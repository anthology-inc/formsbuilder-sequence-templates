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808FB" w14:textId="00A6243D" w:rsidR="004176DA" w:rsidRDefault="00F53804" w:rsidP="00BB35B5">
      <w:pPr>
        <w:rPr>
          <w:noProof/>
        </w:rPr>
      </w:pPr>
      <w:r>
        <w:rPr>
          <w:noProof/>
        </w:rPr>
        <w:softHyphen/>
      </w:r>
      <w:r>
        <w:rPr>
          <w:noProof/>
        </w:rPr>
        <w:softHyphen/>
      </w:r>
      <w:r>
        <w:rPr>
          <w:noProof/>
        </w:rPr>
        <w:softHyphen/>
      </w:r>
    </w:p>
    <w:p w14:paraId="294D5AAE" w14:textId="77777777" w:rsidR="008A0434" w:rsidRDefault="008A0434" w:rsidP="00BB35B5">
      <w:pPr>
        <w:rPr>
          <w:noProof/>
        </w:rPr>
      </w:pPr>
    </w:p>
    <w:p w14:paraId="179C825B" w14:textId="77777777" w:rsidR="008A0434" w:rsidRDefault="008A0434" w:rsidP="00BB35B5"/>
    <w:p w14:paraId="6A4198ED" w14:textId="77777777" w:rsidR="008A0434" w:rsidRDefault="008A0434" w:rsidP="00BB35B5">
      <w:pPr>
        <w:pStyle w:val="Title"/>
      </w:pPr>
    </w:p>
    <w:p w14:paraId="71949AF4" w14:textId="77777777" w:rsidR="008A0434" w:rsidRDefault="008A0434" w:rsidP="00BB35B5">
      <w:pPr>
        <w:pStyle w:val="Title"/>
      </w:pPr>
    </w:p>
    <w:p w14:paraId="20AE2D10" w14:textId="77777777" w:rsidR="000F21F1" w:rsidRDefault="000F21F1" w:rsidP="00BB35B5">
      <w:pPr>
        <w:pStyle w:val="Title"/>
      </w:pPr>
    </w:p>
    <w:p w14:paraId="550386D1" w14:textId="77777777" w:rsidR="00363196" w:rsidRDefault="00363196" w:rsidP="00BB35B5">
      <w:pPr>
        <w:pStyle w:val="Title"/>
      </w:pPr>
    </w:p>
    <w:p w14:paraId="06696137" w14:textId="77777777" w:rsidR="00C1073E" w:rsidRDefault="00C1073E" w:rsidP="00363196">
      <w:pPr>
        <w:pStyle w:val="Title"/>
      </w:pPr>
    </w:p>
    <w:p w14:paraId="0357EF20" w14:textId="1364359C" w:rsidR="00363196" w:rsidRDefault="00363196" w:rsidP="00363196">
      <w:pPr>
        <w:pStyle w:val="Title"/>
      </w:pPr>
      <w:bookmarkStart w:id="0" w:name="_GoBack"/>
      <w:bookmarkEnd w:id="0"/>
      <w:r>
        <w:t>CampusNexus</w:t>
      </w:r>
    </w:p>
    <w:p w14:paraId="39447868" w14:textId="1F687E9D" w:rsidR="003C1A6A" w:rsidRPr="00436825" w:rsidRDefault="00F14088" w:rsidP="00F27341">
      <w:pPr>
        <w:pStyle w:val="Heading2long"/>
      </w:pPr>
      <w:r>
        <w:t>Student Self-Service Admissions: Build a FERPA Process Using Forms Builder and Workflow</w:t>
      </w:r>
    </w:p>
    <w:p w14:paraId="12CC0992" w14:textId="77777777" w:rsidR="00BB35B5" w:rsidRDefault="00BB35B5" w:rsidP="00F27341">
      <w:pPr>
        <w:pStyle w:val="CopyrightHeadings"/>
        <w:sectPr w:rsidR="00BB35B5" w:rsidSect="00965BCF">
          <w:footerReference w:type="default" r:id="rId8"/>
          <w:headerReference w:type="first" r:id="rId9"/>
          <w:footerReference w:type="first" r:id="rId10"/>
          <w:pgSz w:w="12240" w:h="15840" w:code="1"/>
          <w:pgMar w:top="1440" w:right="1440" w:bottom="1440" w:left="1440" w:header="720" w:footer="720" w:gutter="0"/>
          <w:pgNumType w:fmt="lowerRoman"/>
          <w:cols w:space="720"/>
          <w:titlePg/>
          <w:docGrid w:linePitch="272"/>
        </w:sectPr>
      </w:pPr>
    </w:p>
    <w:p w14:paraId="3897ED12" w14:textId="77777777" w:rsidR="009A30F3" w:rsidRPr="009A30F3" w:rsidRDefault="009A30F3" w:rsidP="00F27341"/>
    <w:p w14:paraId="376EACDF" w14:textId="77777777" w:rsidR="00D81926" w:rsidRDefault="00D81926" w:rsidP="00F27341">
      <w:pPr>
        <w:pStyle w:val="CopyrightHeadings"/>
      </w:pPr>
      <w:bookmarkStart w:id="1" w:name="CMC"/>
      <w:bookmarkStart w:id="2" w:name="_Toc131414714"/>
      <w:r>
        <w:t>Campus Management Corp.</w:t>
      </w:r>
      <w:bookmarkEnd w:id="1"/>
      <w:bookmarkEnd w:id="2"/>
    </w:p>
    <w:p w14:paraId="2BEABEFB" w14:textId="77777777" w:rsidR="00D81926" w:rsidRDefault="00D81926" w:rsidP="00F27341">
      <w:pPr>
        <w:pStyle w:val="Copyrighttext"/>
      </w:pPr>
    </w:p>
    <w:p w14:paraId="67AD6019" w14:textId="77777777" w:rsidR="00D81926" w:rsidRDefault="00D81926" w:rsidP="00F27341">
      <w:pPr>
        <w:pStyle w:val="CopyrightSubHeadings"/>
      </w:pPr>
      <w:r>
        <w:t>Web Site</w:t>
      </w:r>
      <w:r w:rsidR="00843920">
        <w:fldChar w:fldCharType="begin"/>
      </w:r>
      <w:r>
        <w:instrText xml:space="preserve"> XE "Web Site:CMC" </w:instrText>
      </w:r>
      <w:r w:rsidR="00843920">
        <w:fldChar w:fldCharType="end"/>
      </w:r>
      <w:r w:rsidR="00843920">
        <w:fldChar w:fldCharType="begin"/>
      </w:r>
      <w:r>
        <w:instrText xml:space="preserve"> XE "CMC:Web Site" </w:instrText>
      </w:r>
      <w:r w:rsidR="00843920">
        <w:fldChar w:fldCharType="end"/>
      </w:r>
      <w:r>
        <w:t xml:space="preserve"> </w:t>
      </w:r>
    </w:p>
    <w:p w14:paraId="014C92C7" w14:textId="77777777" w:rsidR="00D81926" w:rsidRDefault="00DE688C" w:rsidP="00F27341">
      <w:pPr>
        <w:pStyle w:val="Copyrighttext"/>
      </w:pPr>
      <w:hyperlink r:id="rId11" w:history="1">
        <w:r w:rsidR="00CC1DA7">
          <w:rPr>
            <w:rStyle w:val="Hyperlink"/>
          </w:rPr>
          <w:t>www.campusmanagement.com</w:t>
        </w:r>
      </w:hyperlink>
    </w:p>
    <w:p w14:paraId="71A77AC9" w14:textId="77777777" w:rsidR="00D81926" w:rsidRPr="0021178B" w:rsidRDefault="00D81926" w:rsidP="00F27341">
      <w:pPr>
        <w:pStyle w:val="Copyrighttext"/>
      </w:pPr>
    </w:p>
    <w:p w14:paraId="411E6E73" w14:textId="77777777" w:rsidR="00D81926" w:rsidRDefault="00CC1DA7" w:rsidP="00F27341">
      <w:pPr>
        <w:pStyle w:val="CopyrightSubHeadings"/>
      </w:pPr>
      <w:r>
        <w:t xml:space="preserve">Contact Information </w:t>
      </w:r>
      <w:r w:rsidR="00843920">
        <w:fldChar w:fldCharType="begin"/>
      </w:r>
      <w:r w:rsidR="00D81926">
        <w:instrText xml:space="preserve"> XE "e-mail:CMC" </w:instrText>
      </w:r>
      <w:r w:rsidR="00843920">
        <w:fldChar w:fldCharType="end"/>
      </w:r>
      <w:r w:rsidR="00843920">
        <w:fldChar w:fldCharType="begin"/>
      </w:r>
      <w:r w:rsidR="00D81926">
        <w:instrText xml:space="preserve"> XE "CMC:e-mail" </w:instrText>
      </w:r>
      <w:r w:rsidR="00843920">
        <w:fldChar w:fldCharType="end"/>
      </w:r>
    </w:p>
    <w:p w14:paraId="478019B4" w14:textId="77777777" w:rsidR="00CC1DA7" w:rsidRDefault="00CC1DA7" w:rsidP="00F27341">
      <w:pPr>
        <w:pStyle w:val="Copyrighttext"/>
      </w:pPr>
      <w:r>
        <w:t>Phone:</w:t>
      </w:r>
      <w:r>
        <w:tab/>
      </w:r>
      <w:r>
        <w:tab/>
        <w:t>1.561.923.2500</w:t>
      </w:r>
    </w:p>
    <w:p w14:paraId="1866E5C2" w14:textId="77777777" w:rsidR="00CC1DA7" w:rsidRDefault="00D81926" w:rsidP="00F27341">
      <w:pPr>
        <w:pStyle w:val="Copyrighttext"/>
      </w:pPr>
      <w:r>
        <w:t>Sales/Support</w:t>
      </w:r>
      <w:r w:rsidR="00843920">
        <w:fldChar w:fldCharType="begin"/>
      </w:r>
      <w:r>
        <w:instrText xml:space="preserve"> XE "Sales:CMC" </w:instrText>
      </w:r>
      <w:r w:rsidR="00843920">
        <w:fldChar w:fldCharType="end"/>
      </w:r>
      <w:r w:rsidR="00843920">
        <w:fldChar w:fldCharType="begin"/>
      </w:r>
      <w:r>
        <w:instrText xml:space="preserve"> XE "CMC:Sales" </w:instrText>
      </w:r>
      <w:r w:rsidR="00843920">
        <w:fldChar w:fldCharType="end"/>
      </w:r>
      <w:r w:rsidR="00CC1DA7">
        <w:t>:</w:t>
      </w:r>
      <w:r w:rsidR="00CC1DA7">
        <w:tab/>
        <w:t>1.561.999.9904</w:t>
      </w:r>
    </w:p>
    <w:p w14:paraId="3E891560" w14:textId="77777777" w:rsidR="00D81926" w:rsidRDefault="00CC1DA7" w:rsidP="00F27341">
      <w:pPr>
        <w:pStyle w:val="Copyrighttext"/>
      </w:pPr>
      <w:r>
        <w:t>Toll Free:</w:t>
      </w:r>
      <w:r>
        <w:tab/>
        <w:t>1.</w:t>
      </w:r>
      <w:r w:rsidR="00D81926">
        <w:t>800.483.9106</w:t>
      </w:r>
    </w:p>
    <w:p w14:paraId="2C05CBCF" w14:textId="77777777" w:rsidR="00CC1DA7" w:rsidRDefault="00CC1DA7" w:rsidP="00F27341">
      <w:pPr>
        <w:pStyle w:val="Copyrighttext"/>
      </w:pPr>
      <w:r>
        <w:t>Facsimile:</w:t>
      </w:r>
      <w:r>
        <w:tab/>
        <w:t>1.561.999.0096</w:t>
      </w:r>
    </w:p>
    <w:p w14:paraId="7568860F" w14:textId="77777777" w:rsidR="00D81926" w:rsidRDefault="00D81926" w:rsidP="00F27341">
      <w:pPr>
        <w:pStyle w:val="Copyrighttext"/>
      </w:pPr>
    </w:p>
    <w:p w14:paraId="45EBE0B0" w14:textId="77777777" w:rsidR="00D81926" w:rsidRDefault="00D81926" w:rsidP="00F27341">
      <w:pPr>
        <w:pStyle w:val="CopyrightSubHeadings"/>
      </w:pPr>
      <w:r>
        <w:t>Address</w:t>
      </w:r>
      <w:r w:rsidR="00843920">
        <w:fldChar w:fldCharType="begin"/>
      </w:r>
      <w:r>
        <w:instrText xml:space="preserve"> XE "address:CMC" </w:instrText>
      </w:r>
      <w:r w:rsidR="00843920">
        <w:fldChar w:fldCharType="end"/>
      </w:r>
      <w:r w:rsidR="00843920">
        <w:fldChar w:fldCharType="begin"/>
      </w:r>
      <w:r>
        <w:instrText xml:space="preserve"> XE "CMC:address" </w:instrText>
      </w:r>
      <w:r w:rsidR="00843920">
        <w:fldChar w:fldCharType="end"/>
      </w:r>
    </w:p>
    <w:p w14:paraId="0517A7DE" w14:textId="77777777" w:rsidR="00D81926" w:rsidRDefault="00D81926" w:rsidP="00F27341">
      <w:pPr>
        <w:pStyle w:val="Copyrighttext"/>
      </w:pPr>
      <w:r>
        <w:t xml:space="preserve">Campus Management Corp. </w:t>
      </w:r>
    </w:p>
    <w:p w14:paraId="778FA0A6" w14:textId="77777777" w:rsidR="00D81926" w:rsidRDefault="003C5CF0" w:rsidP="00F27341">
      <w:pPr>
        <w:pStyle w:val="Copyrighttext"/>
      </w:pPr>
      <w:r>
        <w:t>5201 Congress Ave</w:t>
      </w:r>
    </w:p>
    <w:p w14:paraId="5C12F890" w14:textId="77777777" w:rsidR="00D81926" w:rsidRDefault="00D81926" w:rsidP="00F27341">
      <w:pPr>
        <w:pStyle w:val="Copyrighttext"/>
      </w:pPr>
      <w:r>
        <w:t>Boca Raton, FL 334</w:t>
      </w:r>
      <w:r w:rsidR="003C5CF0">
        <w:t>87</w:t>
      </w:r>
      <w:r>
        <w:t xml:space="preserve"> USA</w:t>
      </w:r>
    </w:p>
    <w:p w14:paraId="5ED69AAE" w14:textId="77777777" w:rsidR="00D81926" w:rsidRDefault="00D81926" w:rsidP="00F27341">
      <w:pPr>
        <w:pStyle w:val="Copyrighttext"/>
      </w:pPr>
    </w:p>
    <w:p w14:paraId="69F8F467" w14:textId="77777777" w:rsidR="00B25195" w:rsidRDefault="00CC1DA7" w:rsidP="00F27341">
      <w:pPr>
        <w:pStyle w:val="CopyrightSubHeadings"/>
      </w:pPr>
      <w:r>
        <w:t>Copyright</w:t>
      </w:r>
      <w:r w:rsidR="00843920">
        <w:fldChar w:fldCharType="begin"/>
      </w:r>
      <w:r w:rsidR="00D81926">
        <w:instrText xml:space="preserve"> XE "Trademarks" </w:instrText>
      </w:r>
      <w:r w:rsidR="00843920">
        <w:fldChar w:fldCharType="end"/>
      </w:r>
    </w:p>
    <w:p w14:paraId="3DF0D1CB" w14:textId="77777777" w:rsidR="0040202C" w:rsidRPr="00F90BF8" w:rsidRDefault="0040202C" w:rsidP="0040202C">
      <w:pPr>
        <w:pStyle w:val="Copyrighttext"/>
      </w:pPr>
      <w:r w:rsidRPr="00903F05">
        <w:rPr>
          <w:iCs/>
        </w:rPr>
        <w:t>© 2019 Campus Management Corp. All rights reserved. Campus Management Corp. and the Campus Management logo are trademarks or service marks of Campus Management Corp. These marks may be registered in the U.S. or other countries. All other registered trademarks and service marks are the properties of their respective owners.</w:t>
      </w:r>
      <w:r w:rsidRPr="00F90BF8">
        <w:t xml:space="preserve"> </w:t>
      </w:r>
    </w:p>
    <w:p w14:paraId="36FF29EC" w14:textId="77777777" w:rsidR="003B060E" w:rsidRPr="003B060E" w:rsidRDefault="003B060E" w:rsidP="00F27341">
      <w:pPr>
        <w:pStyle w:val="Copyrighttext"/>
      </w:pPr>
    </w:p>
    <w:p w14:paraId="75F808A4" w14:textId="77777777" w:rsidR="003B060E" w:rsidRDefault="003B060E" w:rsidP="00F27341">
      <w:pPr>
        <w:pStyle w:val="Copyrighttext"/>
      </w:pPr>
    </w:p>
    <w:p w14:paraId="4770677A" w14:textId="77777777" w:rsidR="00077495" w:rsidRDefault="00077495" w:rsidP="00F27341">
      <w:pPr>
        <w:pStyle w:val="Copyrighttext"/>
      </w:pPr>
    </w:p>
    <w:p w14:paraId="3E3E7C60" w14:textId="77777777" w:rsidR="00FF6F1C" w:rsidRDefault="00FF6F1C" w:rsidP="00F27341">
      <w:pPr>
        <w:pStyle w:val="Copyrighttext"/>
      </w:pPr>
    </w:p>
    <w:p w14:paraId="7E364C88" w14:textId="77777777" w:rsidR="00077495" w:rsidRDefault="00077495" w:rsidP="00F27341">
      <w:pPr>
        <w:pStyle w:val="Copyrighttext"/>
      </w:pPr>
    </w:p>
    <w:p w14:paraId="0422FF90" w14:textId="77777777" w:rsidR="00077495" w:rsidRDefault="00077495" w:rsidP="00F27341">
      <w:pPr>
        <w:sectPr w:rsidR="00077495" w:rsidSect="00965BCF">
          <w:headerReference w:type="first" r:id="rId12"/>
          <w:pgSz w:w="12240" w:h="15840" w:code="1"/>
          <w:pgMar w:top="1440" w:right="1440" w:bottom="1440" w:left="1440" w:header="720" w:footer="720" w:gutter="0"/>
          <w:pgNumType w:fmt="lowerRoman"/>
          <w:cols w:space="720"/>
          <w:titlePg/>
          <w:docGrid w:linePitch="272"/>
        </w:sectPr>
      </w:pPr>
    </w:p>
    <w:p w14:paraId="4DB2D80E" w14:textId="77777777" w:rsidR="00077495" w:rsidRDefault="00077495" w:rsidP="00476625">
      <w:pPr>
        <w:pStyle w:val="Contents"/>
      </w:pPr>
      <w:bookmarkStart w:id="3" w:name="contents"/>
      <w:bookmarkStart w:id="4" w:name="_Toc131414715"/>
      <w:r>
        <w:lastRenderedPageBreak/>
        <w:t>Contents</w:t>
      </w:r>
      <w:bookmarkEnd w:id="3"/>
      <w:bookmarkEnd w:id="4"/>
    </w:p>
    <w:bookmarkStart w:id="5" w:name="_Ref365967560"/>
    <w:bookmarkStart w:id="6" w:name="_Toc365970636"/>
    <w:bookmarkStart w:id="7" w:name="_Toc365970670"/>
    <w:bookmarkStart w:id="8" w:name="_Toc365971147"/>
    <w:bookmarkStart w:id="9" w:name="_Toc365971459"/>
    <w:bookmarkStart w:id="10" w:name="_Toc365971575"/>
    <w:bookmarkStart w:id="11" w:name="_Toc365971622"/>
    <w:bookmarkStart w:id="12" w:name="_Toc365972307"/>
    <w:bookmarkStart w:id="13" w:name="_Toc365972422"/>
    <w:bookmarkStart w:id="14" w:name="_Toc365972458"/>
    <w:bookmarkStart w:id="15" w:name="_Toc368629816"/>
    <w:bookmarkStart w:id="16" w:name="_Toc368629893"/>
    <w:bookmarkStart w:id="17" w:name="_Toc368630192"/>
    <w:bookmarkStart w:id="18" w:name="_Toc368630549"/>
    <w:bookmarkStart w:id="19" w:name="_Toc368630598"/>
    <w:bookmarkStart w:id="20" w:name="_Toc368633852"/>
    <w:bookmarkStart w:id="21" w:name="_Toc368634986"/>
    <w:bookmarkStart w:id="22" w:name="_Toc368648253"/>
    <w:bookmarkStart w:id="23" w:name="_Toc368648330"/>
    <w:bookmarkStart w:id="24" w:name="_Toc368648536"/>
    <w:bookmarkStart w:id="25" w:name="_Toc368708801"/>
    <w:bookmarkStart w:id="26" w:name="_Toc368710441"/>
    <w:bookmarkStart w:id="27" w:name="_Toc368711497"/>
    <w:bookmarkStart w:id="28" w:name="_Toc368711602"/>
    <w:bookmarkStart w:id="29" w:name="_Toc368711805"/>
    <w:bookmarkStart w:id="30" w:name="_Toc419013571"/>
    <w:bookmarkStart w:id="31" w:name="_Toc420309369"/>
    <w:p w14:paraId="38EF9FBD" w14:textId="4A9B5EBE" w:rsidR="00F26252" w:rsidRDefault="00843920">
      <w:pPr>
        <w:pStyle w:val="TOC1"/>
        <w:tabs>
          <w:tab w:val="right" w:leader="dot" w:pos="9350"/>
        </w:tabs>
        <w:rPr>
          <w:rFonts w:asciiTheme="minorHAnsi" w:eastAsiaTheme="minorEastAsia" w:hAnsiTheme="minorHAnsi" w:cstheme="minorBidi"/>
          <w:b w:val="0"/>
          <w:bCs w:val="0"/>
          <w:caps w:val="0"/>
          <w:noProof/>
          <w:sz w:val="22"/>
          <w:szCs w:val="22"/>
        </w:rPr>
      </w:pPr>
      <w:r>
        <w:fldChar w:fldCharType="begin"/>
      </w:r>
      <w:r w:rsidR="000811A3">
        <w:instrText xml:space="preserve"> TOC \o "3-3" \t "Heading 1,1,Heading 2,2" </w:instrText>
      </w:r>
      <w:r>
        <w:fldChar w:fldCharType="separate"/>
      </w:r>
      <w:r w:rsidR="00F26252">
        <w:rPr>
          <w:noProof/>
        </w:rPr>
        <w:t>Resources</w:t>
      </w:r>
      <w:r w:rsidR="00F26252">
        <w:rPr>
          <w:noProof/>
        </w:rPr>
        <w:tab/>
      </w:r>
      <w:r w:rsidR="00F26252">
        <w:rPr>
          <w:noProof/>
        </w:rPr>
        <w:fldChar w:fldCharType="begin"/>
      </w:r>
      <w:r w:rsidR="00F26252">
        <w:rPr>
          <w:noProof/>
        </w:rPr>
        <w:instrText xml:space="preserve"> PAGEREF _Toc3791757 \h </w:instrText>
      </w:r>
      <w:r w:rsidR="00F26252">
        <w:rPr>
          <w:noProof/>
        </w:rPr>
      </w:r>
      <w:r w:rsidR="00F26252">
        <w:rPr>
          <w:noProof/>
        </w:rPr>
        <w:fldChar w:fldCharType="separate"/>
      </w:r>
      <w:r w:rsidR="00F26252">
        <w:rPr>
          <w:noProof/>
        </w:rPr>
        <w:t>1</w:t>
      </w:r>
      <w:r w:rsidR="00F26252">
        <w:rPr>
          <w:noProof/>
        </w:rPr>
        <w:fldChar w:fldCharType="end"/>
      </w:r>
    </w:p>
    <w:p w14:paraId="5BCFF4D1" w14:textId="024F5596"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Angular JS</w:t>
      </w:r>
      <w:r>
        <w:rPr>
          <w:noProof/>
        </w:rPr>
        <w:tab/>
      </w:r>
      <w:r>
        <w:rPr>
          <w:noProof/>
        </w:rPr>
        <w:fldChar w:fldCharType="begin"/>
      </w:r>
      <w:r>
        <w:rPr>
          <w:noProof/>
        </w:rPr>
        <w:instrText xml:space="preserve"> PAGEREF _Toc3791758 \h </w:instrText>
      </w:r>
      <w:r>
        <w:rPr>
          <w:noProof/>
        </w:rPr>
      </w:r>
      <w:r>
        <w:rPr>
          <w:noProof/>
        </w:rPr>
        <w:fldChar w:fldCharType="separate"/>
      </w:r>
      <w:r>
        <w:rPr>
          <w:noProof/>
        </w:rPr>
        <w:t>1</w:t>
      </w:r>
      <w:r>
        <w:rPr>
          <w:noProof/>
        </w:rPr>
        <w:fldChar w:fldCharType="end"/>
      </w:r>
    </w:p>
    <w:p w14:paraId="53EFE9FD" w14:textId="7E3D0279"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Understanding OData</w:t>
      </w:r>
      <w:r>
        <w:rPr>
          <w:noProof/>
        </w:rPr>
        <w:tab/>
      </w:r>
      <w:r>
        <w:rPr>
          <w:noProof/>
        </w:rPr>
        <w:fldChar w:fldCharType="begin"/>
      </w:r>
      <w:r>
        <w:rPr>
          <w:noProof/>
        </w:rPr>
        <w:instrText xml:space="preserve"> PAGEREF _Toc3791759 \h </w:instrText>
      </w:r>
      <w:r>
        <w:rPr>
          <w:noProof/>
        </w:rPr>
      </w:r>
      <w:r>
        <w:rPr>
          <w:noProof/>
        </w:rPr>
        <w:fldChar w:fldCharType="separate"/>
      </w:r>
      <w:r>
        <w:rPr>
          <w:noProof/>
        </w:rPr>
        <w:t>3</w:t>
      </w:r>
      <w:r>
        <w:rPr>
          <w:noProof/>
        </w:rPr>
        <w:fldChar w:fldCharType="end"/>
      </w:r>
    </w:p>
    <w:p w14:paraId="35F0769D" w14:textId="25FFC378"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Validation Regex property in Forms Builder</w:t>
      </w:r>
      <w:r>
        <w:rPr>
          <w:noProof/>
        </w:rPr>
        <w:tab/>
      </w:r>
      <w:r>
        <w:rPr>
          <w:noProof/>
        </w:rPr>
        <w:fldChar w:fldCharType="begin"/>
      </w:r>
      <w:r>
        <w:rPr>
          <w:noProof/>
        </w:rPr>
        <w:instrText xml:space="preserve"> PAGEREF _Toc3791760 \h </w:instrText>
      </w:r>
      <w:r>
        <w:rPr>
          <w:noProof/>
        </w:rPr>
      </w:r>
      <w:r>
        <w:rPr>
          <w:noProof/>
        </w:rPr>
        <w:fldChar w:fldCharType="separate"/>
      </w:r>
      <w:r>
        <w:rPr>
          <w:noProof/>
        </w:rPr>
        <w:t>3</w:t>
      </w:r>
      <w:r>
        <w:rPr>
          <w:noProof/>
        </w:rPr>
        <w:fldChar w:fldCharType="end"/>
      </w:r>
    </w:p>
    <w:p w14:paraId="6503277F" w14:textId="77C111A3"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Log File Location &amp; Names</w:t>
      </w:r>
      <w:r>
        <w:rPr>
          <w:noProof/>
        </w:rPr>
        <w:tab/>
      </w:r>
      <w:r>
        <w:rPr>
          <w:noProof/>
        </w:rPr>
        <w:fldChar w:fldCharType="begin"/>
      </w:r>
      <w:r>
        <w:rPr>
          <w:noProof/>
        </w:rPr>
        <w:instrText xml:space="preserve"> PAGEREF _Toc3791761 \h </w:instrText>
      </w:r>
      <w:r>
        <w:rPr>
          <w:noProof/>
        </w:rPr>
      </w:r>
      <w:r>
        <w:rPr>
          <w:noProof/>
        </w:rPr>
        <w:fldChar w:fldCharType="separate"/>
      </w:r>
      <w:r>
        <w:rPr>
          <w:noProof/>
        </w:rPr>
        <w:t>3</w:t>
      </w:r>
      <w:r>
        <w:rPr>
          <w:noProof/>
        </w:rPr>
        <w:fldChar w:fldCharType="end"/>
      </w:r>
    </w:p>
    <w:p w14:paraId="450F1166" w14:textId="01A7EDF8" w:rsidR="00F26252" w:rsidRDefault="00F26252">
      <w:pPr>
        <w:pStyle w:val="TOC1"/>
        <w:tabs>
          <w:tab w:val="right" w:leader="dot" w:pos="9350"/>
        </w:tabs>
        <w:rPr>
          <w:rFonts w:asciiTheme="minorHAnsi" w:eastAsiaTheme="minorEastAsia" w:hAnsiTheme="minorHAnsi" w:cstheme="minorBidi"/>
          <w:b w:val="0"/>
          <w:bCs w:val="0"/>
          <w:caps w:val="0"/>
          <w:noProof/>
          <w:sz w:val="22"/>
          <w:szCs w:val="22"/>
        </w:rPr>
      </w:pPr>
      <w:r>
        <w:rPr>
          <w:noProof/>
        </w:rPr>
        <w:t>Agenda</w:t>
      </w:r>
      <w:r>
        <w:rPr>
          <w:noProof/>
        </w:rPr>
        <w:tab/>
      </w:r>
      <w:r>
        <w:rPr>
          <w:noProof/>
        </w:rPr>
        <w:fldChar w:fldCharType="begin"/>
      </w:r>
      <w:r>
        <w:rPr>
          <w:noProof/>
        </w:rPr>
        <w:instrText xml:space="preserve"> PAGEREF _Toc3791762 \h </w:instrText>
      </w:r>
      <w:r>
        <w:rPr>
          <w:noProof/>
        </w:rPr>
      </w:r>
      <w:r>
        <w:rPr>
          <w:noProof/>
        </w:rPr>
        <w:fldChar w:fldCharType="separate"/>
      </w:r>
      <w:r>
        <w:rPr>
          <w:noProof/>
        </w:rPr>
        <w:t>4</w:t>
      </w:r>
      <w:r>
        <w:rPr>
          <w:noProof/>
        </w:rPr>
        <w:fldChar w:fldCharType="end"/>
      </w:r>
    </w:p>
    <w:p w14:paraId="6E1B3CDC" w14:textId="0A2A9259" w:rsidR="00F26252" w:rsidRDefault="00F26252">
      <w:pPr>
        <w:pStyle w:val="TOC1"/>
        <w:tabs>
          <w:tab w:val="right" w:leader="dot" w:pos="9350"/>
        </w:tabs>
        <w:rPr>
          <w:rFonts w:asciiTheme="minorHAnsi" w:eastAsiaTheme="minorEastAsia" w:hAnsiTheme="minorHAnsi" w:cstheme="minorBidi"/>
          <w:b w:val="0"/>
          <w:bCs w:val="0"/>
          <w:caps w:val="0"/>
          <w:noProof/>
          <w:sz w:val="22"/>
          <w:szCs w:val="22"/>
        </w:rPr>
      </w:pPr>
      <w:r>
        <w:rPr>
          <w:noProof/>
        </w:rPr>
        <w:t>Introduction</w:t>
      </w:r>
      <w:r>
        <w:rPr>
          <w:noProof/>
        </w:rPr>
        <w:tab/>
      </w:r>
      <w:r>
        <w:rPr>
          <w:noProof/>
        </w:rPr>
        <w:fldChar w:fldCharType="begin"/>
      </w:r>
      <w:r>
        <w:rPr>
          <w:noProof/>
        </w:rPr>
        <w:instrText xml:space="preserve"> PAGEREF _Toc3791763 \h </w:instrText>
      </w:r>
      <w:r>
        <w:rPr>
          <w:noProof/>
        </w:rPr>
      </w:r>
      <w:r>
        <w:rPr>
          <w:noProof/>
        </w:rPr>
        <w:fldChar w:fldCharType="separate"/>
      </w:r>
      <w:r>
        <w:rPr>
          <w:noProof/>
        </w:rPr>
        <w:t>5</w:t>
      </w:r>
      <w:r>
        <w:rPr>
          <w:noProof/>
        </w:rPr>
        <w:fldChar w:fldCharType="end"/>
      </w:r>
    </w:p>
    <w:p w14:paraId="25FAB6B7" w14:textId="3B3DD185"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Course Objectives</w:t>
      </w:r>
      <w:r>
        <w:rPr>
          <w:noProof/>
        </w:rPr>
        <w:tab/>
      </w:r>
      <w:r>
        <w:rPr>
          <w:noProof/>
        </w:rPr>
        <w:fldChar w:fldCharType="begin"/>
      </w:r>
      <w:r>
        <w:rPr>
          <w:noProof/>
        </w:rPr>
        <w:instrText xml:space="preserve"> PAGEREF _Toc3791764 \h </w:instrText>
      </w:r>
      <w:r>
        <w:rPr>
          <w:noProof/>
        </w:rPr>
      </w:r>
      <w:r>
        <w:rPr>
          <w:noProof/>
        </w:rPr>
        <w:fldChar w:fldCharType="separate"/>
      </w:r>
      <w:r>
        <w:rPr>
          <w:noProof/>
        </w:rPr>
        <w:t>5</w:t>
      </w:r>
      <w:r>
        <w:rPr>
          <w:noProof/>
        </w:rPr>
        <w:fldChar w:fldCharType="end"/>
      </w:r>
    </w:p>
    <w:p w14:paraId="1E404873" w14:textId="32A538DB"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Target Audience</w:t>
      </w:r>
      <w:r>
        <w:rPr>
          <w:noProof/>
        </w:rPr>
        <w:tab/>
      </w:r>
      <w:r>
        <w:rPr>
          <w:noProof/>
        </w:rPr>
        <w:fldChar w:fldCharType="begin"/>
      </w:r>
      <w:r>
        <w:rPr>
          <w:noProof/>
        </w:rPr>
        <w:instrText xml:space="preserve"> PAGEREF _Toc3791765 \h </w:instrText>
      </w:r>
      <w:r>
        <w:rPr>
          <w:noProof/>
        </w:rPr>
      </w:r>
      <w:r>
        <w:rPr>
          <w:noProof/>
        </w:rPr>
        <w:fldChar w:fldCharType="separate"/>
      </w:r>
      <w:r>
        <w:rPr>
          <w:noProof/>
        </w:rPr>
        <w:t>5</w:t>
      </w:r>
      <w:r>
        <w:rPr>
          <w:noProof/>
        </w:rPr>
        <w:fldChar w:fldCharType="end"/>
      </w:r>
    </w:p>
    <w:p w14:paraId="23281F92" w14:textId="6C5CB6CE"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Course Prerequisites</w:t>
      </w:r>
      <w:r>
        <w:rPr>
          <w:noProof/>
        </w:rPr>
        <w:tab/>
      </w:r>
      <w:r>
        <w:rPr>
          <w:noProof/>
        </w:rPr>
        <w:fldChar w:fldCharType="begin"/>
      </w:r>
      <w:r>
        <w:rPr>
          <w:noProof/>
        </w:rPr>
        <w:instrText xml:space="preserve"> PAGEREF _Toc3791766 \h </w:instrText>
      </w:r>
      <w:r>
        <w:rPr>
          <w:noProof/>
        </w:rPr>
      </w:r>
      <w:r>
        <w:rPr>
          <w:noProof/>
        </w:rPr>
        <w:fldChar w:fldCharType="separate"/>
      </w:r>
      <w:r>
        <w:rPr>
          <w:noProof/>
        </w:rPr>
        <w:t>5</w:t>
      </w:r>
      <w:r>
        <w:rPr>
          <w:noProof/>
        </w:rPr>
        <w:fldChar w:fldCharType="end"/>
      </w:r>
    </w:p>
    <w:p w14:paraId="554FFBEE" w14:textId="163D6AA3" w:rsidR="00F26252" w:rsidRDefault="00F26252">
      <w:pPr>
        <w:pStyle w:val="TOC1"/>
        <w:tabs>
          <w:tab w:val="right" w:leader="dot" w:pos="9350"/>
        </w:tabs>
        <w:rPr>
          <w:rFonts w:asciiTheme="minorHAnsi" w:eastAsiaTheme="minorEastAsia" w:hAnsiTheme="minorHAnsi" w:cstheme="minorBidi"/>
          <w:b w:val="0"/>
          <w:bCs w:val="0"/>
          <w:caps w:val="0"/>
          <w:noProof/>
          <w:sz w:val="22"/>
          <w:szCs w:val="22"/>
        </w:rPr>
      </w:pPr>
      <w:r>
        <w:rPr>
          <w:noProof/>
        </w:rPr>
        <w:t>Lesson 1:  Create a Student Self-Service Form and Supporting Workflow</w:t>
      </w:r>
      <w:r>
        <w:rPr>
          <w:noProof/>
        </w:rPr>
        <w:tab/>
      </w:r>
      <w:r>
        <w:rPr>
          <w:noProof/>
        </w:rPr>
        <w:fldChar w:fldCharType="begin"/>
      </w:r>
      <w:r>
        <w:rPr>
          <w:noProof/>
        </w:rPr>
        <w:instrText xml:space="preserve"> PAGEREF _Toc3791767 \h </w:instrText>
      </w:r>
      <w:r>
        <w:rPr>
          <w:noProof/>
        </w:rPr>
      </w:r>
      <w:r>
        <w:rPr>
          <w:noProof/>
        </w:rPr>
        <w:fldChar w:fldCharType="separate"/>
      </w:r>
      <w:r>
        <w:rPr>
          <w:noProof/>
        </w:rPr>
        <w:t>6</w:t>
      </w:r>
      <w:r>
        <w:rPr>
          <w:noProof/>
        </w:rPr>
        <w:fldChar w:fldCharType="end"/>
      </w:r>
    </w:p>
    <w:p w14:paraId="7880B5C5" w14:textId="7D0935B0"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Exercise:  Create a FERPA Form and Supporting Workflow</w:t>
      </w:r>
      <w:r>
        <w:rPr>
          <w:noProof/>
        </w:rPr>
        <w:tab/>
      </w:r>
      <w:r>
        <w:rPr>
          <w:noProof/>
        </w:rPr>
        <w:fldChar w:fldCharType="begin"/>
      </w:r>
      <w:r>
        <w:rPr>
          <w:noProof/>
        </w:rPr>
        <w:instrText xml:space="preserve"> PAGEREF _Toc3791768 \h </w:instrText>
      </w:r>
      <w:r>
        <w:rPr>
          <w:noProof/>
        </w:rPr>
      </w:r>
      <w:r>
        <w:rPr>
          <w:noProof/>
        </w:rPr>
        <w:fldChar w:fldCharType="separate"/>
      </w:r>
      <w:r>
        <w:rPr>
          <w:noProof/>
        </w:rPr>
        <w:t>6</w:t>
      </w:r>
      <w:r>
        <w:rPr>
          <w:noProof/>
        </w:rPr>
        <w:fldChar w:fldCharType="end"/>
      </w:r>
    </w:p>
    <w:p w14:paraId="7CCA3E60" w14:textId="35CD830B" w:rsidR="00F26252" w:rsidRDefault="00F26252">
      <w:pPr>
        <w:pStyle w:val="TOC1"/>
        <w:tabs>
          <w:tab w:val="right" w:leader="dot" w:pos="9350"/>
        </w:tabs>
        <w:rPr>
          <w:rFonts w:asciiTheme="minorHAnsi" w:eastAsiaTheme="minorEastAsia" w:hAnsiTheme="minorHAnsi" w:cstheme="minorBidi"/>
          <w:b w:val="0"/>
          <w:bCs w:val="0"/>
          <w:caps w:val="0"/>
          <w:noProof/>
          <w:sz w:val="22"/>
          <w:szCs w:val="22"/>
        </w:rPr>
      </w:pPr>
      <w:r>
        <w:rPr>
          <w:noProof/>
        </w:rPr>
        <w:t>Lesson 2:  Validate the Form and Supporting Workflow</w:t>
      </w:r>
      <w:r>
        <w:rPr>
          <w:noProof/>
        </w:rPr>
        <w:tab/>
      </w:r>
      <w:r>
        <w:rPr>
          <w:noProof/>
        </w:rPr>
        <w:fldChar w:fldCharType="begin"/>
      </w:r>
      <w:r>
        <w:rPr>
          <w:noProof/>
        </w:rPr>
        <w:instrText xml:space="preserve"> PAGEREF _Toc3791769 \h </w:instrText>
      </w:r>
      <w:r>
        <w:rPr>
          <w:noProof/>
        </w:rPr>
      </w:r>
      <w:r>
        <w:rPr>
          <w:noProof/>
        </w:rPr>
        <w:fldChar w:fldCharType="separate"/>
      </w:r>
      <w:r>
        <w:rPr>
          <w:noProof/>
        </w:rPr>
        <w:t>76</w:t>
      </w:r>
      <w:r>
        <w:rPr>
          <w:noProof/>
        </w:rPr>
        <w:fldChar w:fldCharType="end"/>
      </w:r>
    </w:p>
    <w:p w14:paraId="75C7D3CB" w14:textId="1541C5BD" w:rsidR="00F26252" w:rsidRDefault="00F26252">
      <w:pPr>
        <w:pStyle w:val="TOC2"/>
        <w:tabs>
          <w:tab w:val="right" w:leader="dot" w:pos="9350"/>
        </w:tabs>
        <w:rPr>
          <w:rFonts w:asciiTheme="minorHAnsi" w:eastAsiaTheme="minorEastAsia" w:hAnsiTheme="minorHAnsi" w:cstheme="minorBidi"/>
          <w:bCs w:val="0"/>
          <w:smallCaps w:val="0"/>
          <w:noProof/>
          <w:sz w:val="22"/>
          <w:szCs w:val="22"/>
        </w:rPr>
      </w:pPr>
      <w:r>
        <w:rPr>
          <w:noProof/>
        </w:rPr>
        <w:t>Exercise:  Validate the Student Self-Service Form and Supporting Workflow for the FERPA Process</w:t>
      </w:r>
      <w:r>
        <w:rPr>
          <w:noProof/>
        </w:rPr>
        <w:tab/>
      </w:r>
      <w:r>
        <w:rPr>
          <w:noProof/>
        </w:rPr>
        <w:fldChar w:fldCharType="begin"/>
      </w:r>
      <w:r>
        <w:rPr>
          <w:noProof/>
        </w:rPr>
        <w:instrText xml:space="preserve"> PAGEREF _Toc3791770 \h </w:instrText>
      </w:r>
      <w:r>
        <w:rPr>
          <w:noProof/>
        </w:rPr>
      </w:r>
      <w:r>
        <w:rPr>
          <w:noProof/>
        </w:rPr>
        <w:fldChar w:fldCharType="separate"/>
      </w:r>
      <w:r>
        <w:rPr>
          <w:noProof/>
        </w:rPr>
        <w:t>76</w:t>
      </w:r>
      <w:r>
        <w:rPr>
          <w:noProof/>
        </w:rPr>
        <w:fldChar w:fldCharType="end"/>
      </w:r>
    </w:p>
    <w:p w14:paraId="5F2B374D" w14:textId="19825B27" w:rsidR="00077495" w:rsidRPr="00D041F1" w:rsidRDefault="00843920" w:rsidP="00B065D1">
      <w:pPr>
        <w:pStyle w:val="TOC1"/>
      </w:pPr>
      <w:r>
        <w:fldChar w:fldCharType="end"/>
      </w:r>
    </w:p>
    <w:p w14:paraId="17F57CB6" w14:textId="77777777" w:rsidR="00E11861" w:rsidRDefault="00E11861" w:rsidP="00F27341">
      <w:pPr>
        <w:sectPr w:rsidR="00E11861" w:rsidSect="00CF3A71">
          <w:headerReference w:type="default" r:id="rId13"/>
          <w:headerReference w:type="first" r:id="rId14"/>
          <w:footerReference w:type="first" r:id="rId15"/>
          <w:pgSz w:w="12240" w:h="15840" w:code="1"/>
          <w:pgMar w:top="1440" w:right="1440" w:bottom="1440" w:left="1440" w:header="720" w:footer="720" w:gutter="0"/>
          <w:pgNumType w:fmt="lowerRoman"/>
          <w:cols w:space="720"/>
          <w:titlePg/>
          <w:docGrid w:linePitch="272"/>
        </w:sectPr>
      </w:pPr>
    </w:p>
    <w:p w14:paraId="356485A6" w14:textId="77777777" w:rsidR="0040202C" w:rsidRDefault="0040202C" w:rsidP="0040202C">
      <w:pPr>
        <w:pStyle w:val="Heading1"/>
      </w:pPr>
      <w:bookmarkStart w:id="32" w:name="_Toc103054014"/>
      <w:bookmarkStart w:id="33" w:name="_Toc131414719"/>
      <w:bookmarkStart w:id="34" w:name="_Toc526758882"/>
      <w:bookmarkStart w:id="35" w:name="_Toc533761834"/>
      <w:bookmarkStart w:id="36" w:name="_Toc536691838"/>
      <w:bookmarkStart w:id="37" w:name="_Toc443835959"/>
      <w:bookmarkStart w:id="38" w:name="_Toc3791757"/>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Resources</w:t>
      </w:r>
      <w:bookmarkEnd w:id="34"/>
      <w:bookmarkEnd w:id="35"/>
      <w:bookmarkEnd w:id="36"/>
      <w:bookmarkEnd w:id="38"/>
    </w:p>
    <w:p w14:paraId="6C6807EB" w14:textId="77777777" w:rsidR="0040202C" w:rsidRDefault="00DE688C" w:rsidP="0040202C">
      <w:pPr>
        <w:pStyle w:val="Body"/>
        <w:spacing w:before="0" w:after="0"/>
        <w:rPr>
          <w:rStyle w:val="Hyperlink"/>
        </w:rPr>
      </w:pPr>
      <w:hyperlink r:id="rId16" w:history="1">
        <w:r w:rsidR="0040202C" w:rsidRPr="00B55457">
          <w:rPr>
            <w:rStyle w:val="Hyperlink"/>
          </w:rPr>
          <w:t>www.mycampusinsight.com</w:t>
        </w:r>
      </w:hyperlink>
    </w:p>
    <w:p w14:paraId="6E04C1AC" w14:textId="77777777" w:rsidR="0040202C" w:rsidRDefault="0040202C" w:rsidP="0040202C">
      <w:pPr>
        <w:pStyle w:val="Body"/>
        <w:spacing w:before="0" w:after="0"/>
        <w:rPr>
          <w:rStyle w:val="Hyperlink"/>
        </w:rPr>
      </w:pPr>
    </w:p>
    <w:p w14:paraId="4786D4B3" w14:textId="77777777" w:rsidR="0040202C" w:rsidRDefault="0040202C" w:rsidP="0040202C"/>
    <w:p w14:paraId="1A9AC28D" w14:textId="77777777" w:rsidR="0040202C" w:rsidRDefault="0040202C" w:rsidP="0040202C">
      <w:pPr>
        <w:pStyle w:val="Note"/>
        <w:spacing w:before="0" w:after="0"/>
      </w:pPr>
      <w:r w:rsidRPr="001042AA">
        <w:rPr>
          <w:b/>
        </w:rPr>
        <w:t>Note</w:t>
      </w:r>
      <w:r>
        <w:t>:  If you do not have a MyCampusInsight login, contact your Customer Enablement Manager.</w:t>
      </w:r>
    </w:p>
    <w:p w14:paraId="3E2667CD" w14:textId="77777777" w:rsidR="0040202C" w:rsidRDefault="0040202C" w:rsidP="0040202C"/>
    <w:p w14:paraId="6268EF60" w14:textId="77777777" w:rsidR="0040202C" w:rsidRDefault="0040202C" w:rsidP="0040202C"/>
    <w:p w14:paraId="6EB40FC9" w14:textId="77777777" w:rsidR="0040202C" w:rsidRDefault="00DE688C" w:rsidP="0040202C">
      <w:pPr>
        <w:pStyle w:val="Body"/>
      </w:pPr>
      <w:hyperlink r:id="rId17" w:history="1">
        <w:r w:rsidR="0040202C" w:rsidRPr="00CC6A94">
          <w:rPr>
            <w:rStyle w:val="Hyperlink"/>
          </w:rPr>
          <w:t>https://github.com/campusmanagement</w:t>
        </w:r>
      </w:hyperlink>
    </w:p>
    <w:p w14:paraId="0CCE9107" w14:textId="77777777" w:rsidR="0040202C" w:rsidRDefault="00DE688C" w:rsidP="0040202C">
      <w:pPr>
        <w:pStyle w:val="Body"/>
      </w:pPr>
      <w:hyperlink r:id="rId18" w:history="1">
        <w:r w:rsidR="0040202C" w:rsidRPr="00CC6A94">
          <w:rPr>
            <w:rStyle w:val="Hyperlink"/>
          </w:rPr>
          <w:t>http://community.campusmgmt.com</w:t>
        </w:r>
      </w:hyperlink>
    </w:p>
    <w:p w14:paraId="6B9E6885" w14:textId="77777777" w:rsidR="0040202C" w:rsidRDefault="0040202C" w:rsidP="0040202C"/>
    <w:p w14:paraId="371CB240" w14:textId="77777777" w:rsidR="0040202C" w:rsidRDefault="0040202C" w:rsidP="0040202C">
      <w:pPr>
        <w:pStyle w:val="Heading2"/>
      </w:pPr>
      <w:bookmarkStart w:id="39" w:name="_Toc526758883"/>
      <w:bookmarkStart w:id="40" w:name="_Toc533761835"/>
      <w:bookmarkStart w:id="41" w:name="_Toc536691839"/>
      <w:bookmarkStart w:id="42" w:name="_Toc3791758"/>
      <w:r>
        <w:t>Angular JS</w:t>
      </w:r>
      <w:bookmarkEnd w:id="39"/>
      <w:bookmarkEnd w:id="40"/>
      <w:bookmarkEnd w:id="41"/>
      <w:bookmarkEnd w:id="42"/>
    </w:p>
    <w:p w14:paraId="62EF0582" w14:textId="77777777" w:rsidR="0040202C" w:rsidRDefault="00DE688C" w:rsidP="0040202C">
      <w:pPr>
        <w:pStyle w:val="Body"/>
      </w:pPr>
      <w:hyperlink r:id="rId19" w:history="1">
        <w:r w:rsidR="0040202C" w:rsidRPr="00283D53">
          <w:rPr>
            <w:rStyle w:val="Hyperlink"/>
            <w:rFonts w:ascii="Verdana" w:hAnsi="Verdana"/>
          </w:rPr>
          <w:t>https://docs.angularjs.org/guide/introduction</w:t>
        </w:r>
      </w:hyperlink>
      <w:r w:rsidR="0040202C">
        <w:t>:</w:t>
      </w:r>
    </w:p>
    <w:p w14:paraId="06B33847" w14:textId="77777777" w:rsidR="0040202C" w:rsidRDefault="0040202C" w:rsidP="0040202C">
      <w:pPr>
        <w:pStyle w:val="Body"/>
      </w:pPr>
      <w:r>
        <w:t>AngularJS is a structural framework for dynamic web apps. It lets you use HTML as your template language and lets you extend HTML's syntax to express your application's components clearly and succinctly. AngularJS's data binding and dependency injection eliminate much of the code you would otherwise have to write. In addition, it all happens within the browser, making it an ideal partner with any server technology.</w:t>
      </w:r>
    </w:p>
    <w:p w14:paraId="2482AC6C" w14:textId="77777777" w:rsidR="0040202C" w:rsidRDefault="0040202C" w:rsidP="0040202C">
      <w:pPr>
        <w:pStyle w:val="Body"/>
      </w:pPr>
      <w:r>
        <w:t>AngularJS is what HTML would have been, had it been designed for applications. HTML is a great declarative language for static documents. It does not contain much in the way of creating applications, and as a result building web applications is an exercise in</w:t>
      </w:r>
      <w:r>
        <w:rPr>
          <w:rStyle w:val="apple-converted-space"/>
          <w:rFonts w:ascii="Helvetica" w:hAnsi="Helvetica"/>
          <w:color w:val="333333"/>
          <w:sz w:val="21"/>
          <w:szCs w:val="21"/>
        </w:rPr>
        <w:t> </w:t>
      </w:r>
      <w:r>
        <w:rPr>
          <w:rStyle w:val="Emphasis"/>
          <w:rFonts w:ascii="Helvetica" w:hAnsi="Helvetica"/>
          <w:color w:val="333333"/>
          <w:sz w:val="21"/>
          <w:szCs w:val="21"/>
        </w:rPr>
        <w:t>what do I have to do to trick the browser into doing what I want?</w:t>
      </w:r>
    </w:p>
    <w:p w14:paraId="441D80A7" w14:textId="77777777" w:rsidR="0040202C" w:rsidRDefault="0040202C" w:rsidP="0040202C">
      <w:pPr>
        <w:pStyle w:val="Body"/>
      </w:pPr>
      <w:r>
        <w:t>The impedance mismatch between dynamic applications and static documents is often solved with:</w:t>
      </w:r>
    </w:p>
    <w:p w14:paraId="3ADD6334" w14:textId="77777777" w:rsidR="0040202C" w:rsidRDefault="0040202C" w:rsidP="0040202C">
      <w:pPr>
        <w:pStyle w:val="Bullet-Level1"/>
        <w:ind w:left="1800"/>
      </w:pPr>
      <w:r>
        <w:rPr>
          <w:rStyle w:val="Strong"/>
          <w:rFonts w:ascii="Helvetica" w:hAnsi="Helvetica"/>
          <w:color w:val="333333"/>
          <w:sz w:val="21"/>
          <w:szCs w:val="21"/>
        </w:rPr>
        <w:t>a library</w:t>
      </w:r>
      <w:r>
        <w:rPr>
          <w:rStyle w:val="apple-converted-space"/>
          <w:rFonts w:ascii="Helvetica" w:hAnsi="Helvetica"/>
          <w:color w:val="333333"/>
          <w:sz w:val="21"/>
          <w:szCs w:val="21"/>
        </w:rPr>
        <w:t> </w:t>
      </w:r>
      <w:r>
        <w:t>- a collection of functions, which are useful when writing web apps. Your code is in charge and it calls into the library when it sees fit. E.g.,</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jQuery</w:t>
      </w:r>
      <w:r>
        <w:t>.</w:t>
      </w:r>
    </w:p>
    <w:p w14:paraId="5A33A83E" w14:textId="77777777" w:rsidR="0040202C" w:rsidRDefault="0040202C" w:rsidP="0040202C">
      <w:pPr>
        <w:pStyle w:val="Bullet-Level1"/>
        <w:ind w:left="1800"/>
      </w:pPr>
      <w:r>
        <w:rPr>
          <w:rStyle w:val="Strong"/>
          <w:rFonts w:ascii="Helvetica" w:hAnsi="Helvetica"/>
          <w:color w:val="333333"/>
          <w:sz w:val="21"/>
          <w:szCs w:val="21"/>
        </w:rPr>
        <w:t>frameworks</w:t>
      </w:r>
      <w:r>
        <w:rPr>
          <w:rStyle w:val="apple-converted-space"/>
          <w:rFonts w:ascii="Helvetica" w:hAnsi="Helvetica"/>
          <w:color w:val="333333"/>
          <w:sz w:val="21"/>
          <w:szCs w:val="21"/>
        </w:rPr>
        <w:t> </w:t>
      </w:r>
      <w:r>
        <w:t>- a particular implementation of a web application, where your code fills in the details. The framework is in charge and it calls into your code when it needs something app specific. E.g.,</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durandal</w:t>
      </w:r>
      <w:r>
        <w:t>,</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ember</w:t>
      </w:r>
      <w:r>
        <w:t>, etc.</w:t>
      </w:r>
    </w:p>
    <w:p w14:paraId="0ACA3103" w14:textId="77777777" w:rsidR="0040202C" w:rsidRDefault="0040202C" w:rsidP="0040202C">
      <w:pPr>
        <w:pStyle w:val="Body"/>
      </w:pPr>
      <w:r>
        <w:t>AngularJS takes another approach. It attempts to minimize the impedance mismatch between document centric HTML and what an application needs by creating new HTML constructs. AngularJS teaches the browser new syntax through a construct we call</w:t>
      </w:r>
      <w:r>
        <w:rPr>
          <w:rStyle w:val="apple-converted-space"/>
          <w:rFonts w:ascii="Helvetica" w:hAnsi="Helvetica"/>
          <w:color w:val="333333"/>
          <w:sz w:val="21"/>
          <w:szCs w:val="21"/>
        </w:rPr>
        <w:t> </w:t>
      </w:r>
      <w:r>
        <w:rPr>
          <w:rStyle w:val="Emphasis"/>
          <w:rFonts w:ascii="Helvetica" w:hAnsi="Helvetica"/>
          <w:color w:val="333333"/>
          <w:sz w:val="21"/>
          <w:szCs w:val="21"/>
        </w:rPr>
        <w:t>directives</w:t>
      </w:r>
      <w:r>
        <w:t>. Examples include:</w:t>
      </w:r>
    </w:p>
    <w:p w14:paraId="09C6F571" w14:textId="77777777" w:rsidR="0040202C" w:rsidRDefault="0040202C" w:rsidP="0040202C">
      <w:pPr>
        <w:pStyle w:val="Bullet-Level1"/>
        <w:ind w:left="1800"/>
      </w:pPr>
      <w:r>
        <w:t>Data binding, as in</w:t>
      </w:r>
      <w:r>
        <w:rPr>
          <w:rStyle w:val="apple-converted-space"/>
          <w:rFonts w:ascii="Helvetica" w:hAnsi="Helvetica"/>
          <w:color w:val="333333"/>
          <w:sz w:val="21"/>
          <w:szCs w:val="21"/>
        </w:rPr>
        <w:t> </w:t>
      </w:r>
      <w:r>
        <w:rPr>
          <w:rStyle w:val="pun"/>
          <w:rFonts w:ascii="Consolas" w:hAnsi="Consolas" w:cs="Consolas"/>
          <w:color w:val="333333"/>
          <w:sz w:val="19"/>
          <w:szCs w:val="19"/>
          <w:shd w:val="clear" w:color="auto" w:fill="F9F2F4"/>
        </w:rPr>
        <w:t>{{}}</w:t>
      </w:r>
      <w:r>
        <w:t>.</w:t>
      </w:r>
    </w:p>
    <w:p w14:paraId="30C2B01E" w14:textId="77777777" w:rsidR="0040202C" w:rsidRDefault="0040202C" w:rsidP="0040202C">
      <w:pPr>
        <w:pStyle w:val="Bullet-Level1"/>
        <w:ind w:left="1800"/>
      </w:pPr>
      <w:r>
        <w:t>DOM control structures for repeating, showing and hiding DOM fragments.</w:t>
      </w:r>
    </w:p>
    <w:p w14:paraId="37EB2DFD" w14:textId="77777777" w:rsidR="0040202C" w:rsidRDefault="0040202C" w:rsidP="0040202C">
      <w:pPr>
        <w:pStyle w:val="Bullet-Level1"/>
        <w:ind w:left="1800"/>
      </w:pPr>
      <w:r>
        <w:t>Support for forms and form validation.</w:t>
      </w:r>
    </w:p>
    <w:p w14:paraId="54501A80" w14:textId="77777777" w:rsidR="0040202C" w:rsidRDefault="0040202C" w:rsidP="0040202C">
      <w:pPr>
        <w:pStyle w:val="Bullet-Level1"/>
        <w:ind w:left="1800"/>
      </w:pPr>
      <w:r>
        <w:t>Attaching new behavior to DOM elements, such as DOM event handling.</w:t>
      </w:r>
    </w:p>
    <w:p w14:paraId="2015874E" w14:textId="77777777" w:rsidR="0040202C" w:rsidRDefault="0040202C" w:rsidP="0040202C">
      <w:pPr>
        <w:pStyle w:val="Bullet-Level1"/>
        <w:ind w:left="1800"/>
      </w:pPr>
      <w:r w:rsidRPr="002D6E7B">
        <w:t>Grouping of HTML into reusable components.</w:t>
      </w:r>
    </w:p>
    <w:p w14:paraId="74F476E7" w14:textId="77777777" w:rsidR="0040202C" w:rsidRDefault="0040202C" w:rsidP="0040202C">
      <w:pPr>
        <w:pStyle w:val="Bullet-Level1"/>
        <w:numPr>
          <w:ilvl w:val="0"/>
          <w:numId w:val="0"/>
        </w:numPr>
        <w:ind w:left="1800"/>
      </w:pPr>
    </w:p>
    <w:p w14:paraId="61826544" w14:textId="14395A7D" w:rsidR="0040202C" w:rsidRDefault="0040202C" w:rsidP="0040202C">
      <w:pPr>
        <w:rPr>
          <w:b/>
          <w:bCs w:val="0"/>
        </w:rPr>
      </w:pPr>
    </w:p>
    <w:p w14:paraId="6273CA87" w14:textId="77777777" w:rsidR="0040202C" w:rsidRPr="00150A1D" w:rsidRDefault="0040202C" w:rsidP="0040202C">
      <w:pPr>
        <w:pStyle w:val="Body"/>
        <w:rPr>
          <w:b/>
        </w:rPr>
      </w:pPr>
      <w:r w:rsidRPr="00150A1D">
        <w:rPr>
          <w:b/>
        </w:rPr>
        <w:t>Angular JS Resources</w:t>
      </w:r>
    </w:p>
    <w:p w14:paraId="0F2D7B4E" w14:textId="77777777" w:rsidR="0040202C" w:rsidRDefault="00DE688C" w:rsidP="0040202C">
      <w:pPr>
        <w:pStyle w:val="Body"/>
      </w:pPr>
      <w:hyperlink r:id="rId20" w:history="1">
        <w:r w:rsidR="0040202C">
          <w:rPr>
            <w:rStyle w:val="Hyperlink"/>
          </w:rPr>
          <w:t>https://www.w3schools.com/js/js_comparisons.asp</w:t>
        </w:r>
      </w:hyperlink>
    </w:p>
    <w:p w14:paraId="5EE02624" w14:textId="77777777" w:rsidR="0040202C" w:rsidRDefault="00DE688C" w:rsidP="0040202C">
      <w:pPr>
        <w:pStyle w:val="Body"/>
        <w:spacing w:before="0" w:after="0"/>
      </w:pPr>
      <w:hyperlink r:id="rId21" w:history="1">
        <w:r w:rsidR="0040202C">
          <w:rPr>
            <w:rStyle w:val="Hyperlink"/>
          </w:rPr>
          <w:t>https://teropa.info/images/angular_expressions_cheatsheet.pdf</w:t>
        </w:r>
      </w:hyperlink>
    </w:p>
    <w:p w14:paraId="582425DE" w14:textId="77777777" w:rsidR="0040202C" w:rsidRDefault="0040202C" w:rsidP="0040202C">
      <w:pPr>
        <w:pStyle w:val="Body"/>
        <w:spacing w:before="0" w:after="0"/>
      </w:pPr>
    </w:p>
    <w:p w14:paraId="7DCD99F9" w14:textId="77777777" w:rsidR="0040202C" w:rsidRDefault="00DE688C" w:rsidP="0040202C">
      <w:pPr>
        <w:pStyle w:val="Body"/>
        <w:spacing w:before="0" w:after="0"/>
      </w:pPr>
      <w:hyperlink r:id="rId22" w:history="1">
        <w:r w:rsidR="0040202C" w:rsidRPr="00283D53">
          <w:rPr>
            <w:rStyle w:val="Hyperlink"/>
          </w:rPr>
          <w:t>https://docs.angularjs.org/guide/expression</w:t>
        </w:r>
      </w:hyperlink>
    </w:p>
    <w:bookmarkEnd w:id="37"/>
    <w:p w14:paraId="5398EDFA" w14:textId="77777777" w:rsidR="0040202C" w:rsidRDefault="0040202C" w:rsidP="0040202C">
      <w:pPr>
        <w:pStyle w:val="Heading2"/>
      </w:pPr>
      <w:r>
        <w:br w:type="page"/>
      </w:r>
      <w:bookmarkStart w:id="43" w:name="_Toc526758884"/>
      <w:bookmarkStart w:id="44" w:name="_Toc533761836"/>
      <w:bookmarkStart w:id="45" w:name="_Toc536691840"/>
      <w:bookmarkStart w:id="46" w:name="_Toc3791759"/>
      <w:r>
        <w:lastRenderedPageBreak/>
        <w:t>Understanding OData</w:t>
      </w:r>
      <w:bookmarkEnd w:id="43"/>
      <w:bookmarkEnd w:id="44"/>
      <w:bookmarkEnd w:id="45"/>
      <w:bookmarkEnd w:id="46"/>
    </w:p>
    <w:p w14:paraId="2CEE67DD" w14:textId="77777777" w:rsidR="0040202C" w:rsidRDefault="00DE688C" w:rsidP="0040202C">
      <w:pPr>
        <w:pStyle w:val="Body"/>
      </w:pPr>
      <w:hyperlink r:id="rId23" w:history="1">
        <w:r w:rsidR="0040202C" w:rsidRPr="00283D53">
          <w:rPr>
            <w:rStyle w:val="Hyperlink"/>
          </w:rPr>
          <w:t>http://www.odata.org/getting-started/understand-odata-in-6-steps/</w:t>
        </w:r>
      </w:hyperlink>
    </w:p>
    <w:p w14:paraId="51134D2B" w14:textId="77777777" w:rsidR="0040202C" w:rsidRDefault="0040202C" w:rsidP="0040202C">
      <w:pPr>
        <w:pStyle w:val="Body"/>
      </w:pPr>
      <w:r>
        <w:t>OData (Open Data Protocol) is a standard that defines the best practice for building and consuming RESTful APIs. OData helps you focus on your business logic while building RESTful APIs without having to worry about the approaches to define request and response headers, status codes, HTTP methods, URL conventions, media types, payload formats and query options etc. OData also guides you about tracking changes, defining functions/actions for reusable procedures and sending asynchronous/batch requests etc. Additionally, OData provides facility for extension to fulfil any custom needs of your RESTful APIs.</w:t>
      </w:r>
    </w:p>
    <w:p w14:paraId="6C845A30" w14:textId="77777777" w:rsidR="0040202C" w:rsidRDefault="0040202C" w:rsidP="0040202C">
      <w:pPr>
        <w:pStyle w:val="Body"/>
      </w:pPr>
      <w:r>
        <w:t xml:space="preserve">OData RESTful APIs are easy to consume. The OData metadata, a machine-readable description of the data model of the APIs, enables the creation of powerful generic client proxies and tools. Some of them can help you interact with OData even without knowing anything about the protocol. </w:t>
      </w:r>
    </w:p>
    <w:p w14:paraId="2C84CF09" w14:textId="77777777" w:rsidR="0040202C" w:rsidRDefault="0040202C" w:rsidP="0040202C">
      <w:pPr>
        <w:pStyle w:val="Body"/>
      </w:pPr>
      <w:r w:rsidRPr="00641871">
        <w:t>To learn more about the OData query syntax, see </w:t>
      </w:r>
      <w:hyperlink r:id="rId24" w:history="1">
        <w:r w:rsidRPr="00641871">
          <w:rPr>
            <w:rStyle w:val="Hyperlink"/>
          </w:rPr>
          <w:t>http://www.OData.org/</w:t>
        </w:r>
      </w:hyperlink>
      <w:r w:rsidRPr="00641871">
        <w:t xml:space="preserve"> and look for </w:t>
      </w:r>
      <w:r>
        <w:t>"</w:t>
      </w:r>
      <w:r w:rsidRPr="00641871">
        <w:t>Basic Tutorial</w:t>
      </w:r>
      <w:r>
        <w:t>”</w:t>
      </w:r>
      <w:r w:rsidRPr="00641871">
        <w:t xml:space="preserve"> and </w:t>
      </w:r>
      <w:r>
        <w:t>"</w:t>
      </w:r>
      <w:r w:rsidRPr="00641871">
        <w:t>Advanced Tutorial</w:t>
      </w:r>
      <w:r>
        <w:t>”</w:t>
      </w:r>
      <w:r w:rsidRPr="00641871">
        <w:t>.</w:t>
      </w:r>
    </w:p>
    <w:p w14:paraId="7E075FD0" w14:textId="77777777" w:rsidR="0040202C" w:rsidRPr="00641871" w:rsidRDefault="0040202C" w:rsidP="0040202C">
      <w:pPr>
        <w:pStyle w:val="Heading2"/>
      </w:pPr>
      <w:bookmarkStart w:id="47" w:name="_Toc526758885"/>
      <w:bookmarkStart w:id="48" w:name="_Toc533761837"/>
      <w:bookmarkStart w:id="49" w:name="_Toc536691841"/>
      <w:bookmarkStart w:id="50" w:name="_Toc3791760"/>
      <w:r>
        <w:t>Validation Regex property in Forms Builder</w:t>
      </w:r>
      <w:bookmarkEnd w:id="47"/>
      <w:bookmarkEnd w:id="48"/>
      <w:bookmarkEnd w:id="49"/>
      <w:bookmarkEnd w:id="50"/>
    </w:p>
    <w:p w14:paraId="7BF39CB4" w14:textId="77777777" w:rsidR="0040202C" w:rsidRPr="002B1B6C" w:rsidRDefault="0040202C" w:rsidP="0040202C">
      <w:pPr>
        <w:pStyle w:val="Body"/>
      </w:pPr>
      <w:r w:rsidRPr="002B1B6C">
        <w:rPr>
          <w:b/>
          <w:i/>
        </w:rPr>
        <w:t>Validation Regex</w:t>
      </w:r>
      <w:r w:rsidRPr="002B1B6C">
        <w:t xml:space="preserve"> is the regular expression pattern to validate the input. Use site like </w:t>
      </w:r>
      <w:hyperlink r:id="rId25" w:history="1">
        <w:r w:rsidRPr="002B1B6C">
          <w:rPr>
            <w:rStyle w:val="Hyperlink"/>
          </w:rPr>
          <w:t>http://RegExLib.com</w:t>
        </w:r>
      </w:hyperlink>
      <w:r w:rsidRPr="002B1B6C">
        <w:t xml:space="preserve"> to search and test </w:t>
      </w:r>
      <w:r w:rsidRPr="002B1B6C">
        <w:rPr>
          <w:b/>
          <w:i/>
        </w:rPr>
        <w:t>Regex</w:t>
      </w:r>
      <w:r w:rsidRPr="002B1B6C">
        <w:t xml:space="preserve"> patterns, or construct your own with </w:t>
      </w:r>
      <w:r w:rsidRPr="002B1B6C">
        <w:rPr>
          <w:b/>
          <w:i/>
        </w:rPr>
        <w:t>Regex</w:t>
      </w:r>
      <w:r w:rsidRPr="002B1B6C">
        <w:t> tools like </w:t>
      </w:r>
      <w:hyperlink r:id="rId26" w:tgtFrame="_blank" w:history="1">
        <w:r w:rsidRPr="002B1B6C">
          <w:rPr>
            <w:rStyle w:val="Hyperlink"/>
          </w:rPr>
          <w:t>Expresso</w:t>
        </w:r>
      </w:hyperlink>
      <w:r w:rsidRPr="002B1B6C">
        <w:t>. If the user input does not produce a Regex match, the "</w:t>
      </w:r>
      <w:r w:rsidRPr="002B1B6C">
        <w:rPr>
          <w:b/>
          <w:i/>
        </w:rPr>
        <w:t>Validation message</w:t>
      </w:r>
      <w:r w:rsidRPr="002B1B6C">
        <w:t>" will be displayed.</w:t>
      </w:r>
    </w:p>
    <w:p w14:paraId="4BCFA631" w14:textId="77777777" w:rsidR="0040202C" w:rsidRPr="002B1B6C" w:rsidRDefault="0040202C" w:rsidP="0040202C">
      <w:pPr>
        <w:pStyle w:val="Body"/>
      </w:pPr>
      <w:r w:rsidRPr="002B1B6C">
        <w:rPr>
          <w:b/>
          <w:i/>
        </w:rPr>
        <w:t>Examples</w:t>
      </w:r>
      <w:r w:rsidRPr="002B1B6C">
        <w:t>:</w:t>
      </w:r>
    </w:p>
    <w:p w14:paraId="782788EE" w14:textId="77777777" w:rsidR="0040202C" w:rsidRPr="002B1B6C" w:rsidRDefault="0040202C" w:rsidP="0040202C">
      <w:pPr>
        <w:pStyle w:val="Body"/>
      </w:pPr>
      <w:r w:rsidRPr="002B1B6C">
        <w:rPr>
          <w:rStyle w:val="searchhighlight"/>
          <w:b/>
          <w:i/>
        </w:rPr>
        <w:t>Regex</w:t>
      </w:r>
      <w:r w:rsidRPr="002B1B6C">
        <w:t> that enforces a minimum of 11 digits for a phone number where the first digit must be "1": </w:t>
      </w:r>
      <w:r w:rsidRPr="002B1B6C">
        <w:rPr>
          <w:rStyle w:val="HTMLCode"/>
        </w:rPr>
        <w:t>1\d{10}</w:t>
      </w:r>
    </w:p>
    <w:p w14:paraId="1FBCF837" w14:textId="77777777" w:rsidR="0040202C" w:rsidRPr="002B1B6C" w:rsidRDefault="0040202C" w:rsidP="0040202C">
      <w:pPr>
        <w:pStyle w:val="Body"/>
      </w:pPr>
      <w:r w:rsidRPr="002B1B6C">
        <w:rPr>
          <w:rStyle w:val="searchhighlight"/>
          <w:b/>
          <w:i/>
        </w:rPr>
        <w:t>Regex</w:t>
      </w:r>
      <w:r w:rsidRPr="002B1B6C">
        <w:t> that enforces a phone number in the format (###)###-####: </w:t>
      </w:r>
      <w:r w:rsidRPr="002B1B6C">
        <w:rPr>
          <w:rStyle w:val="HTMLCode"/>
        </w:rPr>
        <w:t>^\([0-9]{3}\)[0-9]{3}\-[0-9]{4}$</w:t>
      </w:r>
    </w:p>
    <w:p w14:paraId="2F8B233C" w14:textId="77777777" w:rsidR="0040202C" w:rsidRPr="002B1B6C" w:rsidRDefault="0040202C" w:rsidP="0040202C">
      <w:pPr>
        <w:pStyle w:val="Body"/>
      </w:pPr>
      <w:r w:rsidRPr="002B1B6C">
        <w:rPr>
          <w:rStyle w:val="searchhighlight"/>
          <w:b/>
          <w:i/>
        </w:rPr>
        <w:t>Regex</w:t>
      </w:r>
      <w:r w:rsidRPr="002B1B6C">
        <w:rPr>
          <w:b/>
          <w:i/>
        </w:rPr>
        <w:t> </w:t>
      </w:r>
      <w:r w:rsidRPr="002B1B6C">
        <w:t>that matches a hyphen-separated social security number: </w:t>
      </w:r>
      <w:r w:rsidRPr="002B1B6C">
        <w:rPr>
          <w:rStyle w:val="HTMLCode"/>
        </w:rPr>
        <w:t>^\d{3}-\d{2}-\d{4}$</w:t>
      </w:r>
    </w:p>
    <w:p w14:paraId="07D372B1" w14:textId="77777777" w:rsidR="0040202C" w:rsidRPr="00641871" w:rsidRDefault="0040202C" w:rsidP="0040202C">
      <w:pPr>
        <w:pStyle w:val="Body"/>
      </w:pPr>
    </w:p>
    <w:p w14:paraId="55E3A520" w14:textId="77777777" w:rsidR="0040202C" w:rsidRPr="00641871" w:rsidRDefault="0040202C" w:rsidP="0040202C">
      <w:pPr>
        <w:pStyle w:val="Heading2"/>
      </w:pPr>
      <w:bookmarkStart w:id="51" w:name="_Toc526758886"/>
      <w:bookmarkStart w:id="52" w:name="_Toc533761838"/>
      <w:bookmarkStart w:id="53" w:name="_Toc536691842"/>
      <w:bookmarkStart w:id="54" w:name="_Toc3791761"/>
      <w:r w:rsidRPr="00641871">
        <w:t>Log File Location &amp; Names</w:t>
      </w:r>
      <w:bookmarkEnd w:id="51"/>
      <w:bookmarkEnd w:id="52"/>
      <w:bookmarkEnd w:id="53"/>
      <w:bookmarkEnd w:id="54"/>
    </w:p>
    <w:p w14:paraId="194298A4" w14:textId="77777777" w:rsidR="0040202C" w:rsidRDefault="0040202C" w:rsidP="0040202C">
      <w:pPr>
        <w:pStyle w:val="Body"/>
      </w:pPr>
      <w:r>
        <w:t xml:space="preserve">Log files for Forms Builder are located at: </w:t>
      </w:r>
    </w:p>
    <w:p w14:paraId="2AE68127" w14:textId="77777777" w:rsidR="0040202C" w:rsidRDefault="00DE688C" w:rsidP="0040202C">
      <w:pPr>
        <w:pStyle w:val="Body"/>
      </w:pPr>
      <w:hyperlink r:id="rId27" w:history="1">
        <w:r w:rsidR="0040202C" w:rsidRPr="00641871">
          <w:t>\\</w:t>
        </w:r>
      </w:hyperlink>
      <w:hyperlink r:id="rId28" w:history="1">
        <w:r w:rsidR="0040202C" w:rsidRPr="00641871">
          <w:t>server</w:t>
        </w:r>
      </w:hyperlink>
      <w:hyperlink r:id="rId29" w:history="1">
        <w:r w:rsidR="0040202C" w:rsidRPr="00641871">
          <w:t>\c$\logs</w:t>
        </w:r>
      </w:hyperlink>
      <w:r w:rsidR="0040202C" w:rsidRPr="00641871">
        <w:t xml:space="preserve"> - </w:t>
      </w:r>
      <w:r w:rsidR="0040202C">
        <w:t>(</w:t>
      </w:r>
      <w:r w:rsidR="0040202C" w:rsidRPr="00641871">
        <w:t>where server is the hostname for your environment</w:t>
      </w:r>
      <w:r w:rsidR="0040202C">
        <w:t>)</w:t>
      </w:r>
      <w:r w:rsidR="0040202C">
        <w:br/>
      </w:r>
      <w:r w:rsidR="0040202C" w:rsidRPr="00641871">
        <w:t>Look for FormsBuilderRenderer-</w:t>
      </w:r>
      <w:r w:rsidR="0040202C" w:rsidRPr="00641871">
        <w:rPr>
          <w:i/>
          <w:iCs/>
        </w:rPr>
        <w:t>date</w:t>
      </w:r>
      <w:r w:rsidR="0040202C" w:rsidRPr="00641871">
        <w:t>.txt &amp; FormsBuilderDesigner-</w:t>
      </w:r>
      <w:r w:rsidR="0040202C" w:rsidRPr="00641871">
        <w:rPr>
          <w:i/>
          <w:iCs/>
        </w:rPr>
        <w:t>date</w:t>
      </w:r>
      <w:r w:rsidR="0040202C" w:rsidRPr="00641871">
        <w:t>.txt</w:t>
      </w:r>
    </w:p>
    <w:p w14:paraId="67F58A22" w14:textId="77777777" w:rsidR="0040202C" w:rsidRPr="00641871" w:rsidRDefault="0040202C" w:rsidP="0040202C">
      <w:pPr>
        <w:pStyle w:val="Body"/>
      </w:pPr>
    </w:p>
    <w:p w14:paraId="479D6B72" w14:textId="51C139CE" w:rsidR="0040202C" w:rsidRDefault="0040202C" w:rsidP="0040202C">
      <w:pPr>
        <w:pStyle w:val="Body"/>
        <w:sectPr w:rsidR="0040202C" w:rsidSect="00E57261">
          <w:headerReference w:type="even" r:id="rId30"/>
          <w:headerReference w:type="default" r:id="rId31"/>
          <w:footerReference w:type="default" r:id="rId32"/>
          <w:headerReference w:type="first" r:id="rId33"/>
          <w:footerReference w:type="first" r:id="rId34"/>
          <w:pgSz w:w="12240" w:h="15840" w:code="1"/>
          <w:pgMar w:top="1440" w:right="1440" w:bottom="1440" w:left="1440" w:header="720" w:footer="720" w:gutter="0"/>
          <w:pgNumType w:start="1"/>
          <w:cols w:space="720"/>
          <w:titlePg/>
          <w:docGrid w:linePitch="272"/>
        </w:sectPr>
      </w:pPr>
      <w:r>
        <w:br w:type="page"/>
      </w:r>
    </w:p>
    <w:p w14:paraId="42BBB53D" w14:textId="77777777" w:rsidR="00D87CD8" w:rsidRDefault="00D87CD8" w:rsidP="00D013FF">
      <w:pPr>
        <w:pStyle w:val="Heading1"/>
      </w:pPr>
      <w:bookmarkStart w:id="55" w:name="_Toc3791762"/>
      <w:r>
        <w:lastRenderedPageBreak/>
        <w:t>Agenda</w:t>
      </w:r>
      <w:bookmarkEnd w:id="55"/>
    </w:p>
    <w:p w14:paraId="13ED4FCB" w14:textId="77777777" w:rsidR="00D87CD8" w:rsidRDefault="00D87CD8" w:rsidP="00F27341"/>
    <w:tbl>
      <w:tblPr>
        <w:tblStyle w:val="TableGrid2"/>
        <w:tblW w:w="9348" w:type="dxa"/>
        <w:tblLook w:val="04A0" w:firstRow="1" w:lastRow="0" w:firstColumn="1" w:lastColumn="0" w:noHBand="0" w:noVBand="1"/>
      </w:tblPr>
      <w:tblGrid>
        <w:gridCol w:w="2065"/>
        <w:gridCol w:w="4167"/>
        <w:gridCol w:w="3116"/>
      </w:tblGrid>
      <w:tr w:rsidR="00F14088" w:rsidRPr="00F14088" w14:paraId="01782B81" w14:textId="77777777" w:rsidTr="00DD4E87">
        <w:tc>
          <w:tcPr>
            <w:tcW w:w="2065" w:type="dxa"/>
            <w:shd w:val="clear" w:color="auto" w:fill="1F497D" w:themeFill="text2"/>
          </w:tcPr>
          <w:p w14:paraId="0162EEAA" w14:textId="77777777" w:rsidR="00F14088" w:rsidRPr="00F14088" w:rsidRDefault="00F14088" w:rsidP="00F14088">
            <w:pPr>
              <w:keepNext/>
              <w:spacing w:before="60" w:after="60"/>
              <w:rPr>
                <w:b/>
                <w:bCs w:val="0"/>
                <w:color w:val="F2F2F2" w:themeColor="background1" w:themeShade="F2"/>
              </w:rPr>
            </w:pPr>
            <w:r w:rsidRPr="00F14088">
              <w:rPr>
                <w:b/>
                <w:bCs w:val="0"/>
                <w:color w:val="F2F2F2" w:themeColor="background1" w:themeShade="F2"/>
              </w:rPr>
              <w:t>Time</w:t>
            </w:r>
          </w:p>
        </w:tc>
        <w:tc>
          <w:tcPr>
            <w:tcW w:w="4167" w:type="dxa"/>
            <w:shd w:val="clear" w:color="auto" w:fill="1F497D" w:themeFill="text2"/>
          </w:tcPr>
          <w:p w14:paraId="4B6AAED9" w14:textId="77777777" w:rsidR="00F14088" w:rsidRPr="00F14088" w:rsidRDefault="00F14088" w:rsidP="00F14088">
            <w:pPr>
              <w:keepNext/>
              <w:spacing w:before="60" w:after="60"/>
              <w:rPr>
                <w:b/>
                <w:bCs w:val="0"/>
                <w:color w:val="F2F2F2" w:themeColor="background1" w:themeShade="F2"/>
              </w:rPr>
            </w:pPr>
            <w:r w:rsidRPr="00F14088">
              <w:rPr>
                <w:b/>
                <w:bCs w:val="0"/>
                <w:color w:val="F2F2F2" w:themeColor="background1" w:themeShade="F2"/>
              </w:rPr>
              <w:t>Topic</w:t>
            </w:r>
          </w:p>
        </w:tc>
        <w:tc>
          <w:tcPr>
            <w:tcW w:w="3116" w:type="dxa"/>
            <w:shd w:val="clear" w:color="auto" w:fill="1F497D" w:themeFill="text2"/>
          </w:tcPr>
          <w:p w14:paraId="56C2926C" w14:textId="77777777" w:rsidR="00F14088" w:rsidRPr="00F14088" w:rsidRDefault="00F14088" w:rsidP="00F14088">
            <w:pPr>
              <w:keepNext/>
              <w:spacing w:before="60" w:after="60"/>
              <w:rPr>
                <w:b/>
                <w:bCs w:val="0"/>
                <w:color w:val="F2F2F2" w:themeColor="background1" w:themeShade="F2"/>
              </w:rPr>
            </w:pPr>
            <w:r w:rsidRPr="00F14088">
              <w:rPr>
                <w:b/>
                <w:bCs w:val="0"/>
                <w:color w:val="F2F2F2" w:themeColor="background1" w:themeShade="F2"/>
              </w:rPr>
              <w:t>Activity</w:t>
            </w:r>
          </w:p>
        </w:tc>
      </w:tr>
      <w:tr w:rsidR="00F14088" w:rsidRPr="00F14088" w14:paraId="49785475" w14:textId="77777777" w:rsidTr="00DD4E87">
        <w:tc>
          <w:tcPr>
            <w:tcW w:w="2065" w:type="dxa"/>
          </w:tcPr>
          <w:p w14:paraId="7A29A769" w14:textId="77777777" w:rsidR="00F14088" w:rsidRPr="00F14088" w:rsidRDefault="00F14088" w:rsidP="00F14088">
            <w:pPr>
              <w:keepNext/>
              <w:spacing w:before="60" w:after="60"/>
              <w:rPr>
                <w:b/>
                <w:bCs w:val="0"/>
                <w:color w:val="000000"/>
              </w:rPr>
            </w:pPr>
            <w:r w:rsidRPr="00F14088">
              <w:rPr>
                <w:bCs w:val="0"/>
                <w:color w:val="000000"/>
              </w:rPr>
              <w:t>1:00 – 1:45 PM</w:t>
            </w:r>
          </w:p>
        </w:tc>
        <w:tc>
          <w:tcPr>
            <w:tcW w:w="4167" w:type="dxa"/>
          </w:tcPr>
          <w:p w14:paraId="2B086627" w14:textId="77777777" w:rsidR="00F14088" w:rsidRPr="00F14088" w:rsidRDefault="00F14088" w:rsidP="00F14088">
            <w:pPr>
              <w:keepNext/>
              <w:spacing w:before="60" w:after="60"/>
              <w:rPr>
                <w:bCs w:val="0"/>
                <w:color w:val="000000"/>
              </w:rPr>
            </w:pPr>
            <w:r w:rsidRPr="00F14088">
              <w:rPr>
                <w:bCs w:val="0"/>
                <w:color w:val="000000"/>
              </w:rPr>
              <w:t>Course Overview and Introductions</w:t>
            </w:r>
          </w:p>
        </w:tc>
        <w:tc>
          <w:tcPr>
            <w:tcW w:w="3116" w:type="dxa"/>
          </w:tcPr>
          <w:p w14:paraId="7C43A0AF" w14:textId="77777777" w:rsidR="00F14088" w:rsidRPr="00F14088" w:rsidRDefault="00F14088" w:rsidP="00F14088">
            <w:pPr>
              <w:keepNext/>
              <w:spacing w:before="60" w:after="60"/>
              <w:rPr>
                <w:bCs w:val="0"/>
                <w:color w:val="000000"/>
              </w:rPr>
            </w:pPr>
          </w:p>
        </w:tc>
      </w:tr>
      <w:tr w:rsidR="00F14088" w:rsidRPr="00F14088" w14:paraId="7578EFF6" w14:textId="77777777" w:rsidTr="00DD4E87">
        <w:tc>
          <w:tcPr>
            <w:tcW w:w="2065" w:type="dxa"/>
          </w:tcPr>
          <w:p w14:paraId="284CE226" w14:textId="77777777" w:rsidR="00F14088" w:rsidRPr="00F14088" w:rsidRDefault="00F14088" w:rsidP="00F14088">
            <w:pPr>
              <w:keepNext/>
              <w:spacing w:before="60" w:after="60"/>
              <w:rPr>
                <w:b/>
                <w:bCs w:val="0"/>
                <w:color w:val="000000"/>
              </w:rPr>
            </w:pPr>
            <w:r w:rsidRPr="00F14088">
              <w:rPr>
                <w:bCs w:val="0"/>
                <w:color w:val="000000"/>
              </w:rPr>
              <w:t>1:15 – 1:30 PM</w:t>
            </w:r>
          </w:p>
        </w:tc>
        <w:tc>
          <w:tcPr>
            <w:tcW w:w="4167" w:type="dxa"/>
          </w:tcPr>
          <w:p w14:paraId="288C96E2" w14:textId="77777777" w:rsidR="00F14088" w:rsidRPr="00F14088" w:rsidRDefault="00F14088" w:rsidP="00F14088">
            <w:pPr>
              <w:keepNext/>
              <w:spacing w:before="60" w:after="60"/>
              <w:rPr>
                <w:bCs w:val="0"/>
                <w:color w:val="000000"/>
              </w:rPr>
            </w:pPr>
            <w:r w:rsidRPr="00F14088">
              <w:rPr>
                <w:bCs w:val="0"/>
                <w:color w:val="000000"/>
              </w:rPr>
              <w:t>Student Self-Service FERPA Process Overview</w:t>
            </w:r>
          </w:p>
        </w:tc>
        <w:tc>
          <w:tcPr>
            <w:tcW w:w="3116" w:type="dxa"/>
          </w:tcPr>
          <w:p w14:paraId="34853617" w14:textId="77777777" w:rsidR="00F14088" w:rsidRPr="00F14088" w:rsidRDefault="00F14088" w:rsidP="00F14088">
            <w:pPr>
              <w:keepNext/>
              <w:spacing w:before="60" w:after="60"/>
              <w:rPr>
                <w:bCs w:val="0"/>
                <w:color w:val="000000"/>
              </w:rPr>
            </w:pPr>
            <w:r w:rsidRPr="00F14088">
              <w:rPr>
                <w:bCs w:val="0"/>
                <w:color w:val="000000"/>
              </w:rPr>
              <w:t>Demo</w:t>
            </w:r>
          </w:p>
        </w:tc>
      </w:tr>
      <w:tr w:rsidR="00F14088" w:rsidRPr="00F14088" w14:paraId="2A2CD0D3" w14:textId="77777777" w:rsidTr="00DD4E87">
        <w:tc>
          <w:tcPr>
            <w:tcW w:w="2065" w:type="dxa"/>
            <w:shd w:val="clear" w:color="auto" w:fill="auto"/>
          </w:tcPr>
          <w:p w14:paraId="3B9AA7E1" w14:textId="77777777" w:rsidR="00F14088" w:rsidRPr="00F14088" w:rsidRDefault="00F14088" w:rsidP="00F14088">
            <w:pPr>
              <w:keepNext/>
              <w:spacing w:before="60" w:after="60"/>
              <w:rPr>
                <w:bCs w:val="0"/>
                <w:color w:val="000000"/>
              </w:rPr>
            </w:pPr>
            <w:r w:rsidRPr="00F14088">
              <w:rPr>
                <w:bCs w:val="0"/>
                <w:color w:val="000000"/>
              </w:rPr>
              <w:t>1:30 – 2:30 PM</w:t>
            </w:r>
          </w:p>
        </w:tc>
        <w:tc>
          <w:tcPr>
            <w:tcW w:w="4167" w:type="dxa"/>
            <w:shd w:val="clear" w:color="auto" w:fill="auto"/>
          </w:tcPr>
          <w:p w14:paraId="372731CA" w14:textId="5A3935A4" w:rsidR="00F14088" w:rsidRPr="00F14088" w:rsidRDefault="00F14088" w:rsidP="00F14088">
            <w:pPr>
              <w:keepNext/>
              <w:spacing w:before="60" w:after="60"/>
              <w:rPr>
                <w:b/>
                <w:bCs w:val="0"/>
                <w:color w:val="000000"/>
              </w:rPr>
            </w:pPr>
            <w:r w:rsidRPr="00F14088">
              <w:rPr>
                <w:bCs w:val="0"/>
                <w:color w:val="000000"/>
              </w:rPr>
              <w:t>Lesson 1:  Create a Student Self-Service Form and Supporting Workflow</w:t>
            </w:r>
            <w:r w:rsidR="0040202C">
              <w:rPr>
                <w:bCs w:val="0"/>
                <w:color w:val="000000"/>
              </w:rPr>
              <w:t xml:space="preserve"> for FERPA Release of Information</w:t>
            </w:r>
          </w:p>
        </w:tc>
        <w:tc>
          <w:tcPr>
            <w:tcW w:w="3116" w:type="dxa"/>
            <w:shd w:val="clear" w:color="auto" w:fill="auto"/>
          </w:tcPr>
          <w:p w14:paraId="75ADDE0F" w14:textId="77777777" w:rsidR="00F14088" w:rsidRPr="00F14088" w:rsidRDefault="00F14088" w:rsidP="00F14088">
            <w:pPr>
              <w:keepNext/>
              <w:spacing w:before="60" w:after="60"/>
              <w:rPr>
                <w:bCs w:val="0"/>
                <w:color w:val="000000"/>
              </w:rPr>
            </w:pPr>
            <w:r w:rsidRPr="00F14088">
              <w:rPr>
                <w:bCs w:val="0"/>
                <w:color w:val="000000"/>
              </w:rPr>
              <w:t>Exercise:  Create a FERPA Form and Supporting Workflow</w:t>
            </w:r>
          </w:p>
        </w:tc>
      </w:tr>
      <w:tr w:rsidR="00F14088" w:rsidRPr="00F14088" w14:paraId="20646CBD" w14:textId="77777777" w:rsidTr="00DD4E87">
        <w:tc>
          <w:tcPr>
            <w:tcW w:w="2065" w:type="dxa"/>
            <w:shd w:val="clear" w:color="auto" w:fill="DBE5F1" w:themeFill="accent1" w:themeFillTint="33"/>
          </w:tcPr>
          <w:p w14:paraId="1453ED5F" w14:textId="77777777" w:rsidR="00F14088" w:rsidRPr="00F14088" w:rsidRDefault="00F14088" w:rsidP="00F14088">
            <w:pPr>
              <w:keepNext/>
              <w:spacing w:before="60" w:after="60"/>
              <w:rPr>
                <w:bCs w:val="0"/>
                <w:color w:val="000000"/>
              </w:rPr>
            </w:pPr>
            <w:r w:rsidRPr="00F14088">
              <w:rPr>
                <w:bCs w:val="0"/>
                <w:color w:val="000000"/>
              </w:rPr>
              <w:t>2:30 – 2:45 PM</w:t>
            </w:r>
          </w:p>
        </w:tc>
        <w:tc>
          <w:tcPr>
            <w:tcW w:w="4167" w:type="dxa"/>
            <w:shd w:val="clear" w:color="auto" w:fill="DBE5F1" w:themeFill="accent1" w:themeFillTint="33"/>
          </w:tcPr>
          <w:p w14:paraId="72C60A42" w14:textId="77777777" w:rsidR="00F14088" w:rsidRPr="00F14088" w:rsidRDefault="00F14088" w:rsidP="00F14088">
            <w:pPr>
              <w:keepNext/>
              <w:spacing w:before="60" w:after="60"/>
              <w:rPr>
                <w:b/>
                <w:bCs w:val="0"/>
                <w:color w:val="000000"/>
              </w:rPr>
            </w:pPr>
            <w:r w:rsidRPr="00F14088">
              <w:rPr>
                <w:b/>
                <w:bCs w:val="0"/>
                <w:color w:val="000000"/>
              </w:rPr>
              <w:t>Break</w:t>
            </w:r>
          </w:p>
        </w:tc>
        <w:tc>
          <w:tcPr>
            <w:tcW w:w="3116" w:type="dxa"/>
            <w:shd w:val="clear" w:color="auto" w:fill="DBE5F1" w:themeFill="accent1" w:themeFillTint="33"/>
          </w:tcPr>
          <w:p w14:paraId="32848162" w14:textId="77777777" w:rsidR="00F14088" w:rsidRPr="00F14088" w:rsidRDefault="00F14088" w:rsidP="00F14088">
            <w:pPr>
              <w:keepNext/>
              <w:spacing w:before="60" w:after="60"/>
              <w:rPr>
                <w:bCs w:val="0"/>
                <w:color w:val="000000"/>
              </w:rPr>
            </w:pPr>
          </w:p>
        </w:tc>
      </w:tr>
      <w:tr w:rsidR="00F14088" w:rsidRPr="00F14088" w14:paraId="42EA12F3" w14:textId="77777777" w:rsidTr="00DD4E87">
        <w:tc>
          <w:tcPr>
            <w:tcW w:w="2065" w:type="dxa"/>
          </w:tcPr>
          <w:p w14:paraId="47AC43DC" w14:textId="77777777" w:rsidR="00F14088" w:rsidRPr="00F14088" w:rsidRDefault="00F14088" w:rsidP="00F14088">
            <w:pPr>
              <w:keepNext/>
              <w:spacing w:before="60" w:after="60"/>
              <w:rPr>
                <w:b/>
                <w:bCs w:val="0"/>
                <w:color w:val="000000"/>
              </w:rPr>
            </w:pPr>
            <w:r w:rsidRPr="00F14088">
              <w:rPr>
                <w:bCs w:val="0"/>
                <w:color w:val="000000"/>
              </w:rPr>
              <w:t>2:45 – 4:00 PM</w:t>
            </w:r>
          </w:p>
        </w:tc>
        <w:tc>
          <w:tcPr>
            <w:tcW w:w="4167" w:type="dxa"/>
          </w:tcPr>
          <w:p w14:paraId="36B4276A" w14:textId="603E92F6" w:rsidR="00F14088" w:rsidRPr="00F14088" w:rsidRDefault="00F14088" w:rsidP="00F14088">
            <w:pPr>
              <w:keepNext/>
              <w:spacing w:before="60" w:after="60"/>
              <w:rPr>
                <w:bCs w:val="0"/>
                <w:color w:val="000000"/>
              </w:rPr>
            </w:pPr>
            <w:r w:rsidRPr="00F14088">
              <w:rPr>
                <w:bCs w:val="0"/>
                <w:color w:val="000000"/>
              </w:rPr>
              <w:t>Lesson 1:  Create a Student Self-Service Form and Supporting Workflow</w:t>
            </w:r>
            <w:r w:rsidR="0040202C">
              <w:rPr>
                <w:bCs w:val="0"/>
                <w:color w:val="000000"/>
              </w:rPr>
              <w:t xml:space="preserve"> for FERPA Release of Information</w:t>
            </w:r>
            <w:r w:rsidRPr="00F14088">
              <w:rPr>
                <w:bCs w:val="0"/>
                <w:color w:val="000000"/>
              </w:rPr>
              <w:t xml:space="preserve"> (Continued)</w:t>
            </w:r>
          </w:p>
        </w:tc>
        <w:tc>
          <w:tcPr>
            <w:tcW w:w="3116" w:type="dxa"/>
          </w:tcPr>
          <w:p w14:paraId="3858D4D7" w14:textId="77777777" w:rsidR="00F14088" w:rsidRPr="00F14088" w:rsidRDefault="00F14088" w:rsidP="00F14088">
            <w:pPr>
              <w:spacing w:before="60" w:after="60"/>
              <w:ind w:left="432"/>
              <w:rPr>
                <w:bCs w:val="0"/>
              </w:rPr>
            </w:pPr>
          </w:p>
        </w:tc>
      </w:tr>
      <w:tr w:rsidR="00F14088" w:rsidRPr="00F14088" w14:paraId="4E62F082" w14:textId="77777777" w:rsidTr="00DD4E87">
        <w:tc>
          <w:tcPr>
            <w:tcW w:w="2065" w:type="dxa"/>
          </w:tcPr>
          <w:p w14:paraId="28E5BBC3" w14:textId="77777777" w:rsidR="00F14088" w:rsidRPr="00F14088" w:rsidRDefault="00F14088" w:rsidP="00F14088">
            <w:pPr>
              <w:keepNext/>
              <w:spacing w:before="60" w:after="60"/>
              <w:rPr>
                <w:b/>
                <w:bCs w:val="0"/>
                <w:color w:val="000000"/>
              </w:rPr>
            </w:pPr>
            <w:r w:rsidRPr="00F14088">
              <w:rPr>
                <w:bCs w:val="0"/>
                <w:color w:val="000000"/>
              </w:rPr>
              <w:t>4:00 – 4:30 PM</w:t>
            </w:r>
          </w:p>
        </w:tc>
        <w:tc>
          <w:tcPr>
            <w:tcW w:w="4167" w:type="dxa"/>
          </w:tcPr>
          <w:p w14:paraId="1060E642" w14:textId="24921DBC" w:rsidR="00F14088" w:rsidRPr="00F14088" w:rsidRDefault="00F14088" w:rsidP="00F14088">
            <w:pPr>
              <w:keepNext/>
              <w:spacing w:before="60" w:after="60"/>
              <w:rPr>
                <w:bCs w:val="0"/>
                <w:color w:val="000000"/>
              </w:rPr>
            </w:pPr>
            <w:r w:rsidRPr="00F14088">
              <w:rPr>
                <w:bCs w:val="0"/>
                <w:color w:val="000000"/>
              </w:rPr>
              <w:t>Lesson 2:  Validate the F</w:t>
            </w:r>
            <w:r w:rsidR="0040202C">
              <w:rPr>
                <w:bCs w:val="0"/>
                <w:color w:val="000000"/>
              </w:rPr>
              <w:t>orm and Supporting Workflow</w:t>
            </w:r>
          </w:p>
        </w:tc>
        <w:tc>
          <w:tcPr>
            <w:tcW w:w="3116" w:type="dxa"/>
          </w:tcPr>
          <w:p w14:paraId="706E3137" w14:textId="003EEBE4" w:rsidR="00F14088" w:rsidRPr="00F14088" w:rsidRDefault="00F14088" w:rsidP="00F14088">
            <w:pPr>
              <w:keepNext/>
              <w:spacing w:before="60" w:after="60"/>
              <w:rPr>
                <w:bCs w:val="0"/>
                <w:color w:val="000000"/>
              </w:rPr>
            </w:pPr>
            <w:r w:rsidRPr="00F14088">
              <w:rPr>
                <w:bCs w:val="0"/>
                <w:color w:val="000000"/>
              </w:rPr>
              <w:t>Exercise:  Validate the Student</w:t>
            </w:r>
            <w:r w:rsidR="005D55C5">
              <w:rPr>
                <w:bCs w:val="0"/>
                <w:color w:val="000000"/>
              </w:rPr>
              <w:t xml:space="preserve"> </w:t>
            </w:r>
            <w:r w:rsidRPr="00F14088">
              <w:rPr>
                <w:bCs w:val="0"/>
                <w:color w:val="000000"/>
              </w:rPr>
              <w:t>Self-Service Form and Supporting Workflow for the FERPA Process</w:t>
            </w:r>
          </w:p>
        </w:tc>
      </w:tr>
    </w:tbl>
    <w:p w14:paraId="121ACBA2" w14:textId="77777777" w:rsidR="00804A19" w:rsidRDefault="00804A19" w:rsidP="00D013FF">
      <w:pPr>
        <w:pStyle w:val="Heading1"/>
        <w:sectPr w:rsidR="00804A19" w:rsidSect="00F27341">
          <w:pgSz w:w="12240" w:h="15840" w:code="1"/>
          <w:pgMar w:top="1440" w:right="1440" w:bottom="1440" w:left="1440" w:header="720" w:footer="720" w:gutter="0"/>
          <w:cols w:space="720"/>
          <w:titlePg/>
          <w:docGrid w:linePitch="272"/>
        </w:sectPr>
      </w:pPr>
    </w:p>
    <w:p w14:paraId="2902B1C3" w14:textId="77777777" w:rsidR="00AE6771" w:rsidRDefault="00931C62" w:rsidP="00D013FF">
      <w:pPr>
        <w:pStyle w:val="Heading1"/>
      </w:pPr>
      <w:bookmarkStart w:id="56" w:name="_Toc3791763"/>
      <w:r>
        <w:lastRenderedPageBreak/>
        <w:t>Introduction</w:t>
      </w:r>
      <w:bookmarkEnd w:id="32"/>
      <w:bookmarkEnd w:id="33"/>
      <w:bookmarkEnd w:id="56"/>
      <w:r w:rsidR="000811A3">
        <w:t xml:space="preserve"> </w:t>
      </w:r>
    </w:p>
    <w:p w14:paraId="676A4A3F" w14:textId="486996B7" w:rsidR="00A34017" w:rsidRPr="00033A9C" w:rsidRDefault="00F14088" w:rsidP="005A6BF4">
      <w:pPr>
        <w:pStyle w:val="Body"/>
      </w:pPr>
      <w:bookmarkStart w:id="57" w:name="_Toc103054015"/>
      <w:bookmarkStart w:id="58" w:name="_Toc131414720"/>
      <w:r>
        <w:t xml:space="preserve">This is an advanced, hands-on session.  Participants will learn how to build a student self-service FERPA Process using Forms Builder, Workflow, and CampusNexus Student.  </w:t>
      </w:r>
      <w:r w:rsidR="00C1073E">
        <w:t xml:space="preserve"> </w:t>
      </w:r>
      <w:r w:rsidR="00532422">
        <w:t xml:space="preserve">  </w:t>
      </w:r>
    </w:p>
    <w:p w14:paraId="73AF4CDE" w14:textId="77777777" w:rsidR="00A34017" w:rsidRDefault="00A34017" w:rsidP="00A34017">
      <w:pPr>
        <w:pStyle w:val="Heading2"/>
      </w:pPr>
      <w:bookmarkStart w:id="59" w:name="_Toc288045597"/>
      <w:bookmarkStart w:id="60" w:name="_Toc3791764"/>
      <w:r>
        <w:t xml:space="preserve">Course </w:t>
      </w:r>
      <w:r w:rsidRPr="00A34017">
        <w:t>Objectives</w:t>
      </w:r>
      <w:bookmarkEnd w:id="59"/>
      <w:bookmarkEnd w:id="60"/>
    </w:p>
    <w:p w14:paraId="2724D5C3" w14:textId="32959084" w:rsidR="00C1073E" w:rsidRDefault="00532422" w:rsidP="00C1073E">
      <w:pPr>
        <w:pStyle w:val="Body"/>
      </w:pPr>
      <w:r>
        <w:t xml:space="preserve">Upon completion of this session, </w:t>
      </w:r>
      <w:r w:rsidR="00A34017">
        <w:t>participants will</w:t>
      </w:r>
      <w:r>
        <w:t xml:space="preserve"> be able to</w:t>
      </w:r>
      <w:r w:rsidR="00A34017">
        <w:t xml:space="preserve">: </w:t>
      </w:r>
    </w:p>
    <w:p w14:paraId="5D0091EE" w14:textId="77777777" w:rsidR="00F14088" w:rsidRDefault="00F14088" w:rsidP="00F14088">
      <w:pPr>
        <w:pStyle w:val="Bullet-Level1"/>
      </w:pPr>
      <w:r>
        <w:t>Build a FERPA Form Sequence</w:t>
      </w:r>
    </w:p>
    <w:p w14:paraId="68F256CF" w14:textId="79EB4035" w:rsidR="00C1073E" w:rsidRPr="00737A75" w:rsidRDefault="00F14088" w:rsidP="00F14088">
      <w:pPr>
        <w:pStyle w:val="Bullet-Level1"/>
      </w:pPr>
      <w:r>
        <w:t>Automate the FERPA Process utilizing Workflow and CampusNexus Student configurations</w:t>
      </w:r>
    </w:p>
    <w:p w14:paraId="12776445" w14:textId="4049C4FD" w:rsidR="00532422" w:rsidRDefault="00532422" w:rsidP="00C1073E">
      <w:pPr>
        <w:pStyle w:val="Bullet-Level1"/>
        <w:numPr>
          <w:ilvl w:val="0"/>
          <w:numId w:val="0"/>
        </w:numPr>
        <w:ind w:left="1080"/>
      </w:pPr>
    </w:p>
    <w:p w14:paraId="094E600B" w14:textId="4D526D53" w:rsidR="00A34017" w:rsidRDefault="00A34017" w:rsidP="00A34017">
      <w:pPr>
        <w:pStyle w:val="Heading2"/>
      </w:pPr>
      <w:bookmarkStart w:id="61" w:name="_Toc288045598"/>
      <w:bookmarkStart w:id="62" w:name="_Toc3791765"/>
      <w:r>
        <w:t>Target Audience</w:t>
      </w:r>
      <w:bookmarkEnd w:id="61"/>
      <w:bookmarkEnd w:id="62"/>
    </w:p>
    <w:p w14:paraId="7F83A202" w14:textId="04889899" w:rsidR="00F14088" w:rsidRDefault="00F14088" w:rsidP="00F14088">
      <w:pPr>
        <w:pStyle w:val="Body"/>
      </w:pPr>
      <w:bookmarkStart w:id="63" w:name="_Toc288045599"/>
      <w:r>
        <w:t xml:space="preserve">Technical </w:t>
      </w:r>
      <w:r w:rsidRPr="00737A75">
        <w:t xml:space="preserve">Business Analysts, System Administrators,  </w:t>
      </w:r>
      <w:r>
        <w:t xml:space="preserve">Database Programmer, IT staff members </w:t>
      </w:r>
    </w:p>
    <w:p w14:paraId="5E5EACD3" w14:textId="309FDA3A" w:rsidR="00A34017" w:rsidRDefault="00A34017" w:rsidP="00A34017">
      <w:pPr>
        <w:pStyle w:val="Heading2"/>
      </w:pPr>
      <w:bookmarkStart w:id="64" w:name="_Toc3791766"/>
      <w:r>
        <w:t>Course Prerequisites</w:t>
      </w:r>
      <w:bookmarkEnd w:id="63"/>
      <w:bookmarkEnd w:id="64"/>
    </w:p>
    <w:p w14:paraId="634485D8" w14:textId="77777777" w:rsidR="00C1073E" w:rsidRPr="00C1073E" w:rsidRDefault="00C1073E" w:rsidP="00C1073E">
      <w:pPr>
        <w:pStyle w:val="Body"/>
      </w:pPr>
      <w:r w:rsidRPr="00C1073E">
        <w:t>Prerequisite Knowledge:</w:t>
      </w:r>
    </w:p>
    <w:p w14:paraId="56CFA388" w14:textId="77777777" w:rsidR="00C1073E" w:rsidRPr="00C1073E" w:rsidRDefault="00C1073E" w:rsidP="00C1073E">
      <w:pPr>
        <w:pStyle w:val="Bullet-Level1"/>
      </w:pPr>
      <w:r w:rsidRPr="00C1073E">
        <w:t>Understanding of Business Processes</w:t>
      </w:r>
    </w:p>
    <w:p w14:paraId="76C1801B" w14:textId="77777777" w:rsidR="00C1073E" w:rsidRPr="00C1073E" w:rsidRDefault="00C1073E" w:rsidP="00C1073E">
      <w:pPr>
        <w:pStyle w:val="Bullet-Level1"/>
      </w:pPr>
      <w:r w:rsidRPr="00C1073E">
        <w:t>Understanding of CampusNexus Student Application and Schema and/or CampusNexus CRM Application and Schema</w:t>
      </w:r>
    </w:p>
    <w:p w14:paraId="785C74A1" w14:textId="77777777" w:rsidR="00C1073E" w:rsidRPr="00C1073E" w:rsidRDefault="00C1073E" w:rsidP="00C1073E">
      <w:pPr>
        <w:pStyle w:val="Bullet-Level1"/>
      </w:pPr>
      <w:r w:rsidRPr="00C1073E">
        <w:t>Aware of .NET Technologies and Understanding of VB.Net</w:t>
      </w:r>
    </w:p>
    <w:p w14:paraId="0DF34931" w14:textId="77777777" w:rsidR="00C1073E" w:rsidRPr="00C1073E" w:rsidRDefault="00C1073E" w:rsidP="00C1073E">
      <w:pPr>
        <w:pStyle w:val="Bullet-Level1"/>
        <w:rPr>
          <w:color w:val="000000"/>
        </w:rPr>
      </w:pPr>
      <w:r w:rsidRPr="00C1073E">
        <w:t>Create Variables, Assign Data Types, and a Basic Understanding of Development Languages</w:t>
      </w:r>
    </w:p>
    <w:p w14:paraId="494B844A" w14:textId="77777777" w:rsidR="00C1073E" w:rsidRPr="00C1073E" w:rsidRDefault="00C1073E" w:rsidP="00C1073E">
      <w:pPr>
        <w:pStyle w:val="Bullet-Level1"/>
      </w:pPr>
      <w:r w:rsidRPr="00C1073E">
        <w:t xml:space="preserve">Awareness of: </w:t>
      </w:r>
    </w:p>
    <w:p w14:paraId="711EDA27" w14:textId="77777777" w:rsidR="00C1073E" w:rsidRPr="00C1073E" w:rsidRDefault="00C1073E" w:rsidP="00C1073E">
      <w:pPr>
        <w:pStyle w:val="Bullet-Level2"/>
      </w:pPr>
      <w:r w:rsidRPr="00C1073E">
        <w:t>Windows Workflow Foundation (4.5)</w:t>
      </w:r>
    </w:p>
    <w:p w14:paraId="47A4111D" w14:textId="77777777" w:rsidR="00C1073E" w:rsidRPr="00C1073E" w:rsidRDefault="00C1073E" w:rsidP="00C1073E">
      <w:pPr>
        <w:pStyle w:val="Bullet-Level2"/>
      </w:pPr>
      <w:r w:rsidRPr="00C1073E">
        <w:t>CSS Themes</w:t>
      </w:r>
    </w:p>
    <w:p w14:paraId="7C31649E" w14:textId="77777777" w:rsidR="00C1073E" w:rsidRPr="00C1073E" w:rsidRDefault="00C1073E" w:rsidP="00C1073E">
      <w:pPr>
        <w:pStyle w:val="Bullet-Level1"/>
      </w:pPr>
      <w:r w:rsidRPr="00C1073E">
        <w:t>SQL Knowledge</w:t>
      </w:r>
    </w:p>
    <w:p w14:paraId="0DEDEE7F" w14:textId="77777777" w:rsidR="00C1073E" w:rsidRPr="00C1073E" w:rsidRDefault="00C1073E" w:rsidP="00C1073E">
      <w:pPr>
        <w:pStyle w:val="Bullet-Level2"/>
      </w:pPr>
      <w:r w:rsidRPr="00C1073E">
        <w:t>Ability to create SQL jobs, call Stored procedures and Write Queries</w:t>
      </w:r>
    </w:p>
    <w:p w14:paraId="7BE34398" w14:textId="77777777" w:rsidR="00C1073E" w:rsidRPr="00C1073E" w:rsidRDefault="00C1073E" w:rsidP="00C1073E">
      <w:pPr>
        <w:pStyle w:val="Bullet-Level1"/>
        <w:rPr>
          <w:color w:val="000000"/>
        </w:rPr>
      </w:pPr>
      <w:r w:rsidRPr="00C1073E">
        <w:t>General Development Knowledge of Variables, Arguments, Control Logic, Exception Handling, Debugging etc.</w:t>
      </w:r>
    </w:p>
    <w:p w14:paraId="199BC401" w14:textId="77777777" w:rsidR="00C1073E" w:rsidRPr="00C1073E" w:rsidRDefault="00C1073E" w:rsidP="00C1073E">
      <w:pPr>
        <w:pStyle w:val="Heading1"/>
      </w:pPr>
    </w:p>
    <w:bookmarkEnd w:id="57"/>
    <w:bookmarkEnd w:id="58"/>
    <w:p w14:paraId="55FAA5FC" w14:textId="7A9D5B07" w:rsidR="0040202C" w:rsidRPr="00B842BF" w:rsidRDefault="0040202C" w:rsidP="0040202C">
      <w:pPr>
        <w:pStyle w:val="Heading1"/>
      </w:pPr>
      <w:r>
        <w:br w:type="page"/>
      </w:r>
      <w:bookmarkStart w:id="65" w:name="_Toc533761844"/>
      <w:bookmarkStart w:id="66" w:name="_Toc536691848"/>
      <w:bookmarkStart w:id="67" w:name="_Toc3791767"/>
      <w:r w:rsidRPr="00B842BF">
        <w:lastRenderedPageBreak/>
        <w:t xml:space="preserve">Lesson 1:  </w:t>
      </w:r>
      <w:bookmarkEnd w:id="65"/>
      <w:r w:rsidRPr="00B842BF">
        <w:t>Create a Student Self-Service Form and Supporting Workflow</w:t>
      </w:r>
      <w:bookmarkEnd w:id="67"/>
      <w:r>
        <w:t xml:space="preserve"> </w:t>
      </w:r>
      <w:bookmarkEnd w:id="66"/>
    </w:p>
    <w:p w14:paraId="0BBEA70A" w14:textId="4AABDD99" w:rsidR="0040202C" w:rsidRPr="00C7054B" w:rsidRDefault="0040202C" w:rsidP="0040202C">
      <w:pPr>
        <w:pStyle w:val="Body"/>
        <w:rPr>
          <w:highlight w:val="yellow"/>
        </w:rPr>
      </w:pPr>
      <w:bookmarkStart w:id="68" w:name="_Toc533761845"/>
      <w:r>
        <w:t>In this lesson, you will create a</w:t>
      </w:r>
      <w:r w:rsidR="003B71BA">
        <w:t xml:space="preserve"> FERPA Release of Information process that will allow the student to specify which directory fields he/she wants to release and to whom the information can be released to.  </w:t>
      </w:r>
      <w:r>
        <w:t xml:space="preserve">     </w:t>
      </w:r>
    </w:p>
    <w:p w14:paraId="2C1AF317" w14:textId="76A54F77" w:rsidR="0040202C" w:rsidRPr="00B842BF" w:rsidRDefault="0040202C" w:rsidP="0040202C">
      <w:pPr>
        <w:pStyle w:val="Heading2"/>
      </w:pPr>
      <w:bookmarkStart w:id="69" w:name="_Toc536691849"/>
      <w:bookmarkStart w:id="70" w:name="_Toc3791768"/>
      <w:r w:rsidRPr="00B842BF">
        <w:t xml:space="preserve">Exercise:  </w:t>
      </w:r>
      <w:bookmarkEnd w:id="68"/>
      <w:r w:rsidRPr="00B842BF">
        <w:t xml:space="preserve">Create </w:t>
      </w:r>
      <w:r w:rsidR="003B71BA">
        <w:t xml:space="preserve">a </w:t>
      </w:r>
      <w:r>
        <w:t>FERPA</w:t>
      </w:r>
      <w:r w:rsidRPr="00B842BF">
        <w:t xml:space="preserve"> Form and Supporting Workflow</w:t>
      </w:r>
      <w:bookmarkEnd w:id="69"/>
      <w:bookmarkEnd w:id="70"/>
    </w:p>
    <w:p w14:paraId="20EC85A2" w14:textId="77777777" w:rsidR="0040202C" w:rsidRPr="007C1940" w:rsidRDefault="0040202C" w:rsidP="0040202C"/>
    <w:p w14:paraId="2CCF6E3F" w14:textId="77777777" w:rsidR="0040202C" w:rsidRDefault="0040202C" w:rsidP="0040202C">
      <w:pPr>
        <w:pStyle w:val="Step"/>
      </w:pPr>
      <w:r>
        <w:t xml:space="preserve">Navigate to </w:t>
      </w:r>
      <w:r w:rsidRPr="00460C3C">
        <w:rPr>
          <w:b/>
          <w:i/>
        </w:rPr>
        <w:t>Google Chrome</w:t>
      </w:r>
      <w:r>
        <w:t xml:space="preserve"> and Launch </w:t>
      </w:r>
      <w:r w:rsidRPr="00460C3C">
        <w:rPr>
          <w:b/>
          <w:i/>
        </w:rPr>
        <w:t>Designer</w:t>
      </w:r>
      <w:r>
        <w:t xml:space="preserve"> from the </w:t>
      </w:r>
      <w:r w:rsidRPr="00460C3C">
        <w:rPr>
          <w:b/>
          <w:i/>
        </w:rPr>
        <w:t>Bookmarks Bar</w:t>
      </w:r>
      <w:r>
        <w:t>.</w:t>
      </w:r>
    </w:p>
    <w:p w14:paraId="2CC52AEC" w14:textId="77777777" w:rsidR="0040202C" w:rsidRDefault="0040202C" w:rsidP="0040202C">
      <w:pPr>
        <w:pStyle w:val="Picture-AlignedwithBody"/>
        <w:rPr>
          <w:b/>
          <w:i/>
        </w:rPr>
      </w:pPr>
      <w:r w:rsidRPr="006B64CA">
        <w:rPr>
          <w:noProof/>
        </w:rPr>
        <w:drawing>
          <wp:inline distT="0" distB="0" distL="0" distR="0" wp14:anchorId="43DB981C" wp14:editId="5A6744FC">
            <wp:extent cx="771429" cy="257143"/>
            <wp:effectExtent l="0" t="0" r="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1429" cy="257143"/>
                    </a:xfrm>
                    <a:prstGeom prst="rect">
                      <a:avLst/>
                    </a:prstGeom>
                  </pic:spPr>
                </pic:pic>
              </a:graphicData>
            </a:graphic>
          </wp:inline>
        </w:drawing>
      </w:r>
    </w:p>
    <w:p w14:paraId="230C76E1" w14:textId="77777777" w:rsidR="0040202C" w:rsidRDefault="0040202C" w:rsidP="0040202C">
      <w:pPr>
        <w:pStyle w:val="Step"/>
      </w:pPr>
      <w:r w:rsidRPr="002C44F5">
        <w:rPr>
          <w:b/>
          <w:i/>
        </w:rPr>
        <w:t>Sign in</w:t>
      </w:r>
      <w:r>
        <w:t xml:space="preserve"> using the following credentials:</w:t>
      </w:r>
    </w:p>
    <w:p w14:paraId="303952BB" w14:textId="77777777" w:rsidR="0040202C" w:rsidRPr="002C44F5" w:rsidRDefault="0040202C" w:rsidP="0040202C">
      <w:pPr>
        <w:pStyle w:val="Step"/>
        <w:numPr>
          <w:ilvl w:val="0"/>
          <w:numId w:val="0"/>
        </w:numPr>
        <w:ind w:left="1080"/>
        <w:rPr>
          <w:b/>
          <w:i/>
        </w:rPr>
      </w:pPr>
      <w:r w:rsidRPr="002C44F5">
        <w:rPr>
          <w:b/>
          <w:i/>
        </w:rPr>
        <w:t>administrator</w:t>
      </w:r>
    </w:p>
    <w:p w14:paraId="2227A43B" w14:textId="77777777" w:rsidR="0040202C" w:rsidRPr="002C44F5" w:rsidRDefault="0040202C" w:rsidP="0040202C">
      <w:pPr>
        <w:pStyle w:val="Step"/>
        <w:numPr>
          <w:ilvl w:val="0"/>
          <w:numId w:val="0"/>
        </w:numPr>
        <w:ind w:left="1080"/>
        <w:rPr>
          <w:b/>
          <w:i/>
        </w:rPr>
      </w:pPr>
      <w:r w:rsidRPr="002C44F5">
        <w:rPr>
          <w:b/>
          <w:i/>
        </w:rPr>
        <w:t>testing</w:t>
      </w:r>
    </w:p>
    <w:p w14:paraId="65D42C2B" w14:textId="77777777" w:rsidR="0040202C" w:rsidRPr="009521A9" w:rsidRDefault="0040202C" w:rsidP="0040202C">
      <w:pPr>
        <w:pStyle w:val="Picture-AlignedwithBody"/>
      </w:pPr>
      <w:r>
        <w:rPr>
          <w:noProof/>
        </w:rPr>
        <w:drawing>
          <wp:inline distT="0" distB="0" distL="0" distR="0" wp14:anchorId="46CE5715" wp14:editId="74EF8ACE">
            <wp:extent cx="3333333" cy="2828571"/>
            <wp:effectExtent l="0" t="0" r="635"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333" cy="2828571"/>
                    </a:xfrm>
                    <a:prstGeom prst="rect">
                      <a:avLst/>
                    </a:prstGeom>
                  </pic:spPr>
                </pic:pic>
              </a:graphicData>
            </a:graphic>
          </wp:inline>
        </w:drawing>
      </w:r>
    </w:p>
    <w:p w14:paraId="17AF6B6E" w14:textId="77777777" w:rsidR="0040202C" w:rsidRPr="002932AF" w:rsidRDefault="0040202C" w:rsidP="0040202C">
      <w:pPr>
        <w:pStyle w:val="Step"/>
        <w:numPr>
          <w:ilvl w:val="0"/>
          <w:numId w:val="0"/>
        </w:numPr>
        <w:ind w:left="1080"/>
        <w:rPr>
          <w:b/>
          <w:i/>
        </w:rPr>
      </w:pPr>
    </w:p>
    <w:p w14:paraId="7496DC69" w14:textId="77777777" w:rsidR="003B71BA" w:rsidRDefault="003B71BA">
      <w:pPr>
        <w:rPr>
          <w:bCs w:val="0"/>
        </w:rPr>
      </w:pPr>
      <w:r>
        <w:br w:type="page"/>
      </w:r>
    </w:p>
    <w:p w14:paraId="3FB90D77" w14:textId="7A00324E" w:rsidR="0040202C" w:rsidRDefault="0040202C" w:rsidP="0040202C">
      <w:pPr>
        <w:pStyle w:val="Step"/>
      </w:pPr>
      <w:r>
        <w:lastRenderedPageBreak/>
        <w:t xml:space="preserve">Select the </w:t>
      </w:r>
      <w:r w:rsidRPr="002C44F5">
        <w:rPr>
          <w:b/>
          <w:i/>
        </w:rPr>
        <w:t>Form Designer</w:t>
      </w:r>
      <w:r>
        <w:t xml:space="preserve"> to start creating your form.</w:t>
      </w:r>
    </w:p>
    <w:p w14:paraId="3946520B" w14:textId="77777777" w:rsidR="0040202C" w:rsidRPr="009521A9" w:rsidRDefault="0040202C" w:rsidP="0040202C">
      <w:pPr>
        <w:pStyle w:val="Picture-AlignedwithBody"/>
      </w:pPr>
      <w:r>
        <w:rPr>
          <w:noProof/>
        </w:rPr>
        <w:drawing>
          <wp:inline distT="0" distB="0" distL="0" distR="0" wp14:anchorId="24ACFA4C" wp14:editId="1B0AFA06">
            <wp:extent cx="5943600" cy="1604645"/>
            <wp:effectExtent l="0" t="0" r="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04645"/>
                    </a:xfrm>
                    <a:prstGeom prst="rect">
                      <a:avLst/>
                    </a:prstGeom>
                  </pic:spPr>
                </pic:pic>
              </a:graphicData>
            </a:graphic>
          </wp:inline>
        </w:drawing>
      </w:r>
    </w:p>
    <w:p w14:paraId="59C6323B" w14:textId="77777777" w:rsidR="0040202C" w:rsidRDefault="0040202C" w:rsidP="0040202C">
      <w:pPr>
        <w:rPr>
          <w:bCs w:val="0"/>
        </w:rPr>
      </w:pPr>
    </w:p>
    <w:p w14:paraId="2381F127" w14:textId="77777777" w:rsidR="0040202C" w:rsidRDefault="0040202C" w:rsidP="0040202C">
      <w:pPr>
        <w:pStyle w:val="Step"/>
      </w:pPr>
      <w:r>
        <w:t xml:space="preserve">Select </w:t>
      </w:r>
      <w:r>
        <w:rPr>
          <w:b/>
          <w:i/>
        </w:rPr>
        <w:t xml:space="preserve">New.  </w:t>
      </w:r>
      <w:r>
        <w:t xml:space="preserve">A </w:t>
      </w:r>
      <w:r w:rsidRPr="00EA4A61">
        <w:rPr>
          <w:b/>
          <w:i/>
        </w:rPr>
        <w:t>1 Column</w:t>
      </w:r>
      <w:r>
        <w:t xml:space="preserve"> panel is added to the </w:t>
      </w:r>
      <w:r>
        <w:rPr>
          <w:b/>
          <w:i/>
        </w:rPr>
        <w:t xml:space="preserve">Layout </w:t>
      </w:r>
      <w:r>
        <w:t>pane in the Designer.</w:t>
      </w:r>
    </w:p>
    <w:p w14:paraId="4B0D3857" w14:textId="77777777" w:rsidR="0040202C" w:rsidRDefault="0040202C" w:rsidP="0040202C">
      <w:pPr>
        <w:pStyle w:val="Picture-AlignedwithBody"/>
      </w:pPr>
      <w:r>
        <w:rPr>
          <w:noProof/>
        </w:rPr>
        <w:drawing>
          <wp:inline distT="0" distB="0" distL="0" distR="0" wp14:anchorId="0F266571" wp14:editId="4F0E4870">
            <wp:extent cx="5943600" cy="1510030"/>
            <wp:effectExtent l="0" t="0" r="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0030"/>
                    </a:xfrm>
                    <a:prstGeom prst="rect">
                      <a:avLst/>
                    </a:prstGeom>
                  </pic:spPr>
                </pic:pic>
              </a:graphicData>
            </a:graphic>
          </wp:inline>
        </w:drawing>
      </w:r>
    </w:p>
    <w:p w14:paraId="55372CE8" w14:textId="77777777" w:rsidR="0040202C" w:rsidRPr="00B246AE" w:rsidRDefault="0040202C" w:rsidP="0040202C">
      <w:pPr>
        <w:pStyle w:val="Step"/>
        <w:numPr>
          <w:ilvl w:val="0"/>
          <w:numId w:val="0"/>
        </w:numPr>
        <w:ind w:left="1080"/>
      </w:pPr>
    </w:p>
    <w:p w14:paraId="40C2AF2D" w14:textId="01AAC739" w:rsidR="0040202C" w:rsidRDefault="0040202C" w:rsidP="0040202C">
      <w:pPr>
        <w:pStyle w:val="Step"/>
      </w:pPr>
      <w:r>
        <w:t xml:space="preserve">From the </w:t>
      </w:r>
      <w:r>
        <w:rPr>
          <w:b/>
          <w:i/>
        </w:rPr>
        <w:t xml:space="preserve">Components </w:t>
      </w:r>
      <w:r>
        <w:t xml:space="preserve">tab, drag </w:t>
      </w:r>
      <w:r w:rsidR="00DD4E87">
        <w:t>two</w:t>
      </w:r>
      <w:r>
        <w:t xml:space="preserve"> </w:t>
      </w:r>
      <w:r>
        <w:rPr>
          <w:b/>
          <w:i/>
        </w:rPr>
        <w:t xml:space="preserve">HTML </w:t>
      </w:r>
      <w:r>
        <w:t>component</w:t>
      </w:r>
      <w:r w:rsidR="00DD4E87">
        <w:t>s</w:t>
      </w:r>
      <w:r>
        <w:t xml:space="preserve"> into the panel of the </w:t>
      </w:r>
      <w:r>
        <w:rPr>
          <w:b/>
          <w:i/>
        </w:rPr>
        <w:t xml:space="preserve">Layout </w:t>
      </w:r>
      <w:r>
        <w:t>pane.</w:t>
      </w:r>
    </w:p>
    <w:p w14:paraId="07C72499" w14:textId="2F171B61" w:rsidR="0040202C" w:rsidRDefault="00DD4E87" w:rsidP="0040202C">
      <w:pPr>
        <w:pStyle w:val="Picture-AlignedwithBody"/>
      </w:pPr>
      <w:r>
        <w:rPr>
          <w:noProof/>
        </w:rPr>
        <w:drawing>
          <wp:inline distT="0" distB="0" distL="0" distR="0" wp14:anchorId="2482232B" wp14:editId="563DD298">
            <wp:extent cx="5943600" cy="2609215"/>
            <wp:effectExtent l="0" t="0" r="0" b="635"/>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9215"/>
                    </a:xfrm>
                    <a:prstGeom prst="rect">
                      <a:avLst/>
                    </a:prstGeom>
                  </pic:spPr>
                </pic:pic>
              </a:graphicData>
            </a:graphic>
          </wp:inline>
        </w:drawing>
      </w:r>
    </w:p>
    <w:p w14:paraId="7DD3AD7D" w14:textId="77777777" w:rsidR="0040202C" w:rsidRDefault="0040202C" w:rsidP="0040202C">
      <w:pPr>
        <w:pStyle w:val="Step"/>
        <w:numPr>
          <w:ilvl w:val="0"/>
          <w:numId w:val="0"/>
        </w:numPr>
        <w:ind w:left="1080"/>
      </w:pPr>
    </w:p>
    <w:p w14:paraId="4F1E41E6" w14:textId="77777777" w:rsidR="00DD4E87" w:rsidRDefault="00DD4E87">
      <w:pPr>
        <w:rPr>
          <w:bCs w:val="0"/>
        </w:rPr>
      </w:pPr>
      <w:r>
        <w:br w:type="page"/>
      </w:r>
    </w:p>
    <w:p w14:paraId="3CB37F2F" w14:textId="3A9D8AA4" w:rsidR="0040202C" w:rsidRDefault="0040202C" w:rsidP="0040202C">
      <w:pPr>
        <w:pStyle w:val="Step"/>
      </w:pPr>
      <w:r>
        <w:lastRenderedPageBreak/>
        <w:t>Enter the following for the</w:t>
      </w:r>
      <w:r w:rsidR="0055058A">
        <w:t xml:space="preserve"> first</w:t>
      </w:r>
      <w:r>
        <w:t xml:space="preserv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32FC2C96" w14:textId="091C4689" w:rsidR="0055058A" w:rsidRPr="0055058A" w:rsidRDefault="0055058A" w:rsidP="0055058A">
      <w:pPr>
        <w:pStyle w:val="Step"/>
        <w:numPr>
          <w:ilvl w:val="0"/>
          <w:numId w:val="0"/>
        </w:numPr>
        <w:ind w:left="1080"/>
        <w:rPr>
          <w:rFonts w:ascii="Calibri" w:hAnsi="Calibri"/>
          <w:b/>
          <w:i/>
        </w:rPr>
      </w:pPr>
      <w:r w:rsidRPr="0055058A">
        <w:rPr>
          <w:b/>
          <w:i/>
        </w:rPr>
        <w:t>&lt;h1&gt;FERPA RELEASE FORM&lt;/h1&gt;</w:t>
      </w:r>
    </w:p>
    <w:p w14:paraId="4D2301C5" w14:textId="21853B0C" w:rsidR="0040202C" w:rsidRPr="00350F79" w:rsidRDefault="0040202C" w:rsidP="0040202C">
      <w:pPr>
        <w:pStyle w:val="Step"/>
        <w:numPr>
          <w:ilvl w:val="0"/>
          <w:numId w:val="0"/>
        </w:numPr>
        <w:ind w:left="1080"/>
        <w:rPr>
          <w:b/>
          <w:i/>
        </w:rPr>
      </w:pPr>
    </w:p>
    <w:p w14:paraId="5307B849" w14:textId="17EAC0D5" w:rsidR="0040202C" w:rsidRDefault="0055058A" w:rsidP="0040202C">
      <w:pPr>
        <w:pStyle w:val="Picture-AlignedwithBody"/>
      </w:pPr>
      <w:r>
        <w:rPr>
          <w:noProof/>
        </w:rPr>
        <w:drawing>
          <wp:inline distT="0" distB="0" distL="0" distR="0" wp14:anchorId="23F47137" wp14:editId="75D3B9A2">
            <wp:extent cx="5943600" cy="1664970"/>
            <wp:effectExtent l="0" t="0" r="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64970"/>
                    </a:xfrm>
                    <a:prstGeom prst="rect">
                      <a:avLst/>
                    </a:prstGeom>
                  </pic:spPr>
                </pic:pic>
              </a:graphicData>
            </a:graphic>
          </wp:inline>
        </w:drawing>
      </w:r>
    </w:p>
    <w:p w14:paraId="6A359A90" w14:textId="77777777" w:rsidR="0040202C" w:rsidRDefault="0040202C" w:rsidP="0040202C">
      <w:pPr>
        <w:pStyle w:val="Body"/>
      </w:pPr>
    </w:p>
    <w:p w14:paraId="75D445A7" w14:textId="3F8B8360" w:rsidR="0055058A" w:rsidRDefault="0055058A" w:rsidP="0055058A">
      <w:pPr>
        <w:pStyle w:val="Step"/>
      </w:pPr>
      <w:r>
        <w:t xml:space="preserve">Enter the following for the second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0C153DE1" w14:textId="77777777" w:rsidR="0055058A" w:rsidRPr="0055058A" w:rsidRDefault="0055058A" w:rsidP="0055058A">
      <w:pPr>
        <w:pStyle w:val="Step"/>
        <w:numPr>
          <w:ilvl w:val="0"/>
          <w:numId w:val="0"/>
        </w:numPr>
        <w:ind w:left="1080"/>
        <w:rPr>
          <w:rFonts w:ascii="Calibri" w:hAnsi="Calibri"/>
          <w:b/>
          <w:i/>
        </w:rPr>
      </w:pPr>
      <w:r w:rsidRPr="0055058A">
        <w:rPr>
          <w:b/>
          <w:i/>
        </w:rPr>
        <w:t>&lt;b&gt;&lt;i&gt;The Family Educational Rights and Privacy Act of 1974, also known as FERPA and/or The Buckley Amendment of 1974, as amended, grants students and eligible parents certain rights and privacies regarding education records of students attending postsecondary institutions. By submitting this form, the student may consent to release his/her educational records and/or other information to a third-party for a defined purpose. A new form must be submitted for each request.&lt;/i&gt;&lt;/b&gt;</w:t>
      </w:r>
    </w:p>
    <w:p w14:paraId="74D7EE7A" w14:textId="0405CD28" w:rsidR="0040202C" w:rsidRDefault="0055058A" w:rsidP="0055058A">
      <w:pPr>
        <w:pStyle w:val="Picture-AlignedwithBody"/>
      </w:pPr>
      <w:r w:rsidRPr="0055058A">
        <w:rPr>
          <w:noProof/>
        </w:rPr>
        <w:drawing>
          <wp:inline distT="0" distB="0" distL="0" distR="0" wp14:anchorId="6D9C34D2" wp14:editId="55F5D88F">
            <wp:extent cx="5943600" cy="2985135"/>
            <wp:effectExtent l="0" t="0" r="0" b="5715"/>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85135"/>
                    </a:xfrm>
                    <a:prstGeom prst="rect">
                      <a:avLst/>
                    </a:prstGeom>
                  </pic:spPr>
                </pic:pic>
              </a:graphicData>
            </a:graphic>
          </wp:inline>
        </w:drawing>
      </w:r>
    </w:p>
    <w:p w14:paraId="480BBE71" w14:textId="77777777" w:rsidR="0055058A" w:rsidRDefault="0055058A">
      <w:pPr>
        <w:rPr>
          <w:bCs w:val="0"/>
        </w:rPr>
      </w:pPr>
      <w:r>
        <w:br w:type="page"/>
      </w:r>
    </w:p>
    <w:p w14:paraId="6CC5E557" w14:textId="77777777" w:rsidR="0055058A" w:rsidRDefault="0055058A" w:rsidP="0055058A">
      <w:pPr>
        <w:pStyle w:val="Step"/>
      </w:pPr>
      <w:r>
        <w:lastRenderedPageBreak/>
        <w:t xml:space="preserve">Click the </w:t>
      </w:r>
      <w:r w:rsidRPr="0055058A">
        <w:rPr>
          <w:b/>
          <w:i/>
        </w:rPr>
        <w:t xml:space="preserve">+ </w:t>
      </w:r>
      <w:r w:rsidRPr="0086708F">
        <w:t xml:space="preserve">and </w:t>
      </w:r>
      <w:r>
        <w:t xml:space="preserve">select the column option to add a </w:t>
      </w:r>
      <w:r w:rsidRPr="0055058A">
        <w:rPr>
          <w:b/>
          <w:i/>
        </w:rPr>
        <w:t xml:space="preserve">3 Column </w:t>
      </w:r>
      <w:r>
        <w:t xml:space="preserve">panel to the </w:t>
      </w:r>
      <w:r w:rsidRPr="0055058A">
        <w:rPr>
          <w:b/>
          <w:i/>
        </w:rPr>
        <w:t xml:space="preserve">Layout </w:t>
      </w:r>
      <w:r>
        <w:t xml:space="preserve">pane. </w:t>
      </w:r>
    </w:p>
    <w:p w14:paraId="5299616E" w14:textId="77777777" w:rsidR="0040202C" w:rsidRDefault="0040202C" w:rsidP="0040202C">
      <w:pPr>
        <w:pStyle w:val="Picture-AlignedwithBody"/>
        <w:rPr>
          <w:color w:val="000000"/>
        </w:rPr>
      </w:pPr>
    </w:p>
    <w:p w14:paraId="613BA5E8" w14:textId="03B4C958" w:rsidR="0040202C" w:rsidRDefault="0055058A" w:rsidP="0055058A">
      <w:pPr>
        <w:pStyle w:val="Picture-AlignedwithBody"/>
        <w:rPr>
          <w:color w:val="000000"/>
        </w:rPr>
      </w:pPr>
      <w:r w:rsidRPr="0055058A">
        <w:rPr>
          <w:noProof/>
        </w:rPr>
        <w:drawing>
          <wp:inline distT="0" distB="0" distL="0" distR="0" wp14:anchorId="454BE004" wp14:editId="66B03714">
            <wp:extent cx="5943600" cy="2688771"/>
            <wp:effectExtent l="0" t="0" r="0" b="0"/>
            <wp:docPr id="7440" name="Picture 7440" descr="C:\Users\scrowley\AppData\Local\Temp\SNAGHTML3e10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rowley\AppData\Local\Temp\SNAGHTML3e10248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88771"/>
                    </a:xfrm>
                    <a:prstGeom prst="rect">
                      <a:avLst/>
                    </a:prstGeom>
                    <a:noFill/>
                    <a:ln>
                      <a:noFill/>
                    </a:ln>
                  </pic:spPr>
                </pic:pic>
              </a:graphicData>
            </a:graphic>
          </wp:inline>
        </w:drawing>
      </w:r>
    </w:p>
    <w:p w14:paraId="4858932B" w14:textId="77777777" w:rsidR="0040202C" w:rsidRDefault="0040202C" w:rsidP="0040202C">
      <w:pPr>
        <w:pStyle w:val="Picture-AlignedwithBody"/>
        <w:rPr>
          <w:color w:val="000000"/>
        </w:rPr>
      </w:pPr>
    </w:p>
    <w:p w14:paraId="2BCEB8E1" w14:textId="6BD9666D" w:rsidR="00346F14" w:rsidRDefault="00346F14" w:rsidP="00346F14">
      <w:pPr>
        <w:pStyle w:val="Step"/>
      </w:pPr>
      <w:r>
        <w:t xml:space="preserve">From the </w:t>
      </w:r>
      <w:r>
        <w:rPr>
          <w:b/>
          <w:i/>
        </w:rPr>
        <w:t xml:space="preserve">Components </w:t>
      </w:r>
      <w:r>
        <w:t xml:space="preserve">tab, drag three </w:t>
      </w:r>
      <w:r>
        <w:rPr>
          <w:b/>
          <w:i/>
        </w:rPr>
        <w:t xml:space="preserve">HTML </w:t>
      </w:r>
      <w:r>
        <w:t xml:space="preserve">components into the panel of the </w:t>
      </w:r>
      <w:r>
        <w:rPr>
          <w:b/>
          <w:i/>
        </w:rPr>
        <w:t xml:space="preserve">Layout </w:t>
      </w:r>
      <w:r>
        <w:t>pane.</w:t>
      </w:r>
    </w:p>
    <w:p w14:paraId="1C1BF38E" w14:textId="2BF17EEC" w:rsidR="00346F14" w:rsidRDefault="0086708F" w:rsidP="00346F14">
      <w:pPr>
        <w:pStyle w:val="Picture-AlignedwithBody"/>
      </w:pPr>
      <w:r>
        <w:rPr>
          <w:noProof/>
        </w:rPr>
        <w:drawing>
          <wp:inline distT="0" distB="0" distL="0" distR="0" wp14:anchorId="6A9EE033" wp14:editId="6C0BF4C4">
            <wp:extent cx="5913632" cy="1859441"/>
            <wp:effectExtent l="0" t="0" r="0" b="762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632" cy="1859441"/>
                    </a:xfrm>
                    <a:prstGeom prst="rect">
                      <a:avLst/>
                    </a:prstGeom>
                  </pic:spPr>
                </pic:pic>
              </a:graphicData>
            </a:graphic>
          </wp:inline>
        </w:drawing>
      </w:r>
    </w:p>
    <w:p w14:paraId="0650FD13" w14:textId="77777777" w:rsidR="00346F14" w:rsidRDefault="00346F14">
      <w:pPr>
        <w:rPr>
          <w:bCs w:val="0"/>
        </w:rPr>
      </w:pPr>
      <w:r>
        <w:br w:type="page"/>
      </w:r>
    </w:p>
    <w:p w14:paraId="0912A2F4" w14:textId="0B84F252" w:rsidR="0040202C" w:rsidRDefault="0040202C" w:rsidP="0040202C">
      <w:pPr>
        <w:pStyle w:val="Step"/>
      </w:pPr>
      <w:r>
        <w:lastRenderedPageBreak/>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2B022550" w14:textId="77777777" w:rsidR="0040202C" w:rsidRDefault="0040202C" w:rsidP="0040202C">
      <w:pPr>
        <w:pStyle w:val="Step"/>
        <w:numPr>
          <w:ilvl w:val="0"/>
          <w:numId w:val="0"/>
        </w:numPr>
        <w:ind w:left="1080"/>
        <w:rPr>
          <w:b/>
          <w:i/>
        </w:rPr>
      </w:pPr>
      <w:r>
        <w:rPr>
          <w:b/>
          <w:i/>
        </w:rPr>
        <w:t>&lt;b&gt;Student Information:&lt;/b&gt;</w:t>
      </w:r>
    </w:p>
    <w:p w14:paraId="0C5E2A29" w14:textId="5CD8A778" w:rsidR="0040202C" w:rsidRPr="00360E22" w:rsidRDefault="0040202C" w:rsidP="0040202C">
      <w:pPr>
        <w:pStyle w:val="Note"/>
      </w:pPr>
      <w:r>
        <w:rPr>
          <w:b/>
          <w:i/>
        </w:rPr>
        <w:t xml:space="preserve">Note:  </w:t>
      </w:r>
      <w:r>
        <w:t>The second</w:t>
      </w:r>
      <w:r w:rsidR="00346F14">
        <w:t xml:space="preserve"> and third</w:t>
      </w:r>
      <w:r>
        <w:t xml:space="preserve"> </w:t>
      </w:r>
      <w:r>
        <w:rPr>
          <w:b/>
          <w:i/>
        </w:rPr>
        <w:t xml:space="preserve">HTML </w:t>
      </w:r>
      <w:r>
        <w:t>component</w:t>
      </w:r>
      <w:r w:rsidR="00346F14">
        <w:t>s</w:t>
      </w:r>
      <w:r>
        <w:t xml:space="preserve"> </w:t>
      </w:r>
      <w:r w:rsidR="00346F14">
        <w:t>are</w:t>
      </w:r>
      <w:r>
        <w:t xml:space="preserve"> used as a place holder so we will not enter anything in the </w:t>
      </w:r>
      <w:r>
        <w:rPr>
          <w:b/>
          <w:i/>
        </w:rPr>
        <w:t xml:space="preserve">Control Property Settings </w:t>
      </w:r>
      <w:r>
        <w:t>pane for the</w:t>
      </w:r>
      <w:r w:rsidR="00666C11">
        <w:t xml:space="preserve">se </w:t>
      </w:r>
      <w:r>
        <w:t>component</w:t>
      </w:r>
      <w:r w:rsidR="00666C11">
        <w:t>s</w:t>
      </w:r>
      <w:r>
        <w:t>.</w:t>
      </w:r>
    </w:p>
    <w:p w14:paraId="13840DEF" w14:textId="74BF0E2D" w:rsidR="0040202C" w:rsidRDefault="00DE1431" w:rsidP="00DE1431">
      <w:pPr>
        <w:pStyle w:val="Picture-AlignedwithBody"/>
      </w:pPr>
      <w:r w:rsidRPr="00DE1431">
        <w:rPr>
          <w:noProof/>
        </w:rPr>
        <w:drawing>
          <wp:inline distT="0" distB="0" distL="0" distR="0" wp14:anchorId="608FD8BF" wp14:editId="5AE0FDAD">
            <wp:extent cx="5943600" cy="1661160"/>
            <wp:effectExtent l="0" t="0" r="0" b="0"/>
            <wp:docPr id="3853" name="Picture 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1160"/>
                    </a:xfrm>
                    <a:prstGeom prst="rect">
                      <a:avLst/>
                    </a:prstGeom>
                  </pic:spPr>
                </pic:pic>
              </a:graphicData>
            </a:graphic>
          </wp:inline>
        </w:drawing>
      </w:r>
    </w:p>
    <w:p w14:paraId="4C1755A7" w14:textId="3EF3F608" w:rsidR="0040202C" w:rsidRDefault="0040202C" w:rsidP="0040202C">
      <w:pPr>
        <w:rPr>
          <w:bCs w:val="0"/>
        </w:rPr>
      </w:pPr>
    </w:p>
    <w:p w14:paraId="363DBA9D" w14:textId="77777777" w:rsidR="0040202C" w:rsidRDefault="0040202C" w:rsidP="0040202C">
      <w:pPr>
        <w:pStyle w:val="Step"/>
      </w:pPr>
      <w:r>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 xml:space="preserve">Student </w:t>
      </w:r>
      <w:r>
        <w:t xml:space="preserve">entity.  Drag the following fields into the second panel below the </w:t>
      </w:r>
      <w:r>
        <w:rPr>
          <w:b/>
          <w:i/>
        </w:rPr>
        <w:t xml:space="preserve">HTML </w:t>
      </w:r>
      <w:r>
        <w:t xml:space="preserve">components as shown below: </w:t>
      </w:r>
    </w:p>
    <w:p w14:paraId="792CF5CB" w14:textId="15D12D4E" w:rsidR="0040202C" w:rsidRDefault="009164E2" w:rsidP="0040202C">
      <w:pPr>
        <w:pStyle w:val="Picture-AlignedwithBody"/>
      </w:pPr>
      <w:r>
        <w:rPr>
          <w:noProof/>
        </w:rPr>
        <w:drawing>
          <wp:inline distT="0" distB="0" distL="0" distR="0" wp14:anchorId="14C3BDA4" wp14:editId="20026592">
            <wp:extent cx="5943600" cy="2667000"/>
            <wp:effectExtent l="0" t="0" r="0" b="0"/>
            <wp:docPr id="3854" name="Picture 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67000"/>
                    </a:xfrm>
                    <a:prstGeom prst="rect">
                      <a:avLst/>
                    </a:prstGeom>
                  </pic:spPr>
                </pic:pic>
              </a:graphicData>
            </a:graphic>
          </wp:inline>
        </w:drawing>
      </w:r>
    </w:p>
    <w:p w14:paraId="4CDE6801" w14:textId="324B87DD" w:rsidR="0040202C" w:rsidRDefault="0040202C" w:rsidP="0040202C">
      <w:pPr>
        <w:pStyle w:val="Step"/>
      </w:pPr>
      <w:r>
        <w:t xml:space="preserve">Make sure the </w:t>
      </w:r>
      <w:r>
        <w:rPr>
          <w:b/>
          <w:i/>
        </w:rPr>
        <w:t xml:space="preserve">Read-only </w:t>
      </w:r>
      <w:r>
        <w:t xml:space="preserve">property in the </w:t>
      </w:r>
      <w:r>
        <w:rPr>
          <w:b/>
          <w:i/>
        </w:rPr>
        <w:t xml:space="preserve">Control Property Settings </w:t>
      </w:r>
      <w:r>
        <w:t xml:space="preserve">pane is set to </w:t>
      </w:r>
      <w:r>
        <w:rPr>
          <w:b/>
          <w:i/>
        </w:rPr>
        <w:t xml:space="preserve">true </w:t>
      </w:r>
      <w:r>
        <w:t xml:space="preserve">for the </w:t>
      </w:r>
      <w:r>
        <w:rPr>
          <w:b/>
          <w:i/>
        </w:rPr>
        <w:t>First Name</w:t>
      </w:r>
      <w:r w:rsidR="009164E2">
        <w:rPr>
          <w:b/>
          <w:i/>
        </w:rPr>
        <w:t xml:space="preserve"> </w:t>
      </w:r>
      <w:r w:rsidR="009164E2">
        <w:t xml:space="preserve">and </w:t>
      </w:r>
      <w:r w:rsidR="009164E2">
        <w:rPr>
          <w:b/>
          <w:i/>
        </w:rPr>
        <w:t>Last Name</w:t>
      </w:r>
      <w:r>
        <w:rPr>
          <w:b/>
          <w:i/>
        </w:rPr>
        <w:t xml:space="preserve"> </w:t>
      </w:r>
      <w:r>
        <w:t>fields.</w:t>
      </w:r>
    </w:p>
    <w:p w14:paraId="0B48C090" w14:textId="77777777" w:rsidR="0040202C" w:rsidRDefault="0040202C" w:rsidP="0040202C">
      <w:pPr>
        <w:pStyle w:val="Picture-AlignedwithBody"/>
      </w:pPr>
      <w:r>
        <w:rPr>
          <w:noProof/>
        </w:rPr>
        <w:drawing>
          <wp:inline distT="0" distB="0" distL="0" distR="0" wp14:anchorId="63634A9E" wp14:editId="73328A34">
            <wp:extent cx="15241" cy="7621"/>
            <wp:effectExtent l="0" t="0" r="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241" cy="7621"/>
                    </a:xfrm>
                    <a:prstGeom prst="rect">
                      <a:avLst/>
                    </a:prstGeom>
                  </pic:spPr>
                </pic:pic>
              </a:graphicData>
            </a:graphic>
          </wp:inline>
        </w:drawing>
      </w:r>
      <w:r w:rsidRPr="000401B6">
        <w:rPr>
          <w:noProof/>
        </w:rPr>
        <w:t xml:space="preserve"> </w:t>
      </w:r>
      <w:r w:rsidRPr="00973B9F">
        <w:rPr>
          <w:noProof/>
        </w:rPr>
        <w:drawing>
          <wp:inline distT="0" distB="0" distL="0" distR="0" wp14:anchorId="74ECE1ED" wp14:editId="3EA436CF">
            <wp:extent cx="2743438" cy="4267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438" cy="426757"/>
                    </a:xfrm>
                    <a:prstGeom prst="rect">
                      <a:avLst/>
                    </a:prstGeom>
                  </pic:spPr>
                </pic:pic>
              </a:graphicData>
            </a:graphic>
          </wp:inline>
        </w:drawing>
      </w:r>
    </w:p>
    <w:p w14:paraId="011011C2" w14:textId="77777777" w:rsidR="0040202C" w:rsidRDefault="0040202C" w:rsidP="0040202C">
      <w:pPr>
        <w:pStyle w:val="Step"/>
        <w:numPr>
          <w:ilvl w:val="0"/>
          <w:numId w:val="0"/>
        </w:numPr>
        <w:ind w:left="1080" w:hanging="360"/>
      </w:pPr>
    </w:p>
    <w:p w14:paraId="71445C6E" w14:textId="77777777" w:rsidR="009164E2" w:rsidRDefault="009164E2">
      <w:pPr>
        <w:rPr>
          <w:bCs w:val="0"/>
        </w:rPr>
      </w:pPr>
      <w:r>
        <w:br w:type="page"/>
      </w:r>
    </w:p>
    <w:p w14:paraId="6085F0DA" w14:textId="6C61714C" w:rsidR="0040202C" w:rsidRDefault="0040202C" w:rsidP="0040202C">
      <w:pPr>
        <w:pStyle w:val="Step"/>
      </w:pPr>
      <w:r>
        <w:lastRenderedPageBreak/>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false </w:t>
      </w:r>
      <w:r>
        <w:t xml:space="preserve">for the </w:t>
      </w:r>
      <w:r>
        <w:rPr>
          <w:b/>
          <w:i/>
        </w:rPr>
        <w:t xml:space="preserve">First Name </w:t>
      </w:r>
      <w:r>
        <w:t xml:space="preserve">and </w:t>
      </w:r>
      <w:r>
        <w:rPr>
          <w:b/>
          <w:i/>
        </w:rPr>
        <w:t xml:space="preserve">Last Name </w:t>
      </w:r>
      <w:r>
        <w:t>fields.</w:t>
      </w:r>
    </w:p>
    <w:p w14:paraId="0D75CFF0" w14:textId="77777777" w:rsidR="0040202C" w:rsidRDefault="0040202C" w:rsidP="0040202C">
      <w:pPr>
        <w:pStyle w:val="Picture-AlignedwithBody"/>
        <w:rPr>
          <w:noProof/>
        </w:rPr>
      </w:pPr>
      <w:r w:rsidRPr="009578A2">
        <w:rPr>
          <w:noProof/>
        </w:rPr>
        <w:drawing>
          <wp:inline distT="0" distB="0" distL="0" distR="0" wp14:anchorId="3CD78AD3" wp14:editId="33F5A282">
            <wp:extent cx="2370025" cy="41151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0025" cy="411516"/>
                    </a:xfrm>
                    <a:prstGeom prst="rect">
                      <a:avLst/>
                    </a:prstGeom>
                  </pic:spPr>
                </pic:pic>
              </a:graphicData>
            </a:graphic>
          </wp:inline>
        </w:drawing>
      </w:r>
    </w:p>
    <w:p w14:paraId="7BB6E8F9" w14:textId="77777777" w:rsidR="0040202C" w:rsidRPr="001729E0" w:rsidRDefault="0040202C" w:rsidP="0040202C">
      <w:pPr>
        <w:pStyle w:val="Body"/>
      </w:pPr>
    </w:p>
    <w:p w14:paraId="494D93D0" w14:textId="255942D4" w:rsidR="00982DF3" w:rsidRDefault="00982DF3" w:rsidP="00982DF3">
      <w:pPr>
        <w:pStyle w:val="Step"/>
      </w:pPr>
      <w:r>
        <w:t xml:space="preserve">Click the </w:t>
      </w:r>
      <w:r w:rsidRPr="0055058A">
        <w:rPr>
          <w:b/>
          <w:i/>
        </w:rPr>
        <w:t xml:space="preserve">+ </w:t>
      </w:r>
      <w:r w:rsidRPr="0086708F">
        <w:t xml:space="preserve">and </w:t>
      </w:r>
      <w:r>
        <w:t xml:space="preserve">select the column option to add a </w:t>
      </w:r>
      <w:r>
        <w:rPr>
          <w:b/>
          <w:i/>
        </w:rPr>
        <w:t>1</w:t>
      </w:r>
      <w:r w:rsidRPr="0055058A">
        <w:rPr>
          <w:b/>
          <w:i/>
        </w:rPr>
        <w:t xml:space="preserve"> Column </w:t>
      </w:r>
      <w:r>
        <w:t xml:space="preserve">panel to the </w:t>
      </w:r>
      <w:r w:rsidRPr="0055058A">
        <w:rPr>
          <w:b/>
          <w:i/>
        </w:rPr>
        <w:t xml:space="preserve">Layout </w:t>
      </w:r>
      <w:r>
        <w:t xml:space="preserve">pane. </w:t>
      </w:r>
    </w:p>
    <w:p w14:paraId="6C658A77" w14:textId="75A940EE" w:rsidR="00982DF3" w:rsidRDefault="00982DF3" w:rsidP="00982DF3">
      <w:pPr>
        <w:pStyle w:val="Step"/>
        <w:numPr>
          <w:ilvl w:val="0"/>
          <w:numId w:val="0"/>
        </w:numPr>
        <w:ind w:left="1080" w:hanging="360"/>
      </w:pPr>
    </w:p>
    <w:p w14:paraId="792CD6CE" w14:textId="636788A1" w:rsidR="00982DF3" w:rsidRDefault="00982DF3" w:rsidP="00982DF3">
      <w:pPr>
        <w:pStyle w:val="Picture-AlignedwithBody"/>
      </w:pPr>
      <w:r>
        <w:rPr>
          <w:noProof/>
        </w:rPr>
        <w:drawing>
          <wp:inline distT="0" distB="0" distL="0" distR="0" wp14:anchorId="5BFA7D9E" wp14:editId="579DAC4B">
            <wp:extent cx="5943600" cy="4210050"/>
            <wp:effectExtent l="0" t="0" r="0" b="0"/>
            <wp:docPr id="3856" name="Picture 3856" descr="C:\Users\scrowley\AppData\Local\Temp\SNAGHTML3e1a4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crowley\AppData\Local\Temp\SNAGHTML3e1a43c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0CBDB5BA" w14:textId="77777777" w:rsidR="00982DF3" w:rsidRDefault="00982DF3" w:rsidP="00982DF3">
      <w:pPr>
        <w:pStyle w:val="Step"/>
        <w:numPr>
          <w:ilvl w:val="0"/>
          <w:numId w:val="0"/>
        </w:numPr>
        <w:ind w:left="1080"/>
      </w:pPr>
    </w:p>
    <w:p w14:paraId="3783742B" w14:textId="77777777" w:rsidR="00982DF3" w:rsidRDefault="00982DF3">
      <w:pPr>
        <w:rPr>
          <w:bCs w:val="0"/>
        </w:rPr>
      </w:pPr>
      <w:r>
        <w:br w:type="page"/>
      </w:r>
    </w:p>
    <w:p w14:paraId="0BFD14A6" w14:textId="2C107D12" w:rsidR="0040202C" w:rsidRDefault="0040202C" w:rsidP="0040202C">
      <w:pPr>
        <w:pStyle w:val="Step"/>
      </w:pPr>
      <w:r>
        <w:lastRenderedPageBreak/>
        <w:t xml:space="preserve">From the </w:t>
      </w:r>
      <w:r>
        <w:rPr>
          <w:b/>
          <w:i/>
        </w:rPr>
        <w:t xml:space="preserve">Components </w:t>
      </w:r>
      <w:r>
        <w:t>tab, drag a</w:t>
      </w:r>
      <w:r w:rsidR="00982DF3">
        <w:t xml:space="preserve">n </w:t>
      </w:r>
      <w:r w:rsidR="00982DF3">
        <w:rPr>
          <w:b/>
          <w:i/>
        </w:rPr>
        <w:t>HTML</w:t>
      </w:r>
      <w:r>
        <w:rPr>
          <w:b/>
          <w:i/>
        </w:rPr>
        <w:t xml:space="preserve"> </w:t>
      </w:r>
      <w:r>
        <w:t>component</w:t>
      </w:r>
      <w:r w:rsidR="00982DF3">
        <w:t xml:space="preserve">, two </w:t>
      </w:r>
      <w:r w:rsidR="00982DF3">
        <w:rPr>
          <w:b/>
          <w:i/>
        </w:rPr>
        <w:t xml:space="preserve">Checkbox </w:t>
      </w:r>
      <w:r w:rsidR="00982DF3">
        <w:t xml:space="preserve">components and </w:t>
      </w:r>
      <w:r w:rsidR="00A34127">
        <w:t xml:space="preserve">another </w:t>
      </w:r>
      <w:r w:rsidR="00A34127">
        <w:rPr>
          <w:b/>
          <w:i/>
        </w:rPr>
        <w:t xml:space="preserve">HTML </w:t>
      </w:r>
      <w:r w:rsidR="00A34127">
        <w:t>component</w:t>
      </w:r>
      <w:r>
        <w:t xml:space="preserve"> into </w:t>
      </w:r>
      <w:r w:rsidR="00A34127">
        <w:t xml:space="preserve">the </w:t>
      </w:r>
      <w:r>
        <w:t xml:space="preserve">panel of the </w:t>
      </w:r>
      <w:r>
        <w:rPr>
          <w:b/>
          <w:i/>
        </w:rPr>
        <w:t xml:space="preserve">Layout </w:t>
      </w:r>
      <w:r>
        <w:t>pane.</w:t>
      </w:r>
    </w:p>
    <w:p w14:paraId="070DE7F8" w14:textId="628A050C" w:rsidR="0040202C" w:rsidRDefault="00A34127" w:rsidP="0040202C">
      <w:pPr>
        <w:pStyle w:val="Picture-AlignedwithBody"/>
      </w:pPr>
      <w:r>
        <w:rPr>
          <w:noProof/>
        </w:rPr>
        <w:drawing>
          <wp:inline distT="0" distB="0" distL="0" distR="0" wp14:anchorId="63F0885B" wp14:editId="2D5BCBD6">
            <wp:extent cx="5943600" cy="2783840"/>
            <wp:effectExtent l="0" t="0" r="0" b="0"/>
            <wp:docPr id="3857" name="Picture 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3840"/>
                    </a:xfrm>
                    <a:prstGeom prst="rect">
                      <a:avLst/>
                    </a:prstGeom>
                  </pic:spPr>
                </pic:pic>
              </a:graphicData>
            </a:graphic>
          </wp:inline>
        </w:drawing>
      </w:r>
    </w:p>
    <w:p w14:paraId="732AE01E" w14:textId="77777777" w:rsidR="00A34127" w:rsidRDefault="00A34127" w:rsidP="00A34127">
      <w:pPr>
        <w:pStyle w:val="Step"/>
        <w:numPr>
          <w:ilvl w:val="0"/>
          <w:numId w:val="0"/>
        </w:numPr>
        <w:ind w:left="1080"/>
      </w:pPr>
    </w:p>
    <w:p w14:paraId="4844360D" w14:textId="4D41DF93" w:rsidR="00A34127" w:rsidRDefault="00A34127" w:rsidP="00A34127">
      <w:pPr>
        <w:pStyle w:val="Step"/>
      </w:pPr>
      <w:r>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392D8E22" w14:textId="77777777" w:rsidR="00A34127" w:rsidRPr="00A34127" w:rsidRDefault="00A34127" w:rsidP="00A34127">
      <w:pPr>
        <w:pStyle w:val="Step"/>
        <w:numPr>
          <w:ilvl w:val="0"/>
          <w:numId w:val="0"/>
        </w:numPr>
        <w:ind w:left="1080"/>
        <w:rPr>
          <w:rFonts w:ascii="Calibri" w:hAnsi="Calibri"/>
          <w:b/>
          <w:i/>
        </w:rPr>
      </w:pPr>
      <w:r w:rsidRPr="00A34127">
        <w:rPr>
          <w:b/>
          <w:i/>
        </w:rPr>
        <w:t>&lt;b&gt;Directory Information to Release:&lt;/b&gt;</w:t>
      </w:r>
    </w:p>
    <w:p w14:paraId="4AB87AC1" w14:textId="77777777" w:rsidR="00A34127" w:rsidRDefault="00A34127" w:rsidP="00A34127">
      <w:pPr>
        <w:pStyle w:val="Step"/>
        <w:numPr>
          <w:ilvl w:val="0"/>
          <w:numId w:val="0"/>
        </w:numPr>
        <w:ind w:left="1080"/>
      </w:pPr>
    </w:p>
    <w:p w14:paraId="4A6C659C" w14:textId="0ACA1862" w:rsidR="00A34127" w:rsidRDefault="00A34127" w:rsidP="00A34127">
      <w:pPr>
        <w:pStyle w:val="Picture-AlignedwithBody"/>
      </w:pPr>
      <w:r>
        <w:rPr>
          <w:noProof/>
        </w:rPr>
        <w:drawing>
          <wp:inline distT="0" distB="0" distL="0" distR="0" wp14:anchorId="06161AEE" wp14:editId="3C83C74A">
            <wp:extent cx="5943600" cy="2516505"/>
            <wp:effectExtent l="0" t="0" r="0" b="0"/>
            <wp:docPr id="3858" name="Picture 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16505"/>
                    </a:xfrm>
                    <a:prstGeom prst="rect">
                      <a:avLst/>
                    </a:prstGeom>
                  </pic:spPr>
                </pic:pic>
              </a:graphicData>
            </a:graphic>
          </wp:inline>
        </w:drawing>
      </w:r>
    </w:p>
    <w:p w14:paraId="687B47CB" w14:textId="77777777" w:rsidR="00A34127" w:rsidRDefault="00A34127" w:rsidP="00A34127">
      <w:pPr>
        <w:pStyle w:val="Step"/>
        <w:numPr>
          <w:ilvl w:val="0"/>
          <w:numId w:val="0"/>
        </w:numPr>
        <w:ind w:left="1080"/>
      </w:pPr>
    </w:p>
    <w:p w14:paraId="1397452A" w14:textId="58F70E4E" w:rsidR="00A34127" w:rsidRDefault="00A34127" w:rsidP="00A34127">
      <w:pPr>
        <w:pStyle w:val="Step"/>
        <w:numPr>
          <w:ilvl w:val="0"/>
          <w:numId w:val="0"/>
        </w:numPr>
        <w:ind w:left="1080"/>
      </w:pPr>
    </w:p>
    <w:p w14:paraId="4DD84CB3" w14:textId="77777777" w:rsidR="00A34127" w:rsidRDefault="00A34127">
      <w:pPr>
        <w:rPr>
          <w:bCs w:val="0"/>
        </w:rPr>
      </w:pPr>
      <w:r>
        <w:br w:type="page"/>
      </w:r>
    </w:p>
    <w:p w14:paraId="60766BE5" w14:textId="095D7676" w:rsidR="00A34127" w:rsidRDefault="00A34127" w:rsidP="0040202C">
      <w:pPr>
        <w:pStyle w:val="Step"/>
      </w:pPr>
      <w:r>
        <w:lastRenderedPageBreak/>
        <w:t xml:space="preserve">Update the following properties for the first </w:t>
      </w:r>
      <w:r>
        <w:rPr>
          <w:b/>
          <w:i/>
        </w:rPr>
        <w:t xml:space="preserve">Checkbox </w:t>
      </w:r>
      <w:r>
        <w:t>component as shown below:</w:t>
      </w:r>
    </w:p>
    <w:p w14:paraId="6196528C" w14:textId="42BB4E90" w:rsidR="00A34127" w:rsidRPr="00A34127" w:rsidRDefault="00A34127" w:rsidP="00A34127">
      <w:pPr>
        <w:pStyle w:val="Bullet-Level1"/>
      </w:pPr>
      <w:r>
        <w:rPr>
          <w:b/>
          <w:i/>
        </w:rPr>
        <w:t>Label:  I DO NOT authorize Campus University to disclose any personally identifiable information from my student records.</w:t>
      </w:r>
    </w:p>
    <w:p w14:paraId="26C1C7C0" w14:textId="0C2684F0" w:rsidR="00A34127" w:rsidRPr="00A34127" w:rsidRDefault="00A34127" w:rsidP="00A34127">
      <w:pPr>
        <w:pStyle w:val="Bullet-Level1"/>
      </w:pPr>
      <w:r>
        <w:rPr>
          <w:b/>
          <w:i/>
        </w:rPr>
        <w:t>Model:  vm.models.myAckNot</w:t>
      </w:r>
    </w:p>
    <w:p w14:paraId="3CC69A9E" w14:textId="6AD6F015" w:rsidR="00A34127" w:rsidRDefault="00A34127" w:rsidP="00A34127">
      <w:pPr>
        <w:pStyle w:val="Bullet-Level1"/>
        <w:numPr>
          <w:ilvl w:val="0"/>
          <w:numId w:val="0"/>
        </w:numPr>
        <w:ind w:left="1440" w:hanging="360"/>
      </w:pPr>
    </w:p>
    <w:p w14:paraId="52C53C34" w14:textId="0EAB343E" w:rsidR="00A34127" w:rsidRPr="00A34127" w:rsidRDefault="00A34127" w:rsidP="00A34127">
      <w:pPr>
        <w:pStyle w:val="Note"/>
      </w:pPr>
      <w:r>
        <w:rPr>
          <w:b/>
        </w:rPr>
        <w:t xml:space="preserve">Note:  </w:t>
      </w:r>
      <w:r>
        <w:t xml:space="preserve">When we create our supporting Workflow, we will create an </w:t>
      </w:r>
      <w:r>
        <w:rPr>
          <w:b/>
          <w:i/>
        </w:rPr>
        <w:t xml:space="preserve">In/Out Argument </w:t>
      </w:r>
      <w:r>
        <w:t xml:space="preserve">of </w:t>
      </w:r>
      <w:r>
        <w:rPr>
          <w:b/>
          <w:i/>
        </w:rPr>
        <w:t xml:space="preserve">myAckNot.  </w:t>
      </w:r>
      <w:r>
        <w:t>This will allow us to pass data to and from the field on the form.</w:t>
      </w:r>
    </w:p>
    <w:p w14:paraId="02CD4B0A" w14:textId="03058C7C" w:rsidR="00A34127" w:rsidRDefault="00A34127" w:rsidP="00A34127">
      <w:pPr>
        <w:pStyle w:val="Picture-AlignedwithBody"/>
      </w:pPr>
      <w:r>
        <w:rPr>
          <w:noProof/>
        </w:rPr>
        <w:drawing>
          <wp:inline distT="0" distB="0" distL="0" distR="0" wp14:anchorId="06EB24D3" wp14:editId="10EA96C8">
            <wp:extent cx="5943600" cy="2971800"/>
            <wp:effectExtent l="0" t="0" r="0" b="0"/>
            <wp:docPr id="3860"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1800"/>
                    </a:xfrm>
                    <a:prstGeom prst="rect">
                      <a:avLst/>
                    </a:prstGeom>
                  </pic:spPr>
                </pic:pic>
              </a:graphicData>
            </a:graphic>
          </wp:inline>
        </w:drawing>
      </w:r>
    </w:p>
    <w:p w14:paraId="7AF25EA1" w14:textId="77777777" w:rsidR="00A34127" w:rsidRDefault="00A34127" w:rsidP="00A34127">
      <w:pPr>
        <w:pStyle w:val="Step"/>
        <w:numPr>
          <w:ilvl w:val="0"/>
          <w:numId w:val="0"/>
        </w:numPr>
        <w:ind w:left="1080"/>
      </w:pPr>
    </w:p>
    <w:p w14:paraId="1A11F666" w14:textId="77777777" w:rsidR="00FB5456" w:rsidRDefault="00FB5456">
      <w:pPr>
        <w:rPr>
          <w:bCs w:val="0"/>
        </w:rPr>
      </w:pPr>
      <w:r>
        <w:br w:type="page"/>
      </w:r>
    </w:p>
    <w:p w14:paraId="6A0F0526" w14:textId="1802C7F3" w:rsidR="00FB5456" w:rsidRDefault="00FB5456" w:rsidP="00FB5456">
      <w:pPr>
        <w:pStyle w:val="Step"/>
      </w:pPr>
      <w:r>
        <w:lastRenderedPageBreak/>
        <w:t xml:space="preserve">Update the following properties for the second </w:t>
      </w:r>
      <w:r>
        <w:rPr>
          <w:b/>
          <w:i/>
        </w:rPr>
        <w:t xml:space="preserve">Checkbox </w:t>
      </w:r>
      <w:r>
        <w:t>component as shown below:</w:t>
      </w:r>
    </w:p>
    <w:p w14:paraId="5D456DCD" w14:textId="72B8B0E6" w:rsidR="00FB5456" w:rsidRPr="00A34127" w:rsidRDefault="00FB5456" w:rsidP="00FB5456">
      <w:pPr>
        <w:pStyle w:val="Bullet-Level1"/>
      </w:pPr>
      <w:r>
        <w:rPr>
          <w:b/>
          <w:i/>
        </w:rPr>
        <w:t>Label:  I authorize Campus University to disclose all of the following personally identifiable information from my student records as listed below.</w:t>
      </w:r>
    </w:p>
    <w:p w14:paraId="4B9239FF" w14:textId="466E5DAD" w:rsidR="00FB5456" w:rsidRPr="00FB5456" w:rsidRDefault="00FB5456" w:rsidP="00FB5456">
      <w:pPr>
        <w:pStyle w:val="Bullet-Level1"/>
      </w:pPr>
      <w:r>
        <w:rPr>
          <w:b/>
          <w:i/>
        </w:rPr>
        <w:t>Model:  vm.models.myAckTrue</w:t>
      </w:r>
    </w:p>
    <w:p w14:paraId="130C8C18" w14:textId="1FD03663" w:rsidR="00FB5456" w:rsidRDefault="00FB5456" w:rsidP="00FB5456">
      <w:pPr>
        <w:pStyle w:val="Bullet-Level1"/>
        <w:numPr>
          <w:ilvl w:val="0"/>
          <w:numId w:val="0"/>
        </w:numPr>
        <w:ind w:left="1440" w:hanging="360"/>
      </w:pPr>
    </w:p>
    <w:p w14:paraId="0D43EBB1" w14:textId="433D014B" w:rsidR="00FB5456" w:rsidRPr="00A34127" w:rsidRDefault="00FB5456" w:rsidP="00FB5456">
      <w:pPr>
        <w:pStyle w:val="Note"/>
      </w:pPr>
      <w:r>
        <w:rPr>
          <w:b/>
        </w:rPr>
        <w:t xml:space="preserve">Note:  </w:t>
      </w:r>
      <w:r>
        <w:t xml:space="preserve">When we create our supporting Workflow, we will create an </w:t>
      </w:r>
      <w:r>
        <w:rPr>
          <w:b/>
          <w:i/>
        </w:rPr>
        <w:t xml:space="preserve">In/Out Argument </w:t>
      </w:r>
      <w:r>
        <w:t xml:space="preserve">of </w:t>
      </w:r>
      <w:r>
        <w:rPr>
          <w:b/>
          <w:i/>
        </w:rPr>
        <w:t>myAck</w:t>
      </w:r>
      <w:r w:rsidR="0086708F">
        <w:rPr>
          <w:b/>
          <w:i/>
        </w:rPr>
        <w:t>True</w:t>
      </w:r>
      <w:r>
        <w:rPr>
          <w:b/>
          <w:i/>
        </w:rPr>
        <w:t xml:space="preserve">.  </w:t>
      </w:r>
      <w:r>
        <w:t>This will allow us to pass data to and from the field on the form.</w:t>
      </w:r>
    </w:p>
    <w:p w14:paraId="11C345CA" w14:textId="77777777" w:rsidR="00FB5456" w:rsidRPr="00A34127" w:rsidRDefault="00FB5456" w:rsidP="00FB5456">
      <w:pPr>
        <w:pStyle w:val="Bullet-Level1"/>
        <w:numPr>
          <w:ilvl w:val="0"/>
          <w:numId w:val="0"/>
        </w:numPr>
        <w:ind w:left="1440" w:hanging="360"/>
      </w:pPr>
    </w:p>
    <w:p w14:paraId="16BB1B6B" w14:textId="663FF1AF" w:rsidR="00FB5456" w:rsidRDefault="00FB5456" w:rsidP="00FB5456">
      <w:pPr>
        <w:pStyle w:val="Picture-AlignedwithBody"/>
      </w:pPr>
      <w:r>
        <w:rPr>
          <w:noProof/>
        </w:rPr>
        <w:drawing>
          <wp:inline distT="0" distB="0" distL="0" distR="0" wp14:anchorId="5A252A21" wp14:editId="4CF0ADC8">
            <wp:extent cx="5943600" cy="2956039"/>
            <wp:effectExtent l="0" t="0" r="0" b="0"/>
            <wp:docPr id="3866" name="Picture 3866" descr="C:\Users\scrowley\AppData\Local\Temp\SNAGHTML3e27d3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crowley\AppData\Local\Temp\SNAGHTML3e27d36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6039"/>
                    </a:xfrm>
                    <a:prstGeom prst="rect">
                      <a:avLst/>
                    </a:prstGeom>
                    <a:noFill/>
                    <a:ln>
                      <a:noFill/>
                    </a:ln>
                  </pic:spPr>
                </pic:pic>
              </a:graphicData>
            </a:graphic>
          </wp:inline>
        </w:drawing>
      </w:r>
    </w:p>
    <w:p w14:paraId="09E23A6B" w14:textId="77777777" w:rsidR="00FB5456" w:rsidRDefault="00FB5456"/>
    <w:p w14:paraId="1BBEBF3F" w14:textId="77777777" w:rsidR="00FB5456" w:rsidRDefault="00FB5456"/>
    <w:p w14:paraId="2526FC22" w14:textId="77777777" w:rsidR="00FB5456" w:rsidRDefault="00FB5456">
      <w:pPr>
        <w:rPr>
          <w:bCs w:val="0"/>
        </w:rPr>
      </w:pPr>
      <w:r>
        <w:br w:type="page"/>
      </w:r>
    </w:p>
    <w:p w14:paraId="2D8DA8AF" w14:textId="394B9F31" w:rsidR="00FB5456" w:rsidRDefault="00FB5456" w:rsidP="00FB5456">
      <w:pPr>
        <w:pStyle w:val="Step"/>
      </w:pPr>
      <w:r>
        <w:lastRenderedPageBreak/>
        <w:t xml:space="preserve">For the second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5BAE0B87" w14:textId="77777777" w:rsidR="00FB5456" w:rsidRPr="00FB5456" w:rsidRDefault="00FB5456" w:rsidP="00FB5456">
      <w:pPr>
        <w:pStyle w:val="Step"/>
        <w:numPr>
          <w:ilvl w:val="0"/>
          <w:numId w:val="0"/>
        </w:numPr>
        <w:ind w:left="1080"/>
        <w:rPr>
          <w:rFonts w:ascii="Calibri" w:hAnsi="Calibri"/>
          <w:b/>
          <w:i/>
        </w:rPr>
      </w:pPr>
      <w:r w:rsidRPr="00FB5456">
        <w:rPr>
          <w:b/>
          <w:i/>
        </w:rPr>
        <w:t>&lt;ul style="list-style-type:square;"&gt;</w:t>
      </w:r>
    </w:p>
    <w:p w14:paraId="3EFD25E7" w14:textId="4FDD3884" w:rsidR="00FB5456" w:rsidRPr="00FB5456" w:rsidRDefault="00FB5456" w:rsidP="00FB5456">
      <w:pPr>
        <w:pStyle w:val="Step"/>
        <w:numPr>
          <w:ilvl w:val="0"/>
          <w:numId w:val="0"/>
        </w:numPr>
        <w:ind w:left="1080"/>
        <w:rPr>
          <w:b/>
          <w:i/>
        </w:rPr>
      </w:pPr>
      <w:r w:rsidRPr="00FB5456">
        <w:rPr>
          <w:b/>
          <w:i/>
        </w:rPr>
        <w:t>&lt;li&gt;Student Name&lt;/li&gt;</w:t>
      </w:r>
    </w:p>
    <w:p w14:paraId="10A3E7A3" w14:textId="71CD3E7A" w:rsidR="00FB5456" w:rsidRPr="00FB5456" w:rsidRDefault="00FB5456" w:rsidP="00FB5456">
      <w:pPr>
        <w:pStyle w:val="Step"/>
        <w:numPr>
          <w:ilvl w:val="0"/>
          <w:numId w:val="0"/>
        </w:numPr>
        <w:ind w:left="1080"/>
        <w:rPr>
          <w:b/>
          <w:i/>
        </w:rPr>
      </w:pPr>
      <w:r w:rsidRPr="00FB5456">
        <w:rPr>
          <w:b/>
          <w:i/>
        </w:rPr>
        <w:t>&lt;li&gt;Address&lt;/li&gt;</w:t>
      </w:r>
    </w:p>
    <w:p w14:paraId="7AFA0E16" w14:textId="28E7E233" w:rsidR="00FB5456" w:rsidRPr="00FB5456" w:rsidRDefault="00FB5456" w:rsidP="00FB5456">
      <w:pPr>
        <w:pStyle w:val="Step"/>
        <w:numPr>
          <w:ilvl w:val="0"/>
          <w:numId w:val="0"/>
        </w:numPr>
        <w:ind w:left="1080"/>
        <w:rPr>
          <w:b/>
          <w:i/>
        </w:rPr>
      </w:pPr>
      <w:r w:rsidRPr="00FB5456">
        <w:rPr>
          <w:b/>
          <w:i/>
        </w:rPr>
        <w:t>&lt;li&gt;Telephone Number&lt;/li&gt;</w:t>
      </w:r>
    </w:p>
    <w:p w14:paraId="65FB52D5" w14:textId="3922385C" w:rsidR="00FB5456" w:rsidRPr="00FB5456" w:rsidRDefault="00FB5456" w:rsidP="00FB5456">
      <w:pPr>
        <w:pStyle w:val="Step"/>
        <w:numPr>
          <w:ilvl w:val="0"/>
          <w:numId w:val="0"/>
        </w:numPr>
        <w:ind w:left="1080"/>
        <w:rPr>
          <w:b/>
          <w:i/>
        </w:rPr>
      </w:pPr>
      <w:r w:rsidRPr="00FB5456">
        <w:rPr>
          <w:b/>
          <w:i/>
        </w:rPr>
        <w:t>&lt;li&gt;E-mail Address&lt;/li&gt;</w:t>
      </w:r>
    </w:p>
    <w:p w14:paraId="75A5A47F" w14:textId="3EF9C23B" w:rsidR="00FB5456" w:rsidRPr="00FB5456" w:rsidRDefault="00FB5456" w:rsidP="00FB5456">
      <w:pPr>
        <w:pStyle w:val="Step"/>
        <w:numPr>
          <w:ilvl w:val="0"/>
          <w:numId w:val="0"/>
        </w:numPr>
        <w:ind w:left="1080"/>
        <w:rPr>
          <w:b/>
          <w:i/>
        </w:rPr>
      </w:pPr>
      <w:r w:rsidRPr="00FB5456">
        <w:rPr>
          <w:b/>
          <w:i/>
        </w:rPr>
        <w:t>&lt;li&gt;Photograph&lt;/li&gt;</w:t>
      </w:r>
    </w:p>
    <w:p w14:paraId="6EA48449" w14:textId="10F63594" w:rsidR="00FB5456" w:rsidRPr="00FB5456" w:rsidRDefault="00FB5456" w:rsidP="00FB5456">
      <w:pPr>
        <w:pStyle w:val="Step"/>
        <w:numPr>
          <w:ilvl w:val="0"/>
          <w:numId w:val="0"/>
        </w:numPr>
        <w:ind w:left="1080"/>
        <w:rPr>
          <w:b/>
          <w:i/>
        </w:rPr>
      </w:pPr>
      <w:r w:rsidRPr="00FB5456">
        <w:rPr>
          <w:b/>
          <w:i/>
        </w:rPr>
        <w:t>&lt;li&gt;Date of Birth&lt;/li&gt;</w:t>
      </w:r>
    </w:p>
    <w:p w14:paraId="3873D0F1" w14:textId="1AB5DC2B" w:rsidR="00FB5456" w:rsidRPr="00FB5456" w:rsidRDefault="00FB5456" w:rsidP="00FB5456">
      <w:pPr>
        <w:pStyle w:val="Step"/>
        <w:numPr>
          <w:ilvl w:val="0"/>
          <w:numId w:val="0"/>
        </w:numPr>
        <w:ind w:left="1080"/>
        <w:rPr>
          <w:b/>
          <w:i/>
        </w:rPr>
      </w:pPr>
      <w:r w:rsidRPr="00FB5456">
        <w:rPr>
          <w:b/>
          <w:i/>
        </w:rPr>
        <w:t>&lt;li&gt;Place of Birth&lt;/li&gt;</w:t>
      </w:r>
    </w:p>
    <w:p w14:paraId="4E238118" w14:textId="3F385287" w:rsidR="00FB5456" w:rsidRPr="00FB5456" w:rsidRDefault="00FB5456" w:rsidP="00FB5456">
      <w:pPr>
        <w:pStyle w:val="Step"/>
        <w:numPr>
          <w:ilvl w:val="0"/>
          <w:numId w:val="0"/>
        </w:numPr>
        <w:ind w:left="1080"/>
        <w:rPr>
          <w:b/>
          <w:i/>
        </w:rPr>
      </w:pPr>
      <w:r w:rsidRPr="00FB5456">
        <w:rPr>
          <w:b/>
          <w:i/>
        </w:rPr>
        <w:t>&lt;li&gt;Campus&lt;/li&gt;</w:t>
      </w:r>
    </w:p>
    <w:p w14:paraId="431C63DD" w14:textId="13B7E5E4" w:rsidR="00FB5456" w:rsidRPr="00FB5456" w:rsidRDefault="00FB5456" w:rsidP="00FB5456">
      <w:pPr>
        <w:pStyle w:val="Step"/>
        <w:numPr>
          <w:ilvl w:val="0"/>
          <w:numId w:val="0"/>
        </w:numPr>
        <w:ind w:left="1080"/>
        <w:rPr>
          <w:b/>
          <w:i/>
        </w:rPr>
      </w:pPr>
      <w:r w:rsidRPr="00FB5456">
        <w:rPr>
          <w:b/>
          <w:i/>
        </w:rPr>
        <w:t>&lt;li&gt;Major Field of Study&lt;/li&gt;</w:t>
      </w:r>
    </w:p>
    <w:p w14:paraId="332FEF93" w14:textId="601196B7" w:rsidR="00FB5456" w:rsidRPr="00FB5456" w:rsidRDefault="00FB5456" w:rsidP="00FB5456">
      <w:pPr>
        <w:pStyle w:val="Step"/>
        <w:numPr>
          <w:ilvl w:val="0"/>
          <w:numId w:val="0"/>
        </w:numPr>
        <w:ind w:left="1080"/>
        <w:rPr>
          <w:b/>
          <w:i/>
        </w:rPr>
      </w:pPr>
      <w:r w:rsidRPr="00FB5456">
        <w:rPr>
          <w:b/>
          <w:i/>
        </w:rPr>
        <w:t>&lt;li&gt;Dates of Attendance&lt;/li&gt;</w:t>
      </w:r>
    </w:p>
    <w:p w14:paraId="5106AF85" w14:textId="0D34D3D0" w:rsidR="00FB5456" w:rsidRPr="00FB5456" w:rsidRDefault="00FB5456" w:rsidP="00FB5456">
      <w:pPr>
        <w:pStyle w:val="Step"/>
        <w:numPr>
          <w:ilvl w:val="0"/>
          <w:numId w:val="0"/>
        </w:numPr>
        <w:ind w:left="1080"/>
        <w:rPr>
          <w:b/>
          <w:i/>
        </w:rPr>
      </w:pPr>
      <w:r w:rsidRPr="00FB5456">
        <w:rPr>
          <w:b/>
          <w:i/>
        </w:rPr>
        <w:t>&lt;li&gt;Grade Level&lt;/li&gt;</w:t>
      </w:r>
    </w:p>
    <w:p w14:paraId="08886859" w14:textId="23FD0687" w:rsidR="00FB5456" w:rsidRPr="00FB5456" w:rsidRDefault="00FB5456" w:rsidP="00FB5456">
      <w:pPr>
        <w:pStyle w:val="Step"/>
        <w:numPr>
          <w:ilvl w:val="0"/>
          <w:numId w:val="0"/>
        </w:numPr>
        <w:ind w:left="1080"/>
        <w:rPr>
          <w:b/>
          <w:i/>
        </w:rPr>
      </w:pPr>
      <w:r w:rsidRPr="00FB5456">
        <w:rPr>
          <w:b/>
          <w:i/>
        </w:rPr>
        <w:t>&lt;li&gt;Enrollment Status&lt;/li&gt;</w:t>
      </w:r>
    </w:p>
    <w:p w14:paraId="7417C870" w14:textId="3DB77F15" w:rsidR="00FB5456" w:rsidRPr="00FB5456" w:rsidRDefault="00FB5456" w:rsidP="00FB5456">
      <w:pPr>
        <w:pStyle w:val="Step"/>
        <w:numPr>
          <w:ilvl w:val="0"/>
          <w:numId w:val="0"/>
        </w:numPr>
        <w:ind w:left="1080"/>
        <w:rPr>
          <w:b/>
          <w:i/>
        </w:rPr>
      </w:pPr>
      <w:r w:rsidRPr="00FB5456">
        <w:rPr>
          <w:b/>
          <w:i/>
        </w:rPr>
        <w:t>&lt;li&gt;Participation in Activities&lt;/li&gt;</w:t>
      </w:r>
    </w:p>
    <w:p w14:paraId="4F717409" w14:textId="461F14FB" w:rsidR="00FB5456" w:rsidRPr="00FB5456" w:rsidRDefault="00FB5456" w:rsidP="00FB5456">
      <w:pPr>
        <w:pStyle w:val="Step"/>
        <w:numPr>
          <w:ilvl w:val="0"/>
          <w:numId w:val="0"/>
        </w:numPr>
        <w:ind w:left="1080"/>
        <w:rPr>
          <w:b/>
          <w:i/>
        </w:rPr>
      </w:pPr>
      <w:r w:rsidRPr="00FB5456">
        <w:rPr>
          <w:b/>
          <w:i/>
        </w:rPr>
        <w:t>&lt;li&gt;Degrees&lt;/li&gt;</w:t>
      </w:r>
    </w:p>
    <w:p w14:paraId="4E7D6725" w14:textId="32482E4F" w:rsidR="00FB5456" w:rsidRPr="00FB5456" w:rsidRDefault="00FB5456" w:rsidP="00FB5456">
      <w:pPr>
        <w:pStyle w:val="Step"/>
        <w:numPr>
          <w:ilvl w:val="0"/>
          <w:numId w:val="0"/>
        </w:numPr>
        <w:ind w:left="1080"/>
        <w:rPr>
          <w:b/>
          <w:i/>
        </w:rPr>
      </w:pPr>
      <w:r w:rsidRPr="00FB5456">
        <w:rPr>
          <w:b/>
          <w:i/>
        </w:rPr>
        <w:t>&lt;li&gt;Honors and Awards&lt;/li&gt;</w:t>
      </w:r>
    </w:p>
    <w:p w14:paraId="3BEAC32B" w14:textId="100DB04B" w:rsidR="00FB5456" w:rsidRPr="00FB5456" w:rsidRDefault="00FB5456" w:rsidP="00FB5456">
      <w:pPr>
        <w:pStyle w:val="Step"/>
        <w:numPr>
          <w:ilvl w:val="0"/>
          <w:numId w:val="0"/>
        </w:numPr>
        <w:ind w:left="1080"/>
        <w:rPr>
          <w:b/>
          <w:i/>
        </w:rPr>
      </w:pPr>
      <w:r w:rsidRPr="00FB5456">
        <w:rPr>
          <w:b/>
          <w:i/>
        </w:rPr>
        <w:t>&lt;li&gt;Recent Institution Attended&lt;/li&gt;</w:t>
      </w:r>
    </w:p>
    <w:p w14:paraId="57597E1B" w14:textId="77777777" w:rsidR="00FB5456" w:rsidRDefault="00FB5456" w:rsidP="00FB5456">
      <w:pPr>
        <w:pStyle w:val="Step"/>
        <w:numPr>
          <w:ilvl w:val="0"/>
          <w:numId w:val="0"/>
        </w:numPr>
        <w:ind w:left="1080"/>
        <w:rPr>
          <w:b/>
          <w:i/>
        </w:rPr>
      </w:pPr>
      <w:r w:rsidRPr="00FB5456">
        <w:rPr>
          <w:b/>
          <w:i/>
        </w:rPr>
        <w:t>&lt;/ul&gt;</w:t>
      </w:r>
    </w:p>
    <w:p w14:paraId="28EDE3D6" w14:textId="77777777" w:rsidR="00FB5456" w:rsidRDefault="00FB5456" w:rsidP="00FB5456">
      <w:pPr>
        <w:pStyle w:val="Step"/>
        <w:numPr>
          <w:ilvl w:val="0"/>
          <w:numId w:val="0"/>
        </w:numPr>
        <w:ind w:left="1080"/>
        <w:rPr>
          <w:bCs/>
        </w:rPr>
      </w:pPr>
    </w:p>
    <w:p w14:paraId="244629AD" w14:textId="52C349AA" w:rsidR="00FB5456" w:rsidRDefault="00FB5456" w:rsidP="00FB5456">
      <w:pPr>
        <w:pStyle w:val="Picture-AlignedwithBody"/>
      </w:pPr>
      <w:r>
        <w:rPr>
          <w:noProof/>
        </w:rPr>
        <w:drawing>
          <wp:inline distT="0" distB="0" distL="0" distR="0" wp14:anchorId="635ED47F" wp14:editId="4CE494B0">
            <wp:extent cx="5943600" cy="3073293"/>
            <wp:effectExtent l="0" t="0" r="0" b="0"/>
            <wp:docPr id="3867" name="Picture 3867" descr="C:\Users\scrowley\AppData\Local\Temp\SNAGHTML3e297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crowley\AppData\Local\Temp\SNAGHTML3e29733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73293"/>
                    </a:xfrm>
                    <a:prstGeom prst="rect">
                      <a:avLst/>
                    </a:prstGeom>
                    <a:noFill/>
                    <a:ln>
                      <a:noFill/>
                    </a:ln>
                  </pic:spPr>
                </pic:pic>
              </a:graphicData>
            </a:graphic>
          </wp:inline>
        </w:drawing>
      </w:r>
    </w:p>
    <w:p w14:paraId="51A7F463" w14:textId="77777777" w:rsidR="00FB5456" w:rsidRDefault="00FB5456">
      <w:pPr>
        <w:rPr>
          <w:bCs w:val="0"/>
        </w:rPr>
      </w:pPr>
      <w:r>
        <w:br w:type="page"/>
      </w:r>
    </w:p>
    <w:p w14:paraId="2E358812" w14:textId="77777777" w:rsidR="009B1D0F" w:rsidRDefault="009B1D0F" w:rsidP="009B1D0F">
      <w:pPr>
        <w:pStyle w:val="Step"/>
      </w:pPr>
      <w:r>
        <w:lastRenderedPageBreak/>
        <w:t xml:space="preserve">Click the </w:t>
      </w:r>
      <w:r w:rsidRPr="009B1D0F">
        <w:rPr>
          <w:b/>
          <w:i/>
        </w:rPr>
        <w:t xml:space="preserve">+ </w:t>
      </w:r>
      <w:r w:rsidRPr="0086708F">
        <w:t>and</w:t>
      </w:r>
      <w:r>
        <w:t xml:space="preserve"> select the column option to add a </w:t>
      </w:r>
      <w:r w:rsidRPr="009B1D0F">
        <w:rPr>
          <w:b/>
          <w:i/>
        </w:rPr>
        <w:t xml:space="preserve">3 Column </w:t>
      </w:r>
      <w:r>
        <w:t xml:space="preserve">panel to the </w:t>
      </w:r>
      <w:r w:rsidRPr="009B1D0F">
        <w:rPr>
          <w:b/>
          <w:i/>
        </w:rPr>
        <w:t xml:space="preserve">Layout </w:t>
      </w:r>
      <w:r>
        <w:t xml:space="preserve">pane. </w:t>
      </w:r>
    </w:p>
    <w:p w14:paraId="56B1E41E" w14:textId="77777777" w:rsidR="009B1D0F" w:rsidRDefault="009B1D0F" w:rsidP="009B1D0F">
      <w:pPr>
        <w:pStyle w:val="Picture-AlignedwithBody"/>
        <w:rPr>
          <w:color w:val="000000"/>
        </w:rPr>
      </w:pPr>
    </w:p>
    <w:p w14:paraId="01893AFA" w14:textId="23F69456" w:rsidR="009B1D0F" w:rsidRDefault="00B03925" w:rsidP="00B03925">
      <w:pPr>
        <w:pStyle w:val="Picture-AlignedwithBody"/>
        <w:rPr>
          <w:color w:val="000000"/>
        </w:rPr>
      </w:pPr>
      <w:r w:rsidRPr="00B03925">
        <w:rPr>
          <w:noProof/>
        </w:rPr>
        <w:drawing>
          <wp:inline distT="0" distB="0" distL="0" distR="0" wp14:anchorId="45A57D8F" wp14:editId="78CEBA60">
            <wp:extent cx="5906012" cy="5166808"/>
            <wp:effectExtent l="0" t="0" r="0" b="0"/>
            <wp:docPr id="3869" name="Picture 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6012" cy="5166808"/>
                    </a:xfrm>
                    <a:prstGeom prst="rect">
                      <a:avLst/>
                    </a:prstGeom>
                  </pic:spPr>
                </pic:pic>
              </a:graphicData>
            </a:graphic>
          </wp:inline>
        </w:drawing>
      </w:r>
    </w:p>
    <w:p w14:paraId="08A847C4" w14:textId="77777777" w:rsidR="009B1D0F" w:rsidRDefault="009B1D0F" w:rsidP="009B1D0F">
      <w:pPr>
        <w:pStyle w:val="Picture-AlignedwithBody"/>
        <w:rPr>
          <w:color w:val="000000"/>
        </w:rPr>
      </w:pPr>
    </w:p>
    <w:p w14:paraId="67E94331" w14:textId="77777777" w:rsidR="00B03925" w:rsidRDefault="00B03925">
      <w:pPr>
        <w:rPr>
          <w:bCs w:val="0"/>
        </w:rPr>
      </w:pPr>
      <w:r>
        <w:br w:type="page"/>
      </w:r>
    </w:p>
    <w:p w14:paraId="3AD5CD7F" w14:textId="0974FBB7" w:rsidR="009B1D0F" w:rsidRDefault="009B1D0F" w:rsidP="009B1D0F">
      <w:pPr>
        <w:pStyle w:val="Step"/>
      </w:pPr>
      <w:r>
        <w:lastRenderedPageBreak/>
        <w:t xml:space="preserve">From the </w:t>
      </w:r>
      <w:r>
        <w:rPr>
          <w:b/>
          <w:i/>
        </w:rPr>
        <w:t xml:space="preserve">Components </w:t>
      </w:r>
      <w:r>
        <w:t xml:space="preserve">tab, drag three </w:t>
      </w:r>
      <w:r>
        <w:rPr>
          <w:b/>
          <w:i/>
        </w:rPr>
        <w:t xml:space="preserve">HTML </w:t>
      </w:r>
      <w:r>
        <w:t xml:space="preserve">components into the panel of the </w:t>
      </w:r>
      <w:r>
        <w:rPr>
          <w:b/>
          <w:i/>
        </w:rPr>
        <w:t xml:space="preserve">Layout </w:t>
      </w:r>
      <w:r>
        <w:t>pane.</w:t>
      </w:r>
    </w:p>
    <w:p w14:paraId="3C480882" w14:textId="4CD8EF45" w:rsidR="009B1D0F" w:rsidRDefault="00B03925" w:rsidP="00B03925">
      <w:pPr>
        <w:pStyle w:val="Picture-AlignedwithBody"/>
      </w:pPr>
      <w:r>
        <w:rPr>
          <w:noProof/>
        </w:rPr>
        <w:drawing>
          <wp:inline distT="0" distB="0" distL="0" distR="0" wp14:anchorId="39601B35" wp14:editId="57AF7ADC">
            <wp:extent cx="5943600" cy="3181350"/>
            <wp:effectExtent l="0" t="0" r="0" b="0"/>
            <wp:docPr id="3870" name="Picture 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1350"/>
                    </a:xfrm>
                    <a:prstGeom prst="rect">
                      <a:avLst/>
                    </a:prstGeom>
                  </pic:spPr>
                </pic:pic>
              </a:graphicData>
            </a:graphic>
          </wp:inline>
        </w:drawing>
      </w:r>
    </w:p>
    <w:p w14:paraId="52B36407" w14:textId="77777777" w:rsidR="009B1D0F" w:rsidRDefault="009B1D0F" w:rsidP="009B1D0F">
      <w:pPr>
        <w:pStyle w:val="Step"/>
        <w:numPr>
          <w:ilvl w:val="0"/>
          <w:numId w:val="0"/>
        </w:numPr>
        <w:ind w:left="1080"/>
      </w:pPr>
    </w:p>
    <w:p w14:paraId="64D96CEB" w14:textId="77777777" w:rsidR="009B1D0F" w:rsidRDefault="009B1D0F" w:rsidP="009B1D0F">
      <w:pPr>
        <w:pStyle w:val="Step"/>
        <w:numPr>
          <w:ilvl w:val="0"/>
          <w:numId w:val="0"/>
        </w:numPr>
        <w:ind w:left="1080"/>
      </w:pPr>
    </w:p>
    <w:p w14:paraId="0BFD066F" w14:textId="77777777" w:rsidR="00B03925" w:rsidRDefault="00B03925">
      <w:pPr>
        <w:rPr>
          <w:bCs w:val="0"/>
        </w:rPr>
      </w:pPr>
      <w:r>
        <w:br w:type="page"/>
      </w:r>
    </w:p>
    <w:p w14:paraId="149F63A7" w14:textId="6381F767" w:rsidR="00B03925" w:rsidRDefault="00B03925" w:rsidP="00B03925">
      <w:pPr>
        <w:pStyle w:val="Step"/>
      </w:pPr>
      <w:r>
        <w:lastRenderedPageBreak/>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08AA6313" w14:textId="77777777" w:rsidR="00B03925" w:rsidRPr="00B03925" w:rsidRDefault="00B03925" w:rsidP="00B03925">
      <w:pPr>
        <w:pStyle w:val="Step"/>
        <w:numPr>
          <w:ilvl w:val="0"/>
          <w:numId w:val="0"/>
        </w:numPr>
        <w:ind w:left="1080"/>
        <w:rPr>
          <w:rFonts w:ascii="Calibri" w:hAnsi="Calibri"/>
          <w:b/>
          <w:i/>
        </w:rPr>
      </w:pPr>
      <w:r w:rsidRPr="00B03925">
        <w:rPr>
          <w:b/>
          <w:i/>
        </w:rPr>
        <w:t>&lt;b&gt;Education Information to Release:&lt;/b&gt;&lt;br&gt;&lt;br&gt;&lt;b&gt;&lt;i&gt;I authorize Campus University to release the following types of Education Information.&lt;/i&gt;&lt;/b&gt;</w:t>
      </w:r>
    </w:p>
    <w:p w14:paraId="4DFD2ED3" w14:textId="77777777" w:rsidR="00B03925" w:rsidRPr="00360E22" w:rsidRDefault="00B03925" w:rsidP="00B03925">
      <w:pPr>
        <w:pStyle w:val="Note"/>
      </w:pPr>
      <w:r>
        <w:rPr>
          <w:b/>
          <w:i/>
        </w:rPr>
        <w:t xml:space="preserve">Note:  </w:t>
      </w:r>
      <w:r>
        <w:t xml:space="preserve">The second and third </w:t>
      </w:r>
      <w:r>
        <w:rPr>
          <w:b/>
          <w:i/>
        </w:rPr>
        <w:t xml:space="preserve">HTML </w:t>
      </w:r>
      <w:r>
        <w:t xml:space="preserve">components are used as a place holder so we will not enter anything in the </w:t>
      </w:r>
      <w:r>
        <w:rPr>
          <w:b/>
          <w:i/>
        </w:rPr>
        <w:t xml:space="preserve">Control Property Settings </w:t>
      </w:r>
      <w:r>
        <w:t>pane for these components.</w:t>
      </w:r>
    </w:p>
    <w:p w14:paraId="5ACF4614" w14:textId="19726093" w:rsidR="009B1D0F" w:rsidRDefault="00B03925" w:rsidP="00B03925">
      <w:pPr>
        <w:pStyle w:val="Picture-AlignedwithBody"/>
      </w:pPr>
      <w:r>
        <w:rPr>
          <w:noProof/>
        </w:rPr>
        <w:drawing>
          <wp:inline distT="0" distB="0" distL="0" distR="0" wp14:anchorId="50F5FFF8" wp14:editId="117C2C1A">
            <wp:extent cx="5943600" cy="2896587"/>
            <wp:effectExtent l="0" t="0" r="0" b="0"/>
            <wp:docPr id="3871" name="Picture 3871" descr="C:\Users\scrowley\AppData\Local\Temp\SNAGHTML3e3c13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crowley\AppData\Local\Temp\SNAGHTML3e3c13f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6587"/>
                    </a:xfrm>
                    <a:prstGeom prst="rect">
                      <a:avLst/>
                    </a:prstGeom>
                    <a:noFill/>
                    <a:ln>
                      <a:noFill/>
                    </a:ln>
                  </pic:spPr>
                </pic:pic>
              </a:graphicData>
            </a:graphic>
          </wp:inline>
        </w:drawing>
      </w:r>
    </w:p>
    <w:p w14:paraId="60DBAF42" w14:textId="77777777" w:rsidR="009B1D0F" w:rsidRDefault="009B1D0F" w:rsidP="009B1D0F">
      <w:pPr>
        <w:pStyle w:val="Step"/>
        <w:numPr>
          <w:ilvl w:val="0"/>
          <w:numId w:val="0"/>
        </w:numPr>
        <w:ind w:left="1080"/>
      </w:pPr>
    </w:p>
    <w:p w14:paraId="12BD697B" w14:textId="00F361D0" w:rsidR="00B03925" w:rsidRDefault="00B03925" w:rsidP="00B03925">
      <w:pPr>
        <w:pStyle w:val="Step"/>
      </w:pPr>
      <w:r>
        <w:t xml:space="preserve">From the </w:t>
      </w:r>
      <w:r>
        <w:rPr>
          <w:b/>
          <w:i/>
        </w:rPr>
        <w:t xml:space="preserve">Components </w:t>
      </w:r>
      <w:r>
        <w:t xml:space="preserve">tab, drag multiple </w:t>
      </w:r>
      <w:r>
        <w:rPr>
          <w:b/>
          <w:i/>
        </w:rPr>
        <w:t xml:space="preserve">Checkbox </w:t>
      </w:r>
      <w:r>
        <w:t xml:space="preserve">and </w:t>
      </w:r>
      <w:r>
        <w:rPr>
          <w:b/>
          <w:i/>
        </w:rPr>
        <w:t xml:space="preserve">HTML </w:t>
      </w:r>
      <w:r>
        <w:t xml:space="preserve">components into the panel of the </w:t>
      </w:r>
      <w:r>
        <w:rPr>
          <w:b/>
          <w:i/>
        </w:rPr>
        <w:t xml:space="preserve">Layout </w:t>
      </w:r>
      <w:r>
        <w:t>pane as shown below.</w:t>
      </w:r>
    </w:p>
    <w:p w14:paraId="5731CE85" w14:textId="0AB850C0" w:rsidR="00B03925" w:rsidRDefault="00B03925" w:rsidP="00B03925">
      <w:pPr>
        <w:pStyle w:val="Picture-AlignedwithBody"/>
      </w:pPr>
      <w:r>
        <w:rPr>
          <w:noProof/>
        </w:rPr>
        <w:drawing>
          <wp:inline distT="0" distB="0" distL="0" distR="0" wp14:anchorId="5BFE91B1" wp14:editId="4597BDBF">
            <wp:extent cx="5943600" cy="3152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2140"/>
                    </a:xfrm>
                    <a:prstGeom prst="rect">
                      <a:avLst/>
                    </a:prstGeom>
                  </pic:spPr>
                </pic:pic>
              </a:graphicData>
            </a:graphic>
          </wp:inline>
        </w:drawing>
      </w:r>
    </w:p>
    <w:p w14:paraId="2E9728B7" w14:textId="586C28F4" w:rsidR="001B3C82" w:rsidRDefault="001B3C82" w:rsidP="0040202C">
      <w:pPr>
        <w:pStyle w:val="Step"/>
      </w:pPr>
      <w:r>
        <w:lastRenderedPageBreak/>
        <w:t xml:space="preserve">Complete the properties for each </w:t>
      </w:r>
      <w:r>
        <w:rPr>
          <w:b/>
          <w:i/>
        </w:rPr>
        <w:t xml:space="preserve">Checkbox </w:t>
      </w:r>
      <w:r>
        <w:t>component as shown below:</w:t>
      </w:r>
    </w:p>
    <w:p w14:paraId="4F263CC7" w14:textId="564D45A9" w:rsidR="001B3C82" w:rsidRDefault="005060FE" w:rsidP="005060FE">
      <w:pPr>
        <w:pStyle w:val="Picture-AlignedwithBody"/>
      </w:pPr>
      <w:r>
        <w:rPr>
          <w:noProof/>
        </w:rPr>
        <w:drawing>
          <wp:inline distT="0" distB="0" distL="0" distR="0" wp14:anchorId="4C39FB15" wp14:editId="21AA8D54">
            <wp:extent cx="5943600" cy="2426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6335"/>
                    </a:xfrm>
                    <a:prstGeom prst="rect">
                      <a:avLst/>
                    </a:prstGeom>
                  </pic:spPr>
                </pic:pic>
              </a:graphicData>
            </a:graphic>
          </wp:inline>
        </w:drawing>
      </w:r>
    </w:p>
    <w:p w14:paraId="6D764A38" w14:textId="7A103911" w:rsidR="005060FE" w:rsidRDefault="005060FE" w:rsidP="005060FE">
      <w:pPr>
        <w:pStyle w:val="Body"/>
      </w:pPr>
    </w:p>
    <w:p w14:paraId="5B6A3FCE" w14:textId="13DE0E84" w:rsidR="005060FE" w:rsidRDefault="005060FE" w:rsidP="005060FE">
      <w:pPr>
        <w:pStyle w:val="Picture-AlignedwithBody"/>
      </w:pPr>
      <w:r>
        <w:rPr>
          <w:noProof/>
        </w:rPr>
        <w:drawing>
          <wp:inline distT="0" distB="0" distL="0" distR="0" wp14:anchorId="7E2833F4" wp14:editId="1846A295">
            <wp:extent cx="5943600" cy="24498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49830"/>
                    </a:xfrm>
                    <a:prstGeom prst="rect">
                      <a:avLst/>
                    </a:prstGeom>
                  </pic:spPr>
                </pic:pic>
              </a:graphicData>
            </a:graphic>
          </wp:inline>
        </w:drawing>
      </w:r>
    </w:p>
    <w:p w14:paraId="48DF8E6E" w14:textId="2EFD246F" w:rsidR="005060FE" w:rsidRDefault="005060FE" w:rsidP="005060FE">
      <w:pPr>
        <w:pStyle w:val="Body"/>
      </w:pPr>
    </w:p>
    <w:p w14:paraId="406B8CCB" w14:textId="24F3162C" w:rsidR="005060FE" w:rsidRDefault="005060FE" w:rsidP="005060FE">
      <w:pPr>
        <w:pStyle w:val="Picture-AlignedwithBody"/>
      </w:pPr>
      <w:r>
        <w:rPr>
          <w:noProof/>
        </w:rPr>
        <w:lastRenderedPageBreak/>
        <w:drawing>
          <wp:inline distT="0" distB="0" distL="0" distR="0" wp14:anchorId="36E89455" wp14:editId="4C8ECBC1">
            <wp:extent cx="5943600" cy="24022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02205"/>
                    </a:xfrm>
                    <a:prstGeom prst="rect">
                      <a:avLst/>
                    </a:prstGeom>
                  </pic:spPr>
                </pic:pic>
              </a:graphicData>
            </a:graphic>
          </wp:inline>
        </w:drawing>
      </w:r>
    </w:p>
    <w:p w14:paraId="1CA668DC" w14:textId="75136386" w:rsidR="005060FE" w:rsidRDefault="005060FE" w:rsidP="005060FE">
      <w:pPr>
        <w:pStyle w:val="Picture-AlignedwithBody"/>
      </w:pPr>
      <w:r>
        <w:rPr>
          <w:noProof/>
        </w:rPr>
        <w:drawing>
          <wp:inline distT="0" distB="0" distL="0" distR="0" wp14:anchorId="0CC7CAA2" wp14:editId="74EF4E8C">
            <wp:extent cx="5943600" cy="2428875"/>
            <wp:effectExtent l="0" t="0" r="0" b="9525"/>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8875"/>
                    </a:xfrm>
                    <a:prstGeom prst="rect">
                      <a:avLst/>
                    </a:prstGeom>
                  </pic:spPr>
                </pic:pic>
              </a:graphicData>
            </a:graphic>
          </wp:inline>
        </w:drawing>
      </w:r>
    </w:p>
    <w:p w14:paraId="5D6C9468" w14:textId="3ABF260E" w:rsidR="005060FE" w:rsidRDefault="005060FE" w:rsidP="005060FE">
      <w:pPr>
        <w:pStyle w:val="Picture-AlignedwithBody"/>
      </w:pPr>
      <w:r>
        <w:rPr>
          <w:noProof/>
        </w:rPr>
        <w:drawing>
          <wp:inline distT="0" distB="0" distL="0" distR="0" wp14:anchorId="3348A39C" wp14:editId="22C55E84">
            <wp:extent cx="5943600" cy="2379345"/>
            <wp:effectExtent l="0" t="0" r="0" b="1905"/>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79345"/>
                    </a:xfrm>
                    <a:prstGeom prst="rect">
                      <a:avLst/>
                    </a:prstGeom>
                  </pic:spPr>
                </pic:pic>
              </a:graphicData>
            </a:graphic>
          </wp:inline>
        </w:drawing>
      </w:r>
    </w:p>
    <w:p w14:paraId="5223ACC5" w14:textId="0117A77D" w:rsidR="005060FE" w:rsidRDefault="005060FE" w:rsidP="005060FE">
      <w:pPr>
        <w:pStyle w:val="Body"/>
      </w:pPr>
    </w:p>
    <w:p w14:paraId="4D8F4F92" w14:textId="6B850C9D" w:rsidR="005060FE" w:rsidRDefault="005060FE" w:rsidP="005060FE">
      <w:pPr>
        <w:pStyle w:val="Picture-AlignedwithBody"/>
      </w:pPr>
      <w:r>
        <w:rPr>
          <w:noProof/>
        </w:rPr>
        <w:lastRenderedPageBreak/>
        <w:drawing>
          <wp:inline distT="0" distB="0" distL="0" distR="0" wp14:anchorId="3023E738" wp14:editId="314B6494">
            <wp:extent cx="5943600" cy="2359025"/>
            <wp:effectExtent l="0" t="0" r="0" b="3175"/>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59025"/>
                    </a:xfrm>
                    <a:prstGeom prst="rect">
                      <a:avLst/>
                    </a:prstGeom>
                  </pic:spPr>
                </pic:pic>
              </a:graphicData>
            </a:graphic>
          </wp:inline>
        </w:drawing>
      </w:r>
    </w:p>
    <w:p w14:paraId="31519B9B" w14:textId="6FF674D3" w:rsidR="005060FE" w:rsidRDefault="005060FE" w:rsidP="005060FE">
      <w:pPr>
        <w:pStyle w:val="Picture-AlignedwithBody"/>
      </w:pPr>
      <w:r>
        <w:rPr>
          <w:noProof/>
        </w:rPr>
        <w:drawing>
          <wp:inline distT="0" distB="0" distL="0" distR="0" wp14:anchorId="1E43CE53" wp14:editId="4AFD4B22">
            <wp:extent cx="5943600" cy="2461889"/>
            <wp:effectExtent l="0" t="0" r="0" b="0"/>
            <wp:docPr id="7308" name="Picture 7308" descr="C:\Users\scrowley\AppData\Local\Temp\SNAGHTML3e4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crowley\AppData\Local\Temp\SNAGHTML3e4910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61889"/>
                    </a:xfrm>
                    <a:prstGeom prst="rect">
                      <a:avLst/>
                    </a:prstGeom>
                    <a:noFill/>
                    <a:ln>
                      <a:noFill/>
                    </a:ln>
                  </pic:spPr>
                </pic:pic>
              </a:graphicData>
            </a:graphic>
          </wp:inline>
        </w:drawing>
      </w:r>
    </w:p>
    <w:p w14:paraId="1CAC82E8" w14:textId="22E08E66" w:rsidR="005060FE" w:rsidRPr="005060FE" w:rsidRDefault="005060FE" w:rsidP="005060FE">
      <w:pPr>
        <w:pStyle w:val="Picture-AlignedwithBody"/>
      </w:pPr>
      <w:r>
        <w:rPr>
          <w:noProof/>
        </w:rPr>
        <w:drawing>
          <wp:inline distT="0" distB="0" distL="0" distR="0" wp14:anchorId="1BC3AEB5" wp14:editId="0C2FFA7A">
            <wp:extent cx="5943600" cy="2390775"/>
            <wp:effectExtent l="0" t="0" r="0" b="9525"/>
            <wp:docPr id="7312" name="Picture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90775"/>
                    </a:xfrm>
                    <a:prstGeom prst="rect">
                      <a:avLst/>
                    </a:prstGeom>
                  </pic:spPr>
                </pic:pic>
              </a:graphicData>
            </a:graphic>
          </wp:inline>
        </w:drawing>
      </w:r>
    </w:p>
    <w:p w14:paraId="31A0AD2C" w14:textId="2388A983" w:rsidR="005060FE" w:rsidRDefault="005060FE" w:rsidP="005060FE">
      <w:pPr>
        <w:pStyle w:val="Body"/>
      </w:pPr>
    </w:p>
    <w:p w14:paraId="4CDBD258" w14:textId="77777777" w:rsidR="005060FE" w:rsidRPr="005060FE" w:rsidRDefault="005060FE" w:rsidP="005060FE">
      <w:pPr>
        <w:pStyle w:val="Body"/>
      </w:pPr>
    </w:p>
    <w:p w14:paraId="70A1BD2B" w14:textId="77F17334" w:rsidR="005060FE" w:rsidRDefault="005060FE" w:rsidP="005060FE">
      <w:pPr>
        <w:pStyle w:val="Step"/>
      </w:pPr>
      <w:r>
        <w:lastRenderedPageBreak/>
        <w:t xml:space="preserve">The </w:t>
      </w:r>
      <w:r>
        <w:rPr>
          <w:b/>
          <w:i/>
        </w:rPr>
        <w:t xml:space="preserve">HTML </w:t>
      </w:r>
      <w:r>
        <w:t>components are used as placeholders so we do not need to update any properties for these components.</w:t>
      </w:r>
    </w:p>
    <w:p w14:paraId="04DD8B6E" w14:textId="0D9C5037" w:rsidR="005060FE" w:rsidRDefault="005060FE" w:rsidP="005060FE">
      <w:pPr>
        <w:pStyle w:val="Step"/>
        <w:numPr>
          <w:ilvl w:val="0"/>
          <w:numId w:val="0"/>
        </w:numPr>
        <w:ind w:left="1080" w:hanging="360"/>
      </w:pPr>
    </w:p>
    <w:p w14:paraId="40BE1623" w14:textId="50271C48" w:rsidR="005060FE" w:rsidRDefault="005060FE" w:rsidP="005060FE">
      <w:pPr>
        <w:pStyle w:val="Picture-AlignedwithBody"/>
      </w:pPr>
      <w:r>
        <w:rPr>
          <w:noProof/>
        </w:rPr>
        <w:drawing>
          <wp:inline distT="0" distB="0" distL="0" distR="0" wp14:anchorId="0774E042" wp14:editId="29CBFF3F">
            <wp:extent cx="5822185" cy="3109229"/>
            <wp:effectExtent l="0" t="0" r="762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2185" cy="3109229"/>
                    </a:xfrm>
                    <a:prstGeom prst="rect">
                      <a:avLst/>
                    </a:prstGeom>
                  </pic:spPr>
                </pic:pic>
              </a:graphicData>
            </a:graphic>
          </wp:inline>
        </w:drawing>
      </w:r>
    </w:p>
    <w:p w14:paraId="00AAA3E1" w14:textId="6FAC4210" w:rsidR="005060FE" w:rsidRDefault="005060FE" w:rsidP="005060FE">
      <w:pPr>
        <w:pStyle w:val="Body"/>
      </w:pPr>
    </w:p>
    <w:p w14:paraId="7272AE2F" w14:textId="77777777" w:rsidR="005060FE" w:rsidRDefault="005060FE" w:rsidP="005060FE">
      <w:pPr>
        <w:pStyle w:val="Step"/>
      </w:pPr>
      <w:r>
        <w:t xml:space="preserve">From the </w:t>
      </w:r>
      <w:r>
        <w:rPr>
          <w:b/>
          <w:i/>
        </w:rPr>
        <w:t xml:space="preserve">Components </w:t>
      </w:r>
      <w:r>
        <w:t xml:space="preserve">tab, drag three </w:t>
      </w:r>
      <w:r>
        <w:rPr>
          <w:b/>
          <w:i/>
        </w:rPr>
        <w:t xml:space="preserve">HTML </w:t>
      </w:r>
      <w:r>
        <w:t xml:space="preserve">components into the panel of the </w:t>
      </w:r>
      <w:r>
        <w:rPr>
          <w:b/>
          <w:i/>
        </w:rPr>
        <w:t xml:space="preserve">Layout </w:t>
      </w:r>
      <w:r>
        <w:t>pane.</w:t>
      </w:r>
    </w:p>
    <w:p w14:paraId="3491391C" w14:textId="3EF01F5F" w:rsidR="005060FE" w:rsidRDefault="005060FE" w:rsidP="005060FE">
      <w:pPr>
        <w:pStyle w:val="Picture-AlignedwithBody"/>
      </w:pPr>
      <w:r>
        <w:rPr>
          <w:noProof/>
        </w:rPr>
        <w:drawing>
          <wp:inline distT="0" distB="0" distL="0" distR="0" wp14:anchorId="48431E7A" wp14:editId="4DB23623">
            <wp:extent cx="5943600" cy="3288689"/>
            <wp:effectExtent l="0" t="0" r="0" b="6985"/>
            <wp:docPr id="7321" name="Picture 7321" descr="C:\Users\scrowley\AppData\Local\Temp\SNAGHTML3e4d7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crowley\AppData\Local\Temp\SNAGHTML3e4d733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88689"/>
                    </a:xfrm>
                    <a:prstGeom prst="rect">
                      <a:avLst/>
                    </a:prstGeom>
                    <a:noFill/>
                    <a:ln>
                      <a:noFill/>
                    </a:ln>
                  </pic:spPr>
                </pic:pic>
              </a:graphicData>
            </a:graphic>
          </wp:inline>
        </w:drawing>
      </w:r>
    </w:p>
    <w:p w14:paraId="24AB17ED" w14:textId="77777777" w:rsidR="005060FE" w:rsidRDefault="005060FE" w:rsidP="005060FE">
      <w:pPr>
        <w:pStyle w:val="Step"/>
      </w:pPr>
      <w:r>
        <w:lastRenderedPageBreak/>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11E87124" w14:textId="77777777" w:rsidR="005060FE" w:rsidRPr="005060FE" w:rsidRDefault="005060FE" w:rsidP="005060FE">
      <w:pPr>
        <w:pStyle w:val="Step"/>
        <w:numPr>
          <w:ilvl w:val="0"/>
          <w:numId w:val="0"/>
        </w:numPr>
        <w:ind w:left="1080"/>
        <w:rPr>
          <w:rFonts w:ascii="Calibri" w:hAnsi="Calibri"/>
          <w:b/>
          <w:i/>
        </w:rPr>
      </w:pPr>
      <w:r w:rsidRPr="005060FE">
        <w:rPr>
          <w:b/>
          <w:i/>
        </w:rPr>
        <w:t>&lt;b&gt;Person Authorized:&lt;/b&gt;&lt;br&gt;&lt;br&gt;&lt;b&gt;&lt;i&gt;This information may be released to the person listed below.&lt;/i&gt;&lt;/b&gt;</w:t>
      </w:r>
    </w:p>
    <w:p w14:paraId="682F16EA" w14:textId="77777777" w:rsidR="005060FE" w:rsidRPr="00360E22" w:rsidRDefault="005060FE" w:rsidP="005060FE">
      <w:pPr>
        <w:pStyle w:val="Note"/>
      </w:pPr>
      <w:r>
        <w:rPr>
          <w:b/>
          <w:i/>
        </w:rPr>
        <w:t xml:space="preserve">Note:  </w:t>
      </w:r>
      <w:r>
        <w:t xml:space="preserve">The second and third </w:t>
      </w:r>
      <w:r>
        <w:rPr>
          <w:b/>
          <w:i/>
        </w:rPr>
        <w:t xml:space="preserve">HTML </w:t>
      </w:r>
      <w:r>
        <w:t xml:space="preserve">components are used as a place holder so we will not enter anything in the </w:t>
      </w:r>
      <w:r>
        <w:rPr>
          <w:b/>
          <w:i/>
        </w:rPr>
        <w:t xml:space="preserve">Control Property Settings </w:t>
      </w:r>
      <w:r>
        <w:t>pane for these components.</w:t>
      </w:r>
    </w:p>
    <w:p w14:paraId="3E6F61E3" w14:textId="196F8A1D" w:rsidR="005060FE" w:rsidRPr="005060FE" w:rsidRDefault="0074496F" w:rsidP="0074496F">
      <w:pPr>
        <w:pStyle w:val="Picture-AlignedwithBody"/>
      </w:pPr>
      <w:r>
        <w:rPr>
          <w:noProof/>
        </w:rPr>
        <w:drawing>
          <wp:inline distT="0" distB="0" distL="0" distR="0" wp14:anchorId="67123008" wp14:editId="5385CB1C">
            <wp:extent cx="5943600" cy="2976245"/>
            <wp:effectExtent l="0" t="0" r="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6245"/>
                    </a:xfrm>
                    <a:prstGeom prst="rect">
                      <a:avLst/>
                    </a:prstGeom>
                  </pic:spPr>
                </pic:pic>
              </a:graphicData>
            </a:graphic>
          </wp:inline>
        </w:drawing>
      </w:r>
    </w:p>
    <w:p w14:paraId="4E7235A5" w14:textId="77777777" w:rsidR="001B3C82" w:rsidRDefault="001B3C82" w:rsidP="001B3C82">
      <w:pPr>
        <w:pStyle w:val="Step"/>
        <w:numPr>
          <w:ilvl w:val="0"/>
          <w:numId w:val="0"/>
        </w:numPr>
        <w:ind w:left="1080"/>
      </w:pPr>
    </w:p>
    <w:p w14:paraId="4EB7C9D0" w14:textId="2AD3DB1E" w:rsidR="002C02A4" w:rsidRDefault="002C02A4" w:rsidP="0040202C">
      <w:pPr>
        <w:pStyle w:val="Step"/>
      </w:pPr>
      <w:r>
        <w:t xml:space="preserve">Select to </w:t>
      </w:r>
      <w:r>
        <w:rPr>
          <w:b/>
          <w:i/>
        </w:rPr>
        <w:t xml:space="preserve">Show All Fields </w:t>
      </w:r>
      <w:r>
        <w:t xml:space="preserve">on the </w:t>
      </w:r>
      <w:r>
        <w:rPr>
          <w:b/>
          <w:i/>
        </w:rPr>
        <w:t xml:space="preserve">Fields </w:t>
      </w:r>
      <w:r>
        <w:t>tab.  This will load all entities from the data model.</w:t>
      </w:r>
    </w:p>
    <w:p w14:paraId="12A9E92D" w14:textId="6ADC6DEB" w:rsidR="002C02A4" w:rsidRDefault="002C02A4" w:rsidP="002C02A4">
      <w:pPr>
        <w:pStyle w:val="Picture-AlignedwithBody"/>
      </w:pPr>
      <w:r>
        <w:rPr>
          <w:noProof/>
        </w:rPr>
        <w:drawing>
          <wp:inline distT="0" distB="0" distL="0" distR="0" wp14:anchorId="2571CEC7" wp14:editId="1A166C41">
            <wp:extent cx="3688400" cy="1501270"/>
            <wp:effectExtent l="0" t="0" r="7620" b="381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8400" cy="1501270"/>
                    </a:xfrm>
                    <a:prstGeom prst="rect">
                      <a:avLst/>
                    </a:prstGeom>
                  </pic:spPr>
                </pic:pic>
              </a:graphicData>
            </a:graphic>
          </wp:inline>
        </w:drawing>
      </w:r>
    </w:p>
    <w:p w14:paraId="0991D64B" w14:textId="77777777" w:rsidR="002C02A4" w:rsidRDefault="002C02A4">
      <w:pPr>
        <w:rPr>
          <w:bCs w:val="0"/>
        </w:rPr>
      </w:pPr>
      <w:r>
        <w:br w:type="page"/>
      </w:r>
    </w:p>
    <w:p w14:paraId="280C6FD8" w14:textId="1F93FE68" w:rsidR="002C02A4" w:rsidRDefault="008C6862" w:rsidP="0040202C">
      <w:pPr>
        <w:pStyle w:val="Step"/>
      </w:pPr>
      <w:r>
        <w:lastRenderedPageBreak/>
        <w:t xml:space="preserve">Once the entities load, select </w:t>
      </w:r>
      <w:r>
        <w:rPr>
          <w:b/>
          <w:i/>
        </w:rPr>
        <w:t xml:space="preserve">Student Relationship Address </w:t>
      </w:r>
      <w:r>
        <w:t>from the drop-down.</w:t>
      </w:r>
    </w:p>
    <w:p w14:paraId="798B60BD" w14:textId="68B022BA" w:rsidR="008C6862" w:rsidRDefault="008C6862" w:rsidP="008C6862">
      <w:pPr>
        <w:pStyle w:val="Picture-AlignedwithBody"/>
      </w:pPr>
      <w:r>
        <w:rPr>
          <w:noProof/>
        </w:rPr>
        <w:drawing>
          <wp:inline distT="0" distB="0" distL="0" distR="0" wp14:anchorId="48311ECC" wp14:editId="1F776129">
            <wp:extent cx="3513124" cy="1562235"/>
            <wp:effectExtent l="0" t="0" r="0" b="0"/>
            <wp:docPr id="3726" name="Pictur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3124" cy="1562235"/>
                    </a:xfrm>
                    <a:prstGeom prst="rect">
                      <a:avLst/>
                    </a:prstGeom>
                  </pic:spPr>
                </pic:pic>
              </a:graphicData>
            </a:graphic>
          </wp:inline>
        </w:drawing>
      </w:r>
    </w:p>
    <w:p w14:paraId="56DACD6B" w14:textId="77777777" w:rsidR="008C6862" w:rsidRDefault="008C6862" w:rsidP="008C6862">
      <w:pPr>
        <w:pStyle w:val="Step"/>
        <w:numPr>
          <w:ilvl w:val="0"/>
          <w:numId w:val="0"/>
        </w:numPr>
        <w:ind w:left="1080"/>
      </w:pPr>
    </w:p>
    <w:p w14:paraId="117F265B" w14:textId="7AFF04DC" w:rsidR="008C6862" w:rsidRDefault="008C6862" w:rsidP="008C6862">
      <w:pPr>
        <w:pStyle w:val="Step"/>
      </w:pPr>
      <w:r>
        <w:t xml:space="preserve">Drag  the following fields into the panel of the </w:t>
      </w:r>
      <w:r>
        <w:rPr>
          <w:b/>
          <w:i/>
        </w:rPr>
        <w:t xml:space="preserve">Layout </w:t>
      </w:r>
      <w:r>
        <w:t>pane.</w:t>
      </w:r>
    </w:p>
    <w:p w14:paraId="697ACAB8" w14:textId="53791129" w:rsidR="008C6862" w:rsidRDefault="008C6862" w:rsidP="008C6862">
      <w:pPr>
        <w:pStyle w:val="Picture-AlignedwithBody"/>
      </w:pPr>
      <w:r>
        <w:rPr>
          <w:noProof/>
        </w:rPr>
        <w:drawing>
          <wp:inline distT="0" distB="0" distL="0" distR="0" wp14:anchorId="0A3FA879" wp14:editId="4A50E3A3">
            <wp:extent cx="5943600" cy="3000878"/>
            <wp:effectExtent l="0" t="0" r="0" b="9525"/>
            <wp:docPr id="7328" name="Picture 7328" descr="C:\Users\scrowley\AppData\Local\Temp\SNAGHTML3e5a1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crowley\AppData\Local\Temp\SNAGHTML3e5a1a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00878"/>
                    </a:xfrm>
                    <a:prstGeom prst="rect">
                      <a:avLst/>
                    </a:prstGeom>
                    <a:noFill/>
                    <a:ln>
                      <a:noFill/>
                    </a:ln>
                  </pic:spPr>
                </pic:pic>
              </a:graphicData>
            </a:graphic>
          </wp:inline>
        </w:drawing>
      </w:r>
    </w:p>
    <w:p w14:paraId="79932CB8" w14:textId="77777777" w:rsidR="002030A9" w:rsidRDefault="002030A9" w:rsidP="002030A9">
      <w:pPr>
        <w:pStyle w:val="Step"/>
        <w:numPr>
          <w:ilvl w:val="0"/>
          <w:numId w:val="0"/>
        </w:numPr>
        <w:ind w:left="1080"/>
      </w:pPr>
    </w:p>
    <w:p w14:paraId="5A8DA469" w14:textId="73C6C56D" w:rsidR="002030A9" w:rsidRDefault="002030A9" w:rsidP="002030A9">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for the all of the fields.</w:t>
      </w:r>
    </w:p>
    <w:p w14:paraId="06E92963" w14:textId="77777777" w:rsidR="002030A9" w:rsidRDefault="002030A9" w:rsidP="002030A9">
      <w:pPr>
        <w:pStyle w:val="Picture-AlignedwithBody"/>
        <w:rPr>
          <w:noProof/>
        </w:rPr>
      </w:pPr>
      <w:r w:rsidRPr="009578A2">
        <w:rPr>
          <w:noProof/>
        </w:rPr>
        <w:drawing>
          <wp:inline distT="0" distB="0" distL="0" distR="0" wp14:anchorId="33B6409C" wp14:editId="71D96BE6">
            <wp:extent cx="2370025" cy="411516"/>
            <wp:effectExtent l="0" t="0" r="0" b="7620"/>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0025" cy="411516"/>
                    </a:xfrm>
                    <a:prstGeom prst="rect">
                      <a:avLst/>
                    </a:prstGeom>
                  </pic:spPr>
                </pic:pic>
              </a:graphicData>
            </a:graphic>
          </wp:inline>
        </w:drawing>
      </w:r>
    </w:p>
    <w:p w14:paraId="39E57B41" w14:textId="77777777" w:rsidR="002030A9" w:rsidRPr="001729E0" w:rsidRDefault="002030A9" w:rsidP="002030A9">
      <w:pPr>
        <w:pStyle w:val="Body"/>
      </w:pPr>
    </w:p>
    <w:p w14:paraId="6A5FA674" w14:textId="77777777" w:rsidR="002030A9" w:rsidRDefault="002030A9">
      <w:pPr>
        <w:rPr>
          <w:bCs w:val="0"/>
        </w:rPr>
      </w:pPr>
      <w:r>
        <w:br w:type="page"/>
      </w:r>
    </w:p>
    <w:p w14:paraId="59471215" w14:textId="61FE0752" w:rsidR="002030A9" w:rsidRDefault="002030A9" w:rsidP="0040202C">
      <w:pPr>
        <w:pStyle w:val="Step"/>
      </w:pPr>
      <w:r>
        <w:lastRenderedPageBreak/>
        <w:t xml:space="preserve">Drag a </w:t>
      </w:r>
      <w:r>
        <w:rPr>
          <w:b/>
          <w:i/>
        </w:rPr>
        <w:t xml:space="preserve">Masked Text Box </w:t>
      </w:r>
      <w:r>
        <w:t xml:space="preserve">from the components tab above the </w:t>
      </w:r>
      <w:r>
        <w:rPr>
          <w:b/>
          <w:i/>
        </w:rPr>
        <w:t xml:space="preserve">Phone Number </w:t>
      </w:r>
      <w:r>
        <w:t xml:space="preserve">field.  Update the properties for the </w:t>
      </w:r>
      <w:r>
        <w:rPr>
          <w:b/>
          <w:i/>
        </w:rPr>
        <w:t xml:space="preserve">Masked Text Box </w:t>
      </w:r>
      <w:r>
        <w:t xml:space="preserve">in the </w:t>
      </w:r>
      <w:r w:rsidRPr="002030A9">
        <w:rPr>
          <w:b/>
          <w:i/>
        </w:rPr>
        <w:t>Control Property Settings</w:t>
      </w:r>
      <w:r>
        <w:t xml:space="preserve"> pane as shown below.</w:t>
      </w:r>
    </w:p>
    <w:p w14:paraId="696BBFB6" w14:textId="502A1C76" w:rsidR="002030A9" w:rsidRPr="00437A8F" w:rsidRDefault="00437A8F" w:rsidP="002030A9">
      <w:pPr>
        <w:pStyle w:val="Bullet-Level1"/>
      </w:pPr>
      <w:r>
        <w:rPr>
          <w:b/>
          <w:i/>
        </w:rPr>
        <w:t>Format:  (###)###-####</w:t>
      </w:r>
    </w:p>
    <w:p w14:paraId="7A92C410" w14:textId="426170A8" w:rsidR="00437A8F" w:rsidRPr="00437A8F" w:rsidRDefault="00437A8F" w:rsidP="002030A9">
      <w:pPr>
        <w:pStyle w:val="Bullet-Level1"/>
      </w:pPr>
      <w:r>
        <w:rPr>
          <w:b/>
          <w:i/>
        </w:rPr>
        <w:t>Label:  Phone Number</w:t>
      </w:r>
    </w:p>
    <w:p w14:paraId="79549E0D" w14:textId="570E2906" w:rsidR="00437A8F" w:rsidRPr="002030A9" w:rsidRDefault="00437A8F" w:rsidP="002030A9">
      <w:pPr>
        <w:pStyle w:val="Bullet-Level1"/>
      </w:pPr>
      <w:r>
        <w:rPr>
          <w:b/>
          <w:i/>
        </w:rPr>
        <w:t>Model:  vm.models.studentRelationshipAddressEntity.PhoneNumber</w:t>
      </w:r>
    </w:p>
    <w:p w14:paraId="75C93B5A" w14:textId="1C6EFFE1" w:rsidR="002030A9" w:rsidRDefault="00437A8F" w:rsidP="002030A9">
      <w:pPr>
        <w:pStyle w:val="Picture-AlignedwithBody"/>
      </w:pPr>
      <w:r>
        <w:rPr>
          <w:noProof/>
        </w:rPr>
        <w:drawing>
          <wp:inline distT="0" distB="0" distL="0" distR="0" wp14:anchorId="695B1734" wp14:editId="6C27FEE1">
            <wp:extent cx="5943600" cy="2211705"/>
            <wp:effectExtent l="0" t="0" r="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11705"/>
                    </a:xfrm>
                    <a:prstGeom prst="rect">
                      <a:avLst/>
                    </a:prstGeom>
                  </pic:spPr>
                </pic:pic>
              </a:graphicData>
            </a:graphic>
          </wp:inline>
        </w:drawing>
      </w:r>
    </w:p>
    <w:p w14:paraId="5EC774DA" w14:textId="77777777" w:rsidR="002030A9" w:rsidRDefault="002030A9" w:rsidP="002030A9">
      <w:pPr>
        <w:pStyle w:val="Step"/>
        <w:numPr>
          <w:ilvl w:val="0"/>
          <w:numId w:val="0"/>
        </w:numPr>
        <w:ind w:left="1080"/>
      </w:pPr>
    </w:p>
    <w:p w14:paraId="7AE986C7" w14:textId="77777777" w:rsidR="002030A9" w:rsidRDefault="002030A9" w:rsidP="002030A9">
      <w:pPr>
        <w:pStyle w:val="Step"/>
        <w:numPr>
          <w:ilvl w:val="0"/>
          <w:numId w:val="0"/>
        </w:numPr>
        <w:ind w:left="1080"/>
      </w:pPr>
    </w:p>
    <w:p w14:paraId="44209687" w14:textId="77777777" w:rsidR="00437A8F" w:rsidRDefault="00437A8F">
      <w:pPr>
        <w:rPr>
          <w:b/>
          <w:bCs w:val="0"/>
          <w:i/>
        </w:rPr>
      </w:pPr>
      <w:r>
        <w:rPr>
          <w:b/>
          <w:i/>
        </w:rPr>
        <w:br w:type="page"/>
      </w:r>
    </w:p>
    <w:p w14:paraId="3B88C965" w14:textId="732DEE6C" w:rsidR="0040202C" w:rsidRDefault="00437A8F" w:rsidP="0040202C">
      <w:pPr>
        <w:pStyle w:val="Step"/>
      </w:pPr>
      <w:r>
        <w:rPr>
          <w:b/>
          <w:i/>
        </w:rPr>
        <w:lastRenderedPageBreak/>
        <w:t xml:space="preserve">Delete </w:t>
      </w:r>
      <w:r>
        <w:t xml:space="preserve">the </w:t>
      </w:r>
      <w:r>
        <w:rPr>
          <w:b/>
          <w:i/>
        </w:rPr>
        <w:t xml:space="preserve">Phone Number </w:t>
      </w:r>
      <w:r>
        <w:t>field from the form.</w:t>
      </w:r>
    </w:p>
    <w:p w14:paraId="1D4FCC3B" w14:textId="43EC81F7" w:rsidR="00437A8F" w:rsidRDefault="00437A8F" w:rsidP="00437A8F">
      <w:pPr>
        <w:pStyle w:val="Step"/>
        <w:numPr>
          <w:ilvl w:val="0"/>
          <w:numId w:val="0"/>
        </w:numPr>
        <w:ind w:left="1080"/>
        <w:rPr>
          <w:b/>
          <w:i/>
        </w:rPr>
      </w:pPr>
    </w:p>
    <w:p w14:paraId="6342C189" w14:textId="437CDA50" w:rsidR="00437A8F" w:rsidRPr="004A51DF" w:rsidRDefault="00437A8F" w:rsidP="00437A8F">
      <w:pPr>
        <w:pStyle w:val="Picture-AlignedwithBody"/>
      </w:pPr>
      <w:r>
        <w:rPr>
          <w:noProof/>
        </w:rPr>
        <w:drawing>
          <wp:inline distT="0" distB="0" distL="0" distR="0" wp14:anchorId="27D00827" wp14:editId="72D598E1">
            <wp:extent cx="4458086" cy="4816257"/>
            <wp:effectExtent l="0" t="0" r="0" b="381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8086" cy="4816257"/>
                    </a:xfrm>
                    <a:prstGeom prst="rect">
                      <a:avLst/>
                    </a:prstGeom>
                  </pic:spPr>
                </pic:pic>
              </a:graphicData>
            </a:graphic>
          </wp:inline>
        </w:drawing>
      </w:r>
    </w:p>
    <w:p w14:paraId="74E38033" w14:textId="77777777" w:rsidR="0040202C" w:rsidRDefault="0040202C" w:rsidP="0040202C">
      <w:pPr>
        <w:pStyle w:val="Body"/>
      </w:pPr>
    </w:p>
    <w:p w14:paraId="643205AF" w14:textId="77777777" w:rsidR="00437A8F" w:rsidRDefault="00437A8F">
      <w:pPr>
        <w:rPr>
          <w:b/>
          <w:bCs w:val="0"/>
          <w:i/>
        </w:rPr>
      </w:pPr>
      <w:r>
        <w:rPr>
          <w:b/>
          <w:i/>
        </w:rPr>
        <w:br w:type="page"/>
      </w:r>
    </w:p>
    <w:p w14:paraId="792B7CDF" w14:textId="224C4CFB" w:rsidR="0040202C" w:rsidRDefault="0040202C" w:rsidP="0040202C">
      <w:pPr>
        <w:pStyle w:val="Step"/>
      </w:pPr>
      <w:r w:rsidRPr="008011FC">
        <w:rPr>
          <w:b/>
          <w:i/>
        </w:rPr>
        <w:lastRenderedPageBreak/>
        <w:t>Save</w:t>
      </w:r>
      <w:r>
        <w:t xml:space="preserve"> and name your Form with your initials at the end as shown below.</w:t>
      </w:r>
    </w:p>
    <w:p w14:paraId="146260E3" w14:textId="17EFBE92" w:rsidR="0040202C" w:rsidRDefault="00437A8F" w:rsidP="00437A8F">
      <w:pPr>
        <w:pStyle w:val="Picture-AlignedwithBody"/>
      </w:pPr>
      <w:r w:rsidRPr="00437A8F">
        <w:rPr>
          <w:noProof/>
        </w:rPr>
        <w:drawing>
          <wp:inline distT="0" distB="0" distL="0" distR="0" wp14:anchorId="636EAA53" wp14:editId="36DD1353">
            <wp:extent cx="5943600" cy="2365375"/>
            <wp:effectExtent l="0" t="0" r="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65375"/>
                    </a:xfrm>
                    <a:prstGeom prst="rect">
                      <a:avLst/>
                    </a:prstGeom>
                  </pic:spPr>
                </pic:pic>
              </a:graphicData>
            </a:graphic>
          </wp:inline>
        </w:drawing>
      </w:r>
    </w:p>
    <w:p w14:paraId="1D2BB145" w14:textId="77777777" w:rsidR="0040202C" w:rsidRDefault="0040202C" w:rsidP="0040202C">
      <w:pPr>
        <w:pStyle w:val="Step"/>
        <w:numPr>
          <w:ilvl w:val="0"/>
          <w:numId w:val="0"/>
        </w:numPr>
        <w:ind w:left="1080"/>
      </w:pPr>
    </w:p>
    <w:p w14:paraId="10A46873" w14:textId="77777777" w:rsidR="0040202C" w:rsidRDefault="0040202C" w:rsidP="0040202C">
      <w:pPr>
        <w:pStyle w:val="Step"/>
      </w:pPr>
      <w:r>
        <w:t xml:space="preserve">On the top left bar, click on the </w:t>
      </w:r>
      <w:r w:rsidRPr="007D07A7">
        <w:rPr>
          <w:b/>
          <w:i/>
        </w:rPr>
        <w:t>arrow</w:t>
      </w:r>
      <w:r>
        <w:t xml:space="preserve"> to navigate out of Form Designer.</w:t>
      </w:r>
    </w:p>
    <w:p w14:paraId="0E47B9A7" w14:textId="77777777" w:rsidR="0040202C" w:rsidRDefault="0040202C" w:rsidP="0040202C">
      <w:pPr>
        <w:pStyle w:val="Picture-AlignedwithBody"/>
      </w:pPr>
      <w:r>
        <w:rPr>
          <w:noProof/>
        </w:rPr>
        <w:drawing>
          <wp:inline distT="0" distB="0" distL="0" distR="0" wp14:anchorId="6394EFF9" wp14:editId="63C70217">
            <wp:extent cx="5943600" cy="893445"/>
            <wp:effectExtent l="0" t="0" r="0" b="1905"/>
            <wp:docPr id="7398" name="Picture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93445"/>
                    </a:xfrm>
                    <a:prstGeom prst="rect">
                      <a:avLst/>
                    </a:prstGeom>
                  </pic:spPr>
                </pic:pic>
              </a:graphicData>
            </a:graphic>
          </wp:inline>
        </w:drawing>
      </w:r>
    </w:p>
    <w:p w14:paraId="70AA0625" w14:textId="77777777" w:rsidR="0040202C" w:rsidRDefault="0040202C" w:rsidP="0040202C">
      <w:pPr>
        <w:rPr>
          <w:bCs w:val="0"/>
        </w:rPr>
      </w:pPr>
      <w:r>
        <w:br w:type="page"/>
      </w:r>
    </w:p>
    <w:p w14:paraId="45BAA869" w14:textId="77777777" w:rsidR="0040202C" w:rsidRPr="00DF542F" w:rsidRDefault="0040202C" w:rsidP="0040202C">
      <w:pPr>
        <w:pStyle w:val="Step"/>
      </w:pPr>
      <w:r>
        <w:lastRenderedPageBreak/>
        <w:t xml:space="preserve">Select </w:t>
      </w:r>
      <w:r w:rsidRPr="00BB1AD1">
        <w:rPr>
          <w:b/>
          <w:i/>
        </w:rPr>
        <w:t>Sequence Designer</w:t>
      </w:r>
      <w:r>
        <w:rPr>
          <w:b/>
        </w:rPr>
        <w:t>.</w:t>
      </w:r>
    </w:p>
    <w:p w14:paraId="24DB9E6F" w14:textId="77777777" w:rsidR="0040202C" w:rsidRDefault="0040202C" w:rsidP="0040202C">
      <w:pPr>
        <w:pStyle w:val="Picture-AlignedwithBody"/>
      </w:pPr>
      <w:r>
        <w:rPr>
          <w:noProof/>
        </w:rPr>
        <w:drawing>
          <wp:inline distT="0" distB="0" distL="0" distR="0" wp14:anchorId="64A81601" wp14:editId="1F61028D">
            <wp:extent cx="5943600" cy="1492885"/>
            <wp:effectExtent l="0" t="0" r="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92885"/>
                    </a:xfrm>
                    <a:prstGeom prst="rect">
                      <a:avLst/>
                    </a:prstGeom>
                  </pic:spPr>
                </pic:pic>
              </a:graphicData>
            </a:graphic>
          </wp:inline>
        </w:drawing>
      </w:r>
    </w:p>
    <w:p w14:paraId="1859DD72" w14:textId="77777777" w:rsidR="0040202C" w:rsidRDefault="0040202C" w:rsidP="0040202C">
      <w:pPr>
        <w:pStyle w:val="Step"/>
      </w:pPr>
      <w:r>
        <w:t xml:space="preserve">Select </w:t>
      </w:r>
      <w:r w:rsidRPr="00BB1AD1">
        <w:rPr>
          <w:b/>
          <w:i/>
        </w:rPr>
        <w:t>New</w:t>
      </w:r>
      <w:r>
        <w:rPr>
          <w:b/>
        </w:rPr>
        <w:t xml:space="preserve"> </w:t>
      </w:r>
      <w:r>
        <w:t>and a new panel will be created for you to drag your forms into for creating your sequence.</w:t>
      </w:r>
    </w:p>
    <w:p w14:paraId="4A911F14" w14:textId="77777777" w:rsidR="0040202C" w:rsidRDefault="0040202C" w:rsidP="0040202C">
      <w:pPr>
        <w:pStyle w:val="Picture-AlignedwithBody"/>
      </w:pPr>
      <w:r>
        <w:rPr>
          <w:noProof/>
        </w:rPr>
        <w:drawing>
          <wp:inline distT="0" distB="0" distL="0" distR="0" wp14:anchorId="67AB9B0F" wp14:editId="3D68855C">
            <wp:extent cx="5943600" cy="957580"/>
            <wp:effectExtent l="0" t="0" r="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57580"/>
                    </a:xfrm>
                    <a:prstGeom prst="rect">
                      <a:avLst/>
                    </a:prstGeom>
                  </pic:spPr>
                </pic:pic>
              </a:graphicData>
            </a:graphic>
          </wp:inline>
        </w:drawing>
      </w:r>
    </w:p>
    <w:p w14:paraId="3C6212BD" w14:textId="77777777" w:rsidR="0040202C" w:rsidRPr="0050315C" w:rsidRDefault="0040202C" w:rsidP="0040202C">
      <w:pPr>
        <w:pStyle w:val="Body"/>
      </w:pPr>
    </w:p>
    <w:p w14:paraId="1975B9A6" w14:textId="22E8F022" w:rsidR="0040202C" w:rsidRDefault="0040202C" w:rsidP="0040202C">
      <w:pPr>
        <w:pStyle w:val="Step"/>
      </w:pPr>
      <w:r>
        <w:t xml:space="preserve">From the </w:t>
      </w:r>
      <w:r>
        <w:rPr>
          <w:b/>
          <w:i/>
        </w:rPr>
        <w:t xml:space="preserve">Forms </w:t>
      </w:r>
      <w:r>
        <w:t xml:space="preserve">column drag your form in the </w:t>
      </w:r>
      <w:r w:rsidRPr="00543DC4">
        <w:rPr>
          <w:b/>
          <w:i/>
        </w:rPr>
        <w:t>New Sequence</w:t>
      </w:r>
      <w:r>
        <w:t xml:space="preserve"> panel in the </w:t>
      </w:r>
      <w:r>
        <w:rPr>
          <w:b/>
          <w:i/>
        </w:rPr>
        <w:t xml:space="preserve">Layout </w:t>
      </w:r>
      <w:r>
        <w:t xml:space="preserve">pane </w:t>
      </w:r>
      <w:r w:rsidR="00437A8F">
        <w:t>as</w:t>
      </w:r>
      <w:r>
        <w:t xml:space="preserve"> shown below.</w:t>
      </w:r>
    </w:p>
    <w:p w14:paraId="545FD8BD" w14:textId="4AA4850B" w:rsidR="0040202C" w:rsidRDefault="00437A8F" w:rsidP="00437A8F">
      <w:pPr>
        <w:pStyle w:val="Picture-AlignedwithBody"/>
      </w:pPr>
      <w:r w:rsidRPr="00437A8F">
        <w:rPr>
          <w:noProof/>
        </w:rPr>
        <w:drawing>
          <wp:inline distT="0" distB="0" distL="0" distR="0" wp14:anchorId="2490D782" wp14:editId="16C3F580">
            <wp:extent cx="5943600" cy="1509395"/>
            <wp:effectExtent l="0" t="0" r="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09395"/>
                    </a:xfrm>
                    <a:prstGeom prst="rect">
                      <a:avLst/>
                    </a:prstGeom>
                  </pic:spPr>
                </pic:pic>
              </a:graphicData>
            </a:graphic>
          </wp:inline>
        </w:drawing>
      </w:r>
    </w:p>
    <w:p w14:paraId="7C0AB6C7" w14:textId="77777777" w:rsidR="0040202C" w:rsidRDefault="0040202C" w:rsidP="0040202C">
      <w:pPr>
        <w:pStyle w:val="Step"/>
        <w:numPr>
          <w:ilvl w:val="0"/>
          <w:numId w:val="0"/>
        </w:numPr>
        <w:ind w:left="1080"/>
      </w:pPr>
    </w:p>
    <w:p w14:paraId="4212F49E" w14:textId="77777777" w:rsidR="0040202C" w:rsidRPr="00154C94" w:rsidRDefault="0040202C" w:rsidP="0040202C">
      <w:pPr>
        <w:pStyle w:val="Step"/>
      </w:pPr>
      <w:r>
        <w:br w:type="page"/>
      </w:r>
      <w:r>
        <w:lastRenderedPageBreak/>
        <w:t xml:space="preserve">In the </w:t>
      </w:r>
      <w:r>
        <w:rPr>
          <w:b/>
          <w:i/>
        </w:rPr>
        <w:t xml:space="preserve">Properties </w:t>
      </w:r>
      <w:r>
        <w:t xml:space="preserve">pane, update the properties as shown below and select </w:t>
      </w:r>
      <w:r>
        <w:rPr>
          <w:b/>
          <w:i/>
        </w:rPr>
        <w:t>Save.</w:t>
      </w:r>
    </w:p>
    <w:p w14:paraId="6C3F22D8" w14:textId="55A8F115" w:rsidR="0040202C" w:rsidRPr="00543DC4" w:rsidRDefault="00437A8F" w:rsidP="0040202C">
      <w:pPr>
        <w:pStyle w:val="Picture-AlignedwithBody"/>
      </w:pPr>
      <w:r>
        <w:rPr>
          <w:noProof/>
        </w:rPr>
        <w:drawing>
          <wp:inline distT="0" distB="0" distL="0" distR="0" wp14:anchorId="4D35A0A0" wp14:editId="369292EE">
            <wp:extent cx="5943600" cy="1796415"/>
            <wp:effectExtent l="0" t="0" r="0" b="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96415"/>
                    </a:xfrm>
                    <a:prstGeom prst="rect">
                      <a:avLst/>
                    </a:prstGeom>
                  </pic:spPr>
                </pic:pic>
              </a:graphicData>
            </a:graphic>
          </wp:inline>
        </w:drawing>
      </w:r>
    </w:p>
    <w:p w14:paraId="4D28A351" w14:textId="77777777" w:rsidR="0040202C" w:rsidRDefault="0040202C" w:rsidP="0040202C">
      <w:pPr>
        <w:pStyle w:val="Step"/>
      </w:pPr>
      <w:r w:rsidRPr="00BB1AD1">
        <w:rPr>
          <w:b/>
          <w:i/>
        </w:rPr>
        <w:t>Save</w:t>
      </w:r>
      <w:r>
        <w:rPr>
          <w:b/>
        </w:rPr>
        <w:t xml:space="preserve"> </w:t>
      </w:r>
      <w:r>
        <w:t xml:space="preserve">the Sequence with Your initials at the end as shown below. </w:t>
      </w:r>
    </w:p>
    <w:p w14:paraId="2B0E352A" w14:textId="77777777" w:rsidR="0040202C" w:rsidRPr="00FC517C" w:rsidRDefault="0040202C" w:rsidP="0040202C">
      <w:pPr>
        <w:pStyle w:val="Note"/>
        <w:rPr>
          <w:b/>
        </w:rPr>
      </w:pPr>
      <w:r w:rsidRPr="00FC517C">
        <w:rPr>
          <w:b/>
        </w:rPr>
        <w:t xml:space="preserve">NOTE:  DO NOT PUT EXTRA SPACES OR DASHES IN THE SEQUENCE NAME. </w:t>
      </w:r>
    </w:p>
    <w:p w14:paraId="5B1A64D2" w14:textId="77777777" w:rsidR="0040202C" w:rsidRDefault="0040202C" w:rsidP="0040202C">
      <w:pPr>
        <w:pStyle w:val="Picture-AlignedwithBody"/>
      </w:pPr>
    </w:p>
    <w:p w14:paraId="1E9AC0F4" w14:textId="6737CC51" w:rsidR="0040202C" w:rsidRDefault="00437A8F" w:rsidP="00437A8F">
      <w:pPr>
        <w:pStyle w:val="Picture-AlignedwithBody"/>
      </w:pPr>
      <w:r w:rsidRPr="00437A8F">
        <w:rPr>
          <w:noProof/>
        </w:rPr>
        <w:drawing>
          <wp:inline distT="0" distB="0" distL="0" distR="0" wp14:anchorId="62A6288C" wp14:editId="1B6E7CFF">
            <wp:extent cx="5677392" cy="3543607"/>
            <wp:effectExtent l="0" t="0" r="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77392" cy="3543607"/>
                    </a:xfrm>
                    <a:prstGeom prst="rect">
                      <a:avLst/>
                    </a:prstGeom>
                  </pic:spPr>
                </pic:pic>
              </a:graphicData>
            </a:graphic>
          </wp:inline>
        </w:drawing>
      </w:r>
    </w:p>
    <w:p w14:paraId="31E9235D" w14:textId="77777777" w:rsidR="0040202C" w:rsidRDefault="0040202C" w:rsidP="0040202C">
      <w:pPr>
        <w:pStyle w:val="Step"/>
        <w:numPr>
          <w:ilvl w:val="0"/>
          <w:numId w:val="0"/>
        </w:numPr>
        <w:ind w:left="1080"/>
      </w:pPr>
    </w:p>
    <w:p w14:paraId="57FE6EA4" w14:textId="77777777" w:rsidR="0040202C" w:rsidRDefault="0040202C" w:rsidP="0040202C">
      <w:pPr>
        <w:pStyle w:val="Step"/>
        <w:numPr>
          <w:ilvl w:val="0"/>
          <w:numId w:val="0"/>
        </w:numPr>
        <w:ind w:left="1080"/>
      </w:pPr>
    </w:p>
    <w:p w14:paraId="56E76AD5" w14:textId="77777777" w:rsidR="0040202C" w:rsidRDefault="0040202C" w:rsidP="0040202C">
      <w:pPr>
        <w:rPr>
          <w:bCs w:val="0"/>
        </w:rPr>
      </w:pPr>
      <w:r>
        <w:br w:type="page"/>
      </w:r>
    </w:p>
    <w:p w14:paraId="06FA64BE" w14:textId="77777777" w:rsidR="0040202C" w:rsidRDefault="0040202C" w:rsidP="0040202C">
      <w:pPr>
        <w:pStyle w:val="Step"/>
        <w:numPr>
          <w:ilvl w:val="0"/>
          <w:numId w:val="0"/>
        </w:numPr>
        <w:ind w:left="1080"/>
        <w:rPr>
          <w:bCs/>
        </w:rPr>
      </w:pPr>
    </w:p>
    <w:p w14:paraId="4EF78E10" w14:textId="77777777" w:rsidR="0040202C" w:rsidRPr="00FD2F06" w:rsidRDefault="0040202C" w:rsidP="0040202C">
      <w:pPr>
        <w:pStyle w:val="Step"/>
        <w:rPr>
          <w:b/>
        </w:rPr>
      </w:pPr>
      <w:r>
        <w:t xml:space="preserve">Once saved, select the </w:t>
      </w:r>
      <w:r w:rsidRPr="00FD2F06">
        <w:rPr>
          <w:b/>
          <w:i/>
        </w:rPr>
        <w:t>Sequence</w:t>
      </w:r>
      <w:r w:rsidRPr="00FD2F06">
        <w:rPr>
          <w:b/>
        </w:rPr>
        <w:t xml:space="preserve"> </w:t>
      </w:r>
      <w:r>
        <w:t xml:space="preserve">in the </w:t>
      </w:r>
      <w:r w:rsidRPr="00FD2F06">
        <w:rPr>
          <w:b/>
          <w:i/>
        </w:rPr>
        <w:t>Sequence pane</w:t>
      </w:r>
      <w:r w:rsidRPr="00FD2F06">
        <w:rPr>
          <w:b/>
        </w:rPr>
        <w:t xml:space="preserve"> </w:t>
      </w:r>
      <w:r>
        <w:t xml:space="preserve">and select </w:t>
      </w:r>
      <w:r w:rsidRPr="00FD2F06">
        <w:rPr>
          <w:b/>
          <w:i/>
        </w:rPr>
        <w:t>Open Workflow</w:t>
      </w:r>
      <w:r w:rsidRPr="00FD2F06">
        <w:rPr>
          <w:b/>
        </w:rPr>
        <w:t>.</w:t>
      </w:r>
    </w:p>
    <w:p w14:paraId="0A11C8C4" w14:textId="77777777" w:rsidR="0040202C" w:rsidRPr="00D85DC5" w:rsidRDefault="0040202C" w:rsidP="0040202C">
      <w:pPr>
        <w:pStyle w:val="Note"/>
        <w:rPr>
          <w:b/>
        </w:rPr>
      </w:pPr>
      <w:r>
        <w:rPr>
          <w:b/>
        </w:rPr>
        <w:t xml:space="preserve">Note:  </w:t>
      </w:r>
      <w:r w:rsidRPr="00D85DC5">
        <w:t>This will open Workflow Composer and create the State Machine Workflow shell for us to start creating our supporting workflow for the form.</w:t>
      </w:r>
      <w:r>
        <w:t xml:space="preserve">  You can also open up the Workflow directly from Workflow Composer.</w:t>
      </w:r>
    </w:p>
    <w:p w14:paraId="674FCF95" w14:textId="7B7AD710" w:rsidR="0040202C" w:rsidRDefault="00437A8F" w:rsidP="00437A8F">
      <w:pPr>
        <w:pStyle w:val="Picture-AlignedwithBody"/>
      </w:pPr>
      <w:r w:rsidRPr="00437A8F">
        <w:rPr>
          <w:noProof/>
        </w:rPr>
        <w:drawing>
          <wp:inline distT="0" distB="0" distL="0" distR="0" wp14:anchorId="3299715B" wp14:editId="439E834E">
            <wp:extent cx="4343776" cy="2263336"/>
            <wp:effectExtent l="0" t="0" r="0" b="381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3776" cy="2263336"/>
                    </a:xfrm>
                    <a:prstGeom prst="rect">
                      <a:avLst/>
                    </a:prstGeom>
                  </pic:spPr>
                </pic:pic>
              </a:graphicData>
            </a:graphic>
          </wp:inline>
        </w:drawing>
      </w:r>
    </w:p>
    <w:p w14:paraId="7BDB72CC" w14:textId="77777777" w:rsidR="0040202C" w:rsidRDefault="0040202C" w:rsidP="0040202C">
      <w:r>
        <w:rPr>
          <w:bCs w:val="0"/>
        </w:rPr>
        <w:br w:type="page"/>
      </w:r>
    </w:p>
    <w:p w14:paraId="2CCFFCFD" w14:textId="496A20E5" w:rsidR="0040202C" w:rsidRDefault="0040202C" w:rsidP="0040202C">
      <w:pPr>
        <w:pStyle w:val="Step"/>
      </w:pPr>
      <w:r>
        <w:lastRenderedPageBreak/>
        <w:t xml:space="preserve">Rename the </w:t>
      </w:r>
      <w:r w:rsidRPr="00CD117B">
        <w:rPr>
          <w:b/>
          <w:i/>
        </w:rPr>
        <w:t>StateMachine</w:t>
      </w:r>
      <w:r w:rsidRPr="00CD117B">
        <w:rPr>
          <w:i/>
        </w:rPr>
        <w:t xml:space="preserve"> </w:t>
      </w:r>
      <w:r w:rsidRPr="00CD117B">
        <w:rPr>
          <w:b/>
          <w:i/>
        </w:rPr>
        <w:t>Flow</w:t>
      </w:r>
      <w:r>
        <w:t xml:space="preserve"> to </w:t>
      </w:r>
      <w:r>
        <w:rPr>
          <w:b/>
          <w:i/>
        </w:rPr>
        <w:t>StateMachine-</w:t>
      </w:r>
      <w:r w:rsidR="0004627C">
        <w:rPr>
          <w:b/>
          <w:i/>
        </w:rPr>
        <w:t>FERPA Release of Information</w:t>
      </w:r>
      <w:r w:rsidRPr="00CD117B">
        <w:rPr>
          <w:b/>
        </w:rPr>
        <w:t xml:space="preserve">.  </w:t>
      </w:r>
      <w:r>
        <w:t>You can do this by double-clicking on the title at the top.</w:t>
      </w:r>
    </w:p>
    <w:p w14:paraId="42293992" w14:textId="074C9130" w:rsidR="0040202C" w:rsidRDefault="001166A1" w:rsidP="0040202C">
      <w:pPr>
        <w:pStyle w:val="Picture-AlignedwithBody"/>
      </w:pPr>
      <w:r>
        <w:rPr>
          <w:noProof/>
        </w:rPr>
        <w:drawing>
          <wp:inline distT="0" distB="0" distL="0" distR="0" wp14:anchorId="1F6A9B0F" wp14:editId="57CB4B67">
            <wp:extent cx="4755292" cy="318543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5292" cy="3185436"/>
                    </a:xfrm>
                    <a:prstGeom prst="rect">
                      <a:avLst/>
                    </a:prstGeom>
                  </pic:spPr>
                </pic:pic>
              </a:graphicData>
            </a:graphic>
          </wp:inline>
        </w:drawing>
      </w:r>
    </w:p>
    <w:p w14:paraId="429270B4" w14:textId="77777777" w:rsidR="0040202C" w:rsidRDefault="0040202C" w:rsidP="0040202C">
      <w:r>
        <w:rPr>
          <w:bCs w:val="0"/>
        </w:rPr>
        <w:br w:type="page"/>
      </w:r>
    </w:p>
    <w:p w14:paraId="06FA7AFE" w14:textId="77777777" w:rsidR="0040202C" w:rsidRDefault="0040202C" w:rsidP="0040202C">
      <w:pPr>
        <w:pStyle w:val="Step"/>
      </w:pPr>
      <w:r>
        <w:lastRenderedPageBreak/>
        <w:t>Select the second sequence in the state machine flow to give it the focus and hit the right arrow on your keyboard to move the sequence to the right.  This helps to organize our state machine flow to better navigate.</w:t>
      </w:r>
    </w:p>
    <w:p w14:paraId="524D0E55" w14:textId="7659DDA9" w:rsidR="0040202C" w:rsidRDefault="0004627C" w:rsidP="0004627C">
      <w:pPr>
        <w:pStyle w:val="Picture-AlignedwithBody"/>
      </w:pPr>
      <w:r w:rsidRPr="0004627C">
        <w:rPr>
          <w:noProof/>
        </w:rPr>
        <w:drawing>
          <wp:inline distT="0" distB="0" distL="0" distR="0" wp14:anchorId="70998E5C" wp14:editId="4DF75AD4">
            <wp:extent cx="5814564" cy="307874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14564" cy="3078747"/>
                    </a:xfrm>
                    <a:prstGeom prst="rect">
                      <a:avLst/>
                    </a:prstGeom>
                  </pic:spPr>
                </pic:pic>
              </a:graphicData>
            </a:graphic>
          </wp:inline>
        </w:drawing>
      </w:r>
    </w:p>
    <w:p w14:paraId="712BA539" w14:textId="77777777" w:rsidR="0040202C" w:rsidRDefault="0040202C" w:rsidP="0040202C">
      <w:pPr>
        <w:pStyle w:val="Step"/>
        <w:numPr>
          <w:ilvl w:val="0"/>
          <w:numId w:val="0"/>
        </w:numPr>
        <w:ind w:left="1080"/>
      </w:pPr>
    </w:p>
    <w:p w14:paraId="326E6D73" w14:textId="77777777" w:rsidR="0040202C" w:rsidRDefault="0040202C" w:rsidP="0040202C">
      <w:pPr>
        <w:rPr>
          <w:bCs w:val="0"/>
        </w:rPr>
      </w:pPr>
      <w:r>
        <w:br w:type="page"/>
      </w:r>
    </w:p>
    <w:p w14:paraId="48E230F5" w14:textId="1637CBDE" w:rsidR="00433850" w:rsidRDefault="00433850" w:rsidP="0040202C">
      <w:pPr>
        <w:pStyle w:val="Step"/>
      </w:pPr>
      <w:r>
        <w:lastRenderedPageBreak/>
        <w:t xml:space="preserve">Create the following </w:t>
      </w:r>
      <w:r>
        <w:rPr>
          <w:b/>
          <w:i/>
        </w:rPr>
        <w:t xml:space="preserve">Arguments </w:t>
      </w:r>
      <w:r>
        <w:t>as shown below.  These are the model values that we populated on our form fields for our components.</w:t>
      </w:r>
    </w:p>
    <w:p w14:paraId="7594B253" w14:textId="01123AA0" w:rsidR="00433850" w:rsidRDefault="00433850" w:rsidP="00433850">
      <w:pPr>
        <w:pStyle w:val="Picture-AlignedwithBody"/>
      </w:pPr>
      <w:r>
        <w:rPr>
          <w:noProof/>
        </w:rPr>
        <w:drawing>
          <wp:inline distT="0" distB="0" distL="0" distR="0" wp14:anchorId="4F9BB188" wp14:editId="5F30E42A">
            <wp:extent cx="5943600" cy="1207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07135"/>
                    </a:xfrm>
                    <a:prstGeom prst="rect">
                      <a:avLst/>
                    </a:prstGeom>
                  </pic:spPr>
                </pic:pic>
              </a:graphicData>
            </a:graphic>
          </wp:inline>
        </w:drawing>
      </w:r>
    </w:p>
    <w:p w14:paraId="335FB290" w14:textId="38BF9180" w:rsidR="00433850" w:rsidRDefault="00433850" w:rsidP="00433850">
      <w:pPr>
        <w:pStyle w:val="Body"/>
      </w:pPr>
    </w:p>
    <w:p w14:paraId="283DB62A" w14:textId="71412077" w:rsidR="00433850" w:rsidRPr="00433850" w:rsidRDefault="00433850" w:rsidP="00433850">
      <w:pPr>
        <w:pStyle w:val="Note"/>
        <w:rPr>
          <w:b/>
          <w:i/>
        </w:rPr>
      </w:pPr>
      <w:r>
        <w:rPr>
          <w:b/>
        </w:rPr>
        <w:t xml:space="preserve">Note:  </w:t>
      </w:r>
      <w:r>
        <w:t xml:space="preserve">The name has to match the exact model name used for the field on the form.  For the </w:t>
      </w:r>
      <w:r>
        <w:rPr>
          <w:b/>
          <w:i/>
        </w:rPr>
        <w:t xml:space="preserve">mylist </w:t>
      </w:r>
      <w:r>
        <w:t xml:space="preserve">argument, for </w:t>
      </w:r>
      <w:r>
        <w:rPr>
          <w:b/>
          <w:i/>
        </w:rPr>
        <w:t xml:space="preserve">Argument type </w:t>
      </w:r>
      <w:r>
        <w:t xml:space="preserve">you will need to select the </w:t>
      </w:r>
      <w:r>
        <w:rPr>
          <w:b/>
          <w:i/>
        </w:rPr>
        <w:t>Array of [T] then select Boolean.</w:t>
      </w:r>
    </w:p>
    <w:p w14:paraId="2EEBCBF7" w14:textId="77777777" w:rsidR="00433850" w:rsidRPr="00433850" w:rsidRDefault="00433850" w:rsidP="00433850">
      <w:pPr>
        <w:pStyle w:val="Step"/>
        <w:numPr>
          <w:ilvl w:val="0"/>
          <w:numId w:val="0"/>
        </w:numPr>
        <w:ind w:left="1080"/>
      </w:pPr>
    </w:p>
    <w:p w14:paraId="5169A46D" w14:textId="34D01CC0" w:rsidR="0040202C" w:rsidRDefault="0040202C" w:rsidP="0040202C">
      <w:pPr>
        <w:pStyle w:val="Step"/>
      </w:pPr>
      <w:r w:rsidRPr="00E476B9">
        <w:rPr>
          <w:b/>
          <w:i/>
        </w:rPr>
        <w:t>Double-click</w:t>
      </w:r>
      <w:r>
        <w:t xml:space="preserve"> the first sequence in the state machine flow.  This will allow you to go to the first transition in your form.  We can specify in this section what we want to occur when the student enters the form.  </w:t>
      </w:r>
    </w:p>
    <w:p w14:paraId="5CD5C6A8" w14:textId="77777777" w:rsidR="0040202C" w:rsidRDefault="0040202C" w:rsidP="0040202C">
      <w:pPr>
        <w:pStyle w:val="Step"/>
        <w:numPr>
          <w:ilvl w:val="0"/>
          <w:numId w:val="0"/>
        </w:numPr>
        <w:ind w:left="1080"/>
      </w:pPr>
    </w:p>
    <w:p w14:paraId="10330BCD" w14:textId="068D60EF" w:rsidR="0040202C" w:rsidRDefault="0004627C" w:rsidP="0004627C">
      <w:pPr>
        <w:pStyle w:val="Picture-AlignedwithBody"/>
      </w:pPr>
      <w:r w:rsidRPr="0004627C">
        <w:rPr>
          <w:noProof/>
        </w:rPr>
        <w:drawing>
          <wp:inline distT="0" distB="0" distL="0" distR="0" wp14:anchorId="78CC56F6" wp14:editId="523106AA">
            <wp:extent cx="3497883" cy="143268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7883" cy="1432684"/>
                    </a:xfrm>
                    <a:prstGeom prst="rect">
                      <a:avLst/>
                    </a:prstGeom>
                  </pic:spPr>
                </pic:pic>
              </a:graphicData>
            </a:graphic>
          </wp:inline>
        </w:drawing>
      </w:r>
    </w:p>
    <w:p w14:paraId="1158791D" w14:textId="77777777" w:rsidR="0040202C" w:rsidRDefault="0040202C" w:rsidP="0040202C">
      <w:pPr>
        <w:pStyle w:val="Step"/>
        <w:numPr>
          <w:ilvl w:val="0"/>
          <w:numId w:val="0"/>
        </w:numPr>
        <w:ind w:left="1080"/>
      </w:pPr>
    </w:p>
    <w:p w14:paraId="0A2B0583" w14:textId="7AE13E9F" w:rsidR="0040202C" w:rsidRDefault="0004627C" w:rsidP="0040202C">
      <w:pPr>
        <w:pStyle w:val="Picture-AlignedwithBody"/>
      </w:pPr>
      <w:r>
        <w:rPr>
          <w:noProof/>
        </w:rPr>
        <w:lastRenderedPageBreak/>
        <w:drawing>
          <wp:inline distT="0" distB="0" distL="0" distR="0" wp14:anchorId="2E2C55FF" wp14:editId="75EBE855">
            <wp:extent cx="2499577" cy="36807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9577" cy="3680779"/>
                    </a:xfrm>
                    <a:prstGeom prst="rect">
                      <a:avLst/>
                    </a:prstGeom>
                  </pic:spPr>
                </pic:pic>
              </a:graphicData>
            </a:graphic>
          </wp:inline>
        </w:drawing>
      </w:r>
    </w:p>
    <w:p w14:paraId="2F7F1A01" w14:textId="77777777" w:rsidR="0040202C" w:rsidRDefault="0040202C" w:rsidP="0040202C">
      <w:pPr>
        <w:rPr>
          <w:bCs w:val="0"/>
        </w:rPr>
      </w:pPr>
      <w:r>
        <w:br w:type="page"/>
      </w:r>
    </w:p>
    <w:p w14:paraId="3A1560AB" w14:textId="77777777" w:rsidR="0040202C" w:rsidRDefault="0040202C" w:rsidP="0040202C">
      <w:pPr>
        <w:pStyle w:val="Step"/>
      </w:pPr>
      <w:r>
        <w:lastRenderedPageBreak/>
        <w:t>We want to organize our Workflow by adding containers to specify what we are doing in each section.  This will allow us to better understand and visualize the logic occurring within the Workflow.</w:t>
      </w:r>
    </w:p>
    <w:p w14:paraId="612A64D3" w14:textId="499E46A2" w:rsidR="0040202C" w:rsidRDefault="0040202C" w:rsidP="0040202C">
      <w:pPr>
        <w:pStyle w:val="Step-substep"/>
      </w:pPr>
      <w:r>
        <w:t xml:space="preserve">Drag a </w:t>
      </w:r>
      <w:r w:rsidRPr="00D133C3">
        <w:rPr>
          <w:b/>
          <w:i/>
        </w:rPr>
        <w:t>Sequence</w:t>
      </w:r>
      <w:r w:rsidRPr="00D133C3">
        <w:rPr>
          <w:b/>
        </w:rPr>
        <w:t xml:space="preserve"> </w:t>
      </w:r>
      <w:r>
        <w:t xml:space="preserve">activity onto the designer in the </w:t>
      </w:r>
      <w:r w:rsidRPr="00D133C3">
        <w:rPr>
          <w:b/>
          <w:i/>
        </w:rPr>
        <w:t>Entry</w:t>
      </w:r>
      <w:r w:rsidRPr="00D133C3">
        <w:rPr>
          <w:b/>
        </w:rPr>
        <w:t xml:space="preserve"> </w:t>
      </w:r>
      <w:r>
        <w:t>section of the activity.  Rename the sequence to</w:t>
      </w:r>
      <w:r w:rsidRPr="00D133C3">
        <w:rPr>
          <w:b/>
        </w:rPr>
        <w:t xml:space="preserve"> </w:t>
      </w:r>
      <w:r w:rsidR="0004627C">
        <w:rPr>
          <w:b/>
          <w:i/>
        </w:rPr>
        <w:t>Find Student</w:t>
      </w:r>
      <w:r w:rsidRPr="00D133C3">
        <w:rPr>
          <w:b/>
        </w:rPr>
        <w:t>.</w:t>
      </w:r>
    </w:p>
    <w:p w14:paraId="326AD14A" w14:textId="62276DB1" w:rsidR="0040202C" w:rsidRDefault="0004627C" w:rsidP="0040202C">
      <w:pPr>
        <w:pStyle w:val="Picture-AlignedwithBody"/>
      </w:pPr>
      <w:r>
        <w:rPr>
          <w:noProof/>
        </w:rPr>
        <w:drawing>
          <wp:inline distT="0" distB="0" distL="0" distR="0" wp14:anchorId="1DA81251" wp14:editId="354EDD12">
            <wp:extent cx="5943600"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52550"/>
                    </a:xfrm>
                    <a:prstGeom prst="rect">
                      <a:avLst/>
                    </a:prstGeom>
                  </pic:spPr>
                </pic:pic>
              </a:graphicData>
            </a:graphic>
          </wp:inline>
        </w:drawing>
      </w:r>
    </w:p>
    <w:p w14:paraId="46EBC72B" w14:textId="77777777" w:rsidR="0040202C" w:rsidRPr="00241CB8" w:rsidRDefault="0040202C" w:rsidP="0040202C">
      <w:pPr>
        <w:pStyle w:val="Body"/>
      </w:pPr>
    </w:p>
    <w:p w14:paraId="0D9C87AB" w14:textId="66A48712" w:rsidR="0040202C" w:rsidRDefault="0040202C" w:rsidP="0040202C">
      <w:pPr>
        <w:pStyle w:val="Step"/>
      </w:pPr>
      <w:r>
        <w:t xml:space="preserve">The first thing that we want to do is find the student that is completing the form in order to initialize the form and display values back to our </w:t>
      </w:r>
      <w:r w:rsidR="0004627C">
        <w:t>FERPA Release Form</w:t>
      </w:r>
      <w:r w:rsidRPr="00D133C3">
        <w:rPr>
          <w:b/>
          <w:i/>
        </w:rPr>
        <w:t xml:space="preserve"> </w:t>
      </w:r>
      <w:r>
        <w:t xml:space="preserve">as needed.   We will then continue finding and assigning other values that we will need for the form as the student moves through the sequence. </w:t>
      </w:r>
    </w:p>
    <w:p w14:paraId="490D6A6F" w14:textId="77777777" w:rsidR="0040202C" w:rsidRDefault="0040202C" w:rsidP="0040202C">
      <w:pPr>
        <w:pStyle w:val="Step-substep"/>
        <w:numPr>
          <w:ilvl w:val="0"/>
          <w:numId w:val="0"/>
        </w:numPr>
        <w:ind w:left="1800"/>
      </w:pPr>
      <w:r>
        <w:t xml:space="preserve">  </w:t>
      </w:r>
    </w:p>
    <w:p w14:paraId="22B910D3" w14:textId="3AB45D5D" w:rsidR="0040202C" w:rsidRDefault="0040202C" w:rsidP="0040202C">
      <w:pPr>
        <w:pStyle w:val="Step-substep"/>
        <w:numPr>
          <w:ilvl w:val="0"/>
          <w:numId w:val="22"/>
        </w:numPr>
        <w:ind w:left="1440"/>
      </w:pPr>
      <w:r>
        <w:t xml:space="preserve">Drag the </w:t>
      </w:r>
      <w:r w:rsidRPr="00D133C3">
        <w:rPr>
          <w:b/>
          <w:i/>
        </w:rPr>
        <w:t>LookupUser</w:t>
      </w:r>
      <w:r w:rsidRPr="00D133C3">
        <w:rPr>
          <w:b/>
        </w:rPr>
        <w:t xml:space="preserve"> </w:t>
      </w:r>
      <w:r>
        <w:t xml:space="preserve">activity onto the designer into the </w:t>
      </w:r>
      <w:r w:rsidRPr="00D133C3">
        <w:rPr>
          <w:b/>
          <w:i/>
        </w:rPr>
        <w:t>Find Student Sequence</w:t>
      </w:r>
      <w:r>
        <w:t xml:space="preserve">.  We use this activity to find the student completing the form.  </w:t>
      </w:r>
    </w:p>
    <w:p w14:paraId="30C722BB" w14:textId="0288B3AD" w:rsidR="0040202C" w:rsidRDefault="0004627C" w:rsidP="0040202C">
      <w:pPr>
        <w:pStyle w:val="Picture-AlignedwithBody"/>
        <w:rPr>
          <w:b/>
          <w:i/>
        </w:rPr>
      </w:pPr>
      <w:r>
        <w:rPr>
          <w:noProof/>
        </w:rPr>
        <w:drawing>
          <wp:inline distT="0" distB="0" distL="0" distR="0" wp14:anchorId="51619617" wp14:editId="012FCC07">
            <wp:extent cx="5943600" cy="1920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20875"/>
                    </a:xfrm>
                    <a:prstGeom prst="rect">
                      <a:avLst/>
                    </a:prstGeom>
                  </pic:spPr>
                </pic:pic>
              </a:graphicData>
            </a:graphic>
          </wp:inline>
        </w:drawing>
      </w:r>
    </w:p>
    <w:p w14:paraId="628C1CA0" w14:textId="77777777" w:rsidR="0040202C" w:rsidRDefault="0040202C" w:rsidP="0040202C">
      <w:pPr>
        <w:pStyle w:val="Picture-AlignedwithBody"/>
        <w:rPr>
          <w:b/>
          <w:i/>
        </w:rPr>
      </w:pPr>
    </w:p>
    <w:p w14:paraId="7739EB82" w14:textId="77777777" w:rsidR="0004627C" w:rsidRDefault="0004627C">
      <w:pPr>
        <w:rPr>
          <w:bCs w:val="0"/>
        </w:rPr>
      </w:pPr>
      <w:r>
        <w:br w:type="page"/>
      </w:r>
    </w:p>
    <w:p w14:paraId="343304E9" w14:textId="41871B95" w:rsidR="0040202C" w:rsidRPr="00547305" w:rsidRDefault="0040202C" w:rsidP="0040202C">
      <w:pPr>
        <w:pStyle w:val="Step-substep"/>
      </w:pPr>
      <w:r w:rsidRPr="00547305">
        <w:lastRenderedPageBreak/>
        <w:t>Create a variable:</w:t>
      </w:r>
    </w:p>
    <w:p w14:paraId="24502FDE" w14:textId="77777777" w:rsidR="0040202C" w:rsidRPr="0059608F" w:rsidRDefault="0040202C" w:rsidP="0040202C">
      <w:pPr>
        <w:pStyle w:val="Step-BulletUnderStep"/>
        <w:rPr>
          <w:b/>
          <w:i/>
        </w:rPr>
      </w:pPr>
      <w:r w:rsidRPr="0059608F">
        <w:rPr>
          <w:b/>
          <w:i/>
        </w:rPr>
        <w:t>Name:  studentid</w:t>
      </w:r>
    </w:p>
    <w:p w14:paraId="33492D98" w14:textId="77777777" w:rsidR="0040202C" w:rsidRPr="0059608F" w:rsidRDefault="0040202C" w:rsidP="0040202C">
      <w:pPr>
        <w:pStyle w:val="Step-BulletUnderStep"/>
        <w:rPr>
          <w:b/>
          <w:i/>
        </w:rPr>
      </w:pPr>
      <w:r w:rsidRPr="0059608F">
        <w:rPr>
          <w:b/>
          <w:i/>
        </w:rPr>
        <w:t>Variable type:  Int32</w:t>
      </w:r>
    </w:p>
    <w:p w14:paraId="1966E0CF" w14:textId="430BDA88" w:rsidR="0040202C" w:rsidRPr="0059608F" w:rsidRDefault="0040202C" w:rsidP="0040202C">
      <w:pPr>
        <w:pStyle w:val="Step-BulletUnderStep"/>
        <w:rPr>
          <w:b/>
          <w:i/>
        </w:rPr>
      </w:pPr>
      <w:r w:rsidRPr="0059608F">
        <w:rPr>
          <w:b/>
          <w:i/>
        </w:rPr>
        <w:t>Scope:  StateMachine-</w:t>
      </w:r>
      <w:r w:rsidR="0004627C">
        <w:rPr>
          <w:b/>
          <w:i/>
        </w:rPr>
        <w:t>FERPA Release of Information</w:t>
      </w:r>
    </w:p>
    <w:p w14:paraId="1ACB2EB5" w14:textId="371FCC7C" w:rsidR="0040202C" w:rsidRDefault="0004627C" w:rsidP="0040202C">
      <w:pPr>
        <w:pStyle w:val="Picture-AlignedwithBody"/>
      </w:pPr>
      <w:r>
        <w:rPr>
          <w:noProof/>
        </w:rPr>
        <w:drawing>
          <wp:inline distT="0" distB="0" distL="0" distR="0" wp14:anchorId="27607C0B" wp14:editId="5AB05BD7">
            <wp:extent cx="5943600" cy="1150500"/>
            <wp:effectExtent l="0" t="0" r="0" b="0"/>
            <wp:docPr id="12" name="Picture 12" descr="C:\Users\scrowley\AppData\Local\Temp\SNAGHTML3e82d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3e82d6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50500"/>
                    </a:xfrm>
                    <a:prstGeom prst="rect">
                      <a:avLst/>
                    </a:prstGeom>
                    <a:noFill/>
                    <a:ln>
                      <a:noFill/>
                    </a:ln>
                  </pic:spPr>
                </pic:pic>
              </a:graphicData>
            </a:graphic>
          </wp:inline>
        </w:drawing>
      </w:r>
    </w:p>
    <w:p w14:paraId="7FCB907E" w14:textId="77777777" w:rsidR="0040202C" w:rsidRDefault="0040202C" w:rsidP="0040202C">
      <w:pPr>
        <w:pStyle w:val="Step-substep"/>
      </w:pPr>
      <w:r>
        <w:t xml:space="preserve">Complete the properties for the </w:t>
      </w:r>
      <w:r>
        <w:rPr>
          <w:b/>
          <w:i/>
        </w:rPr>
        <w:t xml:space="preserve">LookupUser </w:t>
      </w:r>
      <w:r>
        <w:t>activity as shown below:</w:t>
      </w:r>
    </w:p>
    <w:p w14:paraId="3F734190" w14:textId="77777777" w:rsidR="0040202C" w:rsidRDefault="0040202C" w:rsidP="0040202C">
      <w:pPr>
        <w:pStyle w:val="Step"/>
        <w:numPr>
          <w:ilvl w:val="0"/>
          <w:numId w:val="0"/>
        </w:numPr>
        <w:ind w:left="1080"/>
      </w:pPr>
    </w:p>
    <w:p w14:paraId="43A6FAAB" w14:textId="77777777" w:rsidR="0040202C" w:rsidRDefault="0040202C" w:rsidP="0040202C">
      <w:pPr>
        <w:pStyle w:val="Picture-AlignedwithBody"/>
      </w:pPr>
      <w:r>
        <w:rPr>
          <w:noProof/>
        </w:rPr>
        <w:drawing>
          <wp:inline distT="0" distB="0" distL="0" distR="0" wp14:anchorId="72BF7AC2" wp14:editId="36D54895">
            <wp:extent cx="4694327" cy="1691787"/>
            <wp:effectExtent l="0" t="0" r="0" b="381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4327" cy="1691787"/>
                    </a:xfrm>
                    <a:prstGeom prst="rect">
                      <a:avLst/>
                    </a:prstGeom>
                  </pic:spPr>
                </pic:pic>
              </a:graphicData>
            </a:graphic>
          </wp:inline>
        </w:drawing>
      </w:r>
    </w:p>
    <w:p w14:paraId="77EB454A" w14:textId="77777777" w:rsidR="0040202C" w:rsidRDefault="0040202C" w:rsidP="0040202C">
      <w:r>
        <w:rPr>
          <w:bCs w:val="0"/>
        </w:rPr>
        <w:br w:type="page"/>
      </w:r>
    </w:p>
    <w:p w14:paraId="17CE198D" w14:textId="77777777" w:rsidR="0040202C" w:rsidRDefault="0040202C" w:rsidP="0040202C">
      <w:pPr>
        <w:pStyle w:val="Step"/>
      </w:pPr>
      <w:r>
        <w:lastRenderedPageBreak/>
        <w:t xml:space="preserve">We then want to get the data from the </w:t>
      </w:r>
      <w:r w:rsidRPr="00ED6221">
        <w:rPr>
          <w:b/>
          <w:i/>
        </w:rPr>
        <w:t>studentEntity</w:t>
      </w:r>
      <w:r>
        <w:rPr>
          <w:b/>
        </w:rPr>
        <w:t xml:space="preserve"> </w:t>
      </w:r>
      <w:r>
        <w:t xml:space="preserve">so we can display it back to our form.  We use the </w:t>
      </w:r>
      <w:r w:rsidRPr="00ED6221">
        <w:rPr>
          <w:b/>
          <w:i/>
        </w:rPr>
        <w:t xml:space="preserve">GetEntity </w:t>
      </w:r>
      <w:r>
        <w:t xml:space="preserve">activity since we already have the student in the </w:t>
      </w:r>
      <w:r>
        <w:rPr>
          <w:b/>
          <w:i/>
        </w:rPr>
        <w:t xml:space="preserve">CampusNexus Student </w:t>
      </w:r>
      <w:r>
        <w:t xml:space="preserve">database.  </w:t>
      </w:r>
    </w:p>
    <w:p w14:paraId="58B6FED4" w14:textId="77777777" w:rsidR="0040202C" w:rsidRDefault="0040202C" w:rsidP="0040202C">
      <w:pPr>
        <w:numPr>
          <w:ilvl w:val="0"/>
          <w:numId w:val="16"/>
        </w:numPr>
        <w:ind w:left="1440"/>
      </w:pPr>
      <w:r>
        <w:t xml:space="preserve">Drag the </w:t>
      </w:r>
      <w:r w:rsidRPr="00CE6E9E">
        <w:rPr>
          <w:b/>
          <w:i/>
        </w:rPr>
        <w:t>GetEntity</w:t>
      </w:r>
      <w:r w:rsidRPr="00CE6E9E">
        <w:rPr>
          <w:b/>
        </w:rPr>
        <w:t xml:space="preserve"> </w:t>
      </w:r>
      <w:r>
        <w:t xml:space="preserve">activity onto the designer below the </w:t>
      </w:r>
      <w:r w:rsidRPr="00CE6E9E">
        <w:rPr>
          <w:b/>
          <w:i/>
        </w:rPr>
        <w:t>LookupUser</w:t>
      </w:r>
      <w:r w:rsidRPr="00CE6E9E">
        <w:rPr>
          <w:b/>
        </w:rPr>
        <w:t xml:space="preserve"> </w:t>
      </w:r>
      <w:r>
        <w:t xml:space="preserve">activity.  </w:t>
      </w:r>
    </w:p>
    <w:p w14:paraId="7F5AE53A" w14:textId="28C91483" w:rsidR="0040202C" w:rsidRDefault="0004627C" w:rsidP="0040202C">
      <w:pPr>
        <w:pStyle w:val="Picture-AlignedwithBody"/>
      </w:pPr>
      <w:r>
        <w:rPr>
          <w:noProof/>
        </w:rPr>
        <w:drawing>
          <wp:inline distT="0" distB="0" distL="0" distR="0" wp14:anchorId="4524B769" wp14:editId="0BDFD506">
            <wp:extent cx="594360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81150"/>
                    </a:xfrm>
                    <a:prstGeom prst="rect">
                      <a:avLst/>
                    </a:prstGeom>
                  </pic:spPr>
                </pic:pic>
              </a:graphicData>
            </a:graphic>
          </wp:inline>
        </w:drawing>
      </w:r>
    </w:p>
    <w:p w14:paraId="5D18D695" w14:textId="77777777" w:rsidR="0040202C" w:rsidRDefault="0040202C" w:rsidP="0040202C">
      <w:pPr>
        <w:pStyle w:val="Step-substep"/>
        <w:rPr>
          <w:b/>
        </w:rPr>
      </w:pPr>
      <w:r>
        <w:t xml:space="preserve">When the box pops up, </w:t>
      </w:r>
      <w:r w:rsidRPr="00ED6221">
        <w:rPr>
          <w:b/>
          <w:i/>
        </w:rPr>
        <w:t>Browse for Types</w:t>
      </w:r>
      <w:r>
        <w:rPr>
          <w:b/>
        </w:rPr>
        <w:t xml:space="preserve">.  </w:t>
      </w:r>
    </w:p>
    <w:p w14:paraId="1CECFD5B" w14:textId="77777777" w:rsidR="0040202C" w:rsidRPr="000E17F5" w:rsidRDefault="0040202C" w:rsidP="0040202C">
      <w:pPr>
        <w:pStyle w:val="Picture-AlignedwithBody"/>
      </w:pPr>
      <w:r>
        <w:rPr>
          <w:noProof/>
        </w:rPr>
        <w:drawing>
          <wp:inline distT="0" distB="0" distL="0" distR="0" wp14:anchorId="6DA0A6F5" wp14:editId="47320761">
            <wp:extent cx="3170195" cy="1425063"/>
            <wp:effectExtent l="0" t="0" r="0" b="381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4AC03CC3" w14:textId="77777777" w:rsidR="0040202C" w:rsidRDefault="0040202C" w:rsidP="0040202C">
      <w:pPr>
        <w:pStyle w:val="Step-substep"/>
      </w:pPr>
      <w:r>
        <w:t xml:space="preserve">Navigate to:  </w:t>
      </w:r>
      <w:r w:rsidRPr="00CE6E9E">
        <w:rPr>
          <w:b/>
          <w:i/>
        </w:rPr>
        <w:t>Cmc.Nexus.Common.Contracts&gt;Cmc.Nexus.Common.Entities&gt;StudentEntity and click OK</w:t>
      </w:r>
      <w:r w:rsidRPr="00ED6221">
        <w:t>.</w:t>
      </w:r>
      <w:r>
        <w:t xml:space="preserve">   </w:t>
      </w:r>
    </w:p>
    <w:p w14:paraId="4BE7E13A" w14:textId="77777777" w:rsidR="0040202C" w:rsidRDefault="0040202C" w:rsidP="0040202C">
      <w:pPr>
        <w:pStyle w:val="Picture-AlignedwithBody"/>
      </w:pPr>
      <w:r>
        <w:rPr>
          <w:noProof/>
        </w:rPr>
        <w:drawing>
          <wp:inline distT="0" distB="0" distL="0" distR="0" wp14:anchorId="6551F02C" wp14:editId="1377C352">
            <wp:extent cx="3694176" cy="1956816"/>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4176" cy="1956816"/>
                    </a:xfrm>
                    <a:prstGeom prst="rect">
                      <a:avLst/>
                    </a:prstGeom>
                  </pic:spPr>
                </pic:pic>
              </a:graphicData>
            </a:graphic>
          </wp:inline>
        </w:drawing>
      </w:r>
    </w:p>
    <w:p w14:paraId="19B8467D" w14:textId="6F1AC21E" w:rsidR="0040202C" w:rsidRPr="00D133C3" w:rsidRDefault="0004627C" w:rsidP="0040202C">
      <w:pPr>
        <w:pStyle w:val="Picture-AlignedwithBody"/>
      </w:pPr>
      <w:r>
        <w:rPr>
          <w:noProof/>
        </w:rPr>
        <w:lastRenderedPageBreak/>
        <w:drawing>
          <wp:inline distT="0" distB="0" distL="0" distR="0" wp14:anchorId="7095FA12" wp14:editId="44A78A70">
            <wp:extent cx="1783235" cy="173751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3235" cy="1737511"/>
                    </a:xfrm>
                    <a:prstGeom prst="rect">
                      <a:avLst/>
                    </a:prstGeom>
                  </pic:spPr>
                </pic:pic>
              </a:graphicData>
            </a:graphic>
          </wp:inline>
        </w:drawing>
      </w:r>
    </w:p>
    <w:p w14:paraId="4D74E9C6" w14:textId="77777777" w:rsidR="0040202C" w:rsidRDefault="0040202C" w:rsidP="0040202C">
      <w:pPr>
        <w:pStyle w:val="Step"/>
      </w:pPr>
      <w:r>
        <w:t xml:space="preserve">Specify the properties in the </w:t>
      </w:r>
      <w:r w:rsidRPr="00ED6221">
        <w:rPr>
          <w:b/>
          <w:i/>
        </w:rPr>
        <w:t xml:space="preserve">Properties </w:t>
      </w:r>
      <w:r>
        <w:rPr>
          <w:b/>
          <w:i/>
        </w:rPr>
        <w:t>pane</w:t>
      </w:r>
      <w:r>
        <w:rPr>
          <w:b/>
        </w:rPr>
        <w:t xml:space="preserve"> </w:t>
      </w:r>
      <w:r>
        <w:t xml:space="preserve">for the </w:t>
      </w:r>
      <w:r w:rsidRPr="00ED6221">
        <w:rPr>
          <w:b/>
          <w:i/>
        </w:rPr>
        <w:t>GetEntity</w:t>
      </w:r>
      <w:r>
        <w:rPr>
          <w:b/>
        </w:rPr>
        <w:t xml:space="preserve"> </w:t>
      </w:r>
      <w:r>
        <w:t xml:space="preserve">activity. </w:t>
      </w:r>
    </w:p>
    <w:p w14:paraId="19392BE5" w14:textId="77777777" w:rsidR="0040202C" w:rsidRPr="00C41D3C" w:rsidRDefault="0040202C" w:rsidP="0040202C">
      <w:pPr>
        <w:pStyle w:val="Note"/>
      </w:pPr>
      <w:r>
        <w:rPr>
          <w:b/>
        </w:rPr>
        <w:t xml:space="preserve">Note:  </w:t>
      </w:r>
      <w:r>
        <w:t xml:space="preserve">The </w:t>
      </w:r>
      <w:r w:rsidRPr="00ED6221">
        <w:rPr>
          <w:b/>
          <w:i/>
        </w:rPr>
        <w:t>EntityId</w:t>
      </w:r>
      <w:r w:rsidRPr="00ED6221">
        <w:rPr>
          <w:i/>
        </w:rPr>
        <w:t xml:space="preserve"> </w:t>
      </w:r>
      <w:r>
        <w:t xml:space="preserve">is your variable of </w:t>
      </w:r>
      <w:r w:rsidRPr="00ED6221">
        <w:rPr>
          <w:b/>
          <w:i/>
        </w:rPr>
        <w:t>studentid</w:t>
      </w:r>
      <w:r>
        <w:t xml:space="preserve"> and the Result is the </w:t>
      </w:r>
      <w:r w:rsidRPr="00ED6221">
        <w:rPr>
          <w:b/>
          <w:i/>
        </w:rPr>
        <w:t>studentEntity</w:t>
      </w:r>
      <w:r>
        <w:t xml:space="preserve">. </w:t>
      </w:r>
    </w:p>
    <w:p w14:paraId="4155B74C" w14:textId="22E9F14D" w:rsidR="0040202C" w:rsidRDefault="000530D7" w:rsidP="000530D7">
      <w:pPr>
        <w:pStyle w:val="Picture-AlignedwithBody"/>
      </w:pPr>
      <w:r w:rsidRPr="000530D7">
        <w:rPr>
          <w:noProof/>
        </w:rPr>
        <w:drawing>
          <wp:inline distT="0" distB="0" distL="0" distR="0" wp14:anchorId="03DAE547" wp14:editId="6237E98E">
            <wp:extent cx="5943600" cy="1610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10360"/>
                    </a:xfrm>
                    <a:prstGeom prst="rect">
                      <a:avLst/>
                    </a:prstGeom>
                  </pic:spPr>
                </pic:pic>
              </a:graphicData>
            </a:graphic>
          </wp:inline>
        </w:drawing>
      </w:r>
    </w:p>
    <w:p w14:paraId="1065C6EA" w14:textId="77777777" w:rsidR="0040202C" w:rsidRDefault="0040202C" w:rsidP="0040202C">
      <w:pPr>
        <w:pStyle w:val="Step"/>
        <w:numPr>
          <w:ilvl w:val="0"/>
          <w:numId w:val="0"/>
        </w:numPr>
        <w:ind w:left="1080"/>
      </w:pPr>
    </w:p>
    <w:p w14:paraId="1F677E77" w14:textId="77777777" w:rsidR="0008553C" w:rsidRDefault="0008553C">
      <w:pPr>
        <w:rPr>
          <w:bCs w:val="0"/>
        </w:rPr>
      </w:pPr>
      <w:r>
        <w:br w:type="page"/>
      </w:r>
    </w:p>
    <w:p w14:paraId="791BEB98" w14:textId="4BDAAE8F" w:rsidR="00433850" w:rsidRDefault="00433850" w:rsidP="00433850">
      <w:pPr>
        <w:pStyle w:val="Step"/>
      </w:pPr>
      <w:r>
        <w:lastRenderedPageBreak/>
        <w:t xml:space="preserve">Drag two </w:t>
      </w:r>
      <w:r>
        <w:rPr>
          <w:b/>
          <w:i/>
        </w:rPr>
        <w:t xml:space="preserve">Assign </w:t>
      </w:r>
      <w:r>
        <w:t xml:space="preserve">activities onto the Designer in the </w:t>
      </w:r>
      <w:r>
        <w:rPr>
          <w:b/>
          <w:i/>
        </w:rPr>
        <w:t xml:space="preserve">Find Student Sequence </w:t>
      </w:r>
      <w:r>
        <w:t xml:space="preserve">activity below the </w:t>
      </w:r>
      <w:r>
        <w:rPr>
          <w:b/>
          <w:i/>
        </w:rPr>
        <w:t xml:space="preserve">GetEntity </w:t>
      </w:r>
      <w:r>
        <w:t>activity.  Update the properties as follows:</w:t>
      </w:r>
    </w:p>
    <w:p w14:paraId="3F2A3003" w14:textId="5E0A92C2" w:rsidR="00433850" w:rsidRPr="00C145A0" w:rsidRDefault="00433850" w:rsidP="00433850">
      <w:pPr>
        <w:pStyle w:val="Step-BulletUnderStep"/>
        <w:rPr>
          <w:szCs w:val="20"/>
        </w:rPr>
      </w:pPr>
      <w:r w:rsidRPr="00C145A0">
        <w:rPr>
          <w:b/>
          <w:i/>
          <w:szCs w:val="20"/>
        </w:rPr>
        <w:t>Display Name</w:t>
      </w:r>
      <w:r w:rsidRPr="00C145A0">
        <w:rPr>
          <w:szCs w:val="20"/>
        </w:rPr>
        <w:t xml:space="preserve">: </w:t>
      </w:r>
      <w:r w:rsidRPr="00C145A0">
        <w:rPr>
          <w:b/>
          <w:i/>
          <w:szCs w:val="20"/>
        </w:rPr>
        <w:t xml:space="preserve"> </w:t>
      </w:r>
      <w:r w:rsidR="00DF2630">
        <w:rPr>
          <w:b/>
          <w:i/>
          <w:szCs w:val="20"/>
        </w:rPr>
        <w:t>Assign Data Block Indicator</w:t>
      </w:r>
      <w:r w:rsidRPr="00C145A0">
        <w:rPr>
          <w:szCs w:val="20"/>
        </w:rPr>
        <w:t xml:space="preserve">; </w:t>
      </w:r>
      <w:r w:rsidR="00DF2630">
        <w:rPr>
          <w:b/>
          <w:bCs w:val="0"/>
          <w:i/>
          <w:szCs w:val="20"/>
        </w:rPr>
        <w:t>studentEntity.DataBlockIndicator=True</w:t>
      </w:r>
    </w:p>
    <w:p w14:paraId="5080BE6D" w14:textId="02A0AE65" w:rsidR="00433850" w:rsidRPr="00E96D4D" w:rsidRDefault="00433850" w:rsidP="00433850">
      <w:pPr>
        <w:pStyle w:val="Step-BulletUnderStep"/>
        <w:spacing w:before="0" w:after="0"/>
        <w:rPr>
          <w:b/>
          <w:i/>
        </w:rPr>
      </w:pPr>
      <w:r w:rsidRPr="00E96D4D">
        <w:rPr>
          <w:b/>
          <w:i/>
        </w:rPr>
        <w:t>Display Name:  As</w:t>
      </w:r>
      <w:r>
        <w:rPr>
          <w:b/>
          <w:i/>
        </w:rPr>
        <w:t xml:space="preserve">sign </w:t>
      </w:r>
      <w:r w:rsidR="00DF2630">
        <w:rPr>
          <w:b/>
          <w:i/>
        </w:rPr>
        <w:t>list to array</w:t>
      </w:r>
      <w:r w:rsidRPr="00E96D4D">
        <w:rPr>
          <w:b/>
          <w:i/>
        </w:rPr>
        <w:t xml:space="preserve">; </w:t>
      </w:r>
    </w:p>
    <w:p w14:paraId="7616458B" w14:textId="58B16292" w:rsidR="00433850" w:rsidRDefault="00DF2630" w:rsidP="00433850">
      <w:pPr>
        <w:pStyle w:val="Step-BulletUnderStep"/>
        <w:numPr>
          <w:ilvl w:val="0"/>
          <w:numId w:val="0"/>
        </w:numPr>
        <w:spacing w:before="0" w:after="0"/>
        <w:ind w:left="1800"/>
        <w:rPr>
          <w:b/>
          <w:i/>
        </w:rPr>
      </w:pPr>
      <w:r>
        <w:rPr>
          <w:b/>
          <w:bCs w:val="0"/>
          <w:i/>
          <w:szCs w:val="20"/>
        </w:rPr>
        <w:t>mylist=New Boolean() {false, false, false, false, false, false, false, false}</w:t>
      </w:r>
    </w:p>
    <w:p w14:paraId="12782EC8" w14:textId="77777777" w:rsidR="00433850" w:rsidRDefault="00433850" w:rsidP="00433850">
      <w:pPr>
        <w:pStyle w:val="Step-BulletUnderStep"/>
        <w:numPr>
          <w:ilvl w:val="0"/>
          <w:numId w:val="0"/>
        </w:numPr>
        <w:spacing w:before="0" w:after="0"/>
        <w:ind w:left="1800"/>
        <w:rPr>
          <w:b/>
          <w:i/>
        </w:rPr>
      </w:pPr>
    </w:p>
    <w:p w14:paraId="27A778C3" w14:textId="77777777" w:rsidR="00433850" w:rsidRPr="00E96D4D" w:rsidRDefault="00433850" w:rsidP="00433850">
      <w:pPr>
        <w:pStyle w:val="Step-BulletUnderStep"/>
        <w:numPr>
          <w:ilvl w:val="0"/>
          <w:numId w:val="0"/>
        </w:numPr>
        <w:spacing w:before="0" w:after="0"/>
        <w:ind w:left="1800"/>
        <w:rPr>
          <w:b/>
          <w:i/>
        </w:rPr>
      </w:pPr>
    </w:p>
    <w:p w14:paraId="2B8CAC7E" w14:textId="5837E5F2" w:rsidR="0040202C" w:rsidRDefault="0008553C" w:rsidP="0008553C">
      <w:pPr>
        <w:pStyle w:val="Picture-AlignedwithBody"/>
      </w:pPr>
      <w:r>
        <w:rPr>
          <w:noProof/>
        </w:rPr>
        <w:drawing>
          <wp:inline distT="0" distB="0" distL="0" distR="0" wp14:anchorId="5D258A26" wp14:editId="0B485F50">
            <wp:extent cx="5943600" cy="2327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27910"/>
                    </a:xfrm>
                    <a:prstGeom prst="rect">
                      <a:avLst/>
                    </a:prstGeom>
                  </pic:spPr>
                </pic:pic>
              </a:graphicData>
            </a:graphic>
          </wp:inline>
        </w:drawing>
      </w:r>
    </w:p>
    <w:p w14:paraId="351326F5" w14:textId="087A7495" w:rsidR="0040202C" w:rsidRDefault="0040202C" w:rsidP="0040202C">
      <w:pPr>
        <w:pStyle w:val="Step"/>
      </w:pPr>
      <w:r>
        <w:t xml:space="preserve">In our </w:t>
      </w:r>
      <w:r w:rsidR="00DF2630">
        <w:t>FERPA Release Form Sequence</w:t>
      </w:r>
      <w:r>
        <w:t xml:space="preserve">, we will be adding an address for the student in the </w:t>
      </w:r>
      <w:r>
        <w:rPr>
          <w:b/>
          <w:i/>
        </w:rPr>
        <w:t xml:space="preserve">Addresses Folder </w:t>
      </w:r>
      <w:r>
        <w:t xml:space="preserve">in </w:t>
      </w:r>
      <w:r>
        <w:rPr>
          <w:b/>
          <w:i/>
        </w:rPr>
        <w:t xml:space="preserve">CampusNexus Student </w:t>
      </w:r>
      <w:r>
        <w:t xml:space="preserve">for </w:t>
      </w:r>
      <w:r w:rsidR="00DF2630">
        <w:t>FERPA</w:t>
      </w:r>
      <w:r>
        <w:t xml:space="preserve">.  We need to create the entity so once we collect the data from the student on the form we can save the values back to the database.  </w:t>
      </w:r>
    </w:p>
    <w:p w14:paraId="3ACA6477" w14:textId="1EBC0B49" w:rsidR="0040202C" w:rsidRDefault="0040202C" w:rsidP="0040202C">
      <w:pPr>
        <w:pStyle w:val="Step-substep"/>
        <w:numPr>
          <w:ilvl w:val="0"/>
          <w:numId w:val="23"/>
        </w:numPr>
        <w:ind w:left="1440"/>
      </w:pPr>
      <w:r>
        <w:t xml:space="preserve">Drag a </w:t>
      </w:r>
      <w:r w:rsidRPr="002958AA">
        <w:rPr>
          <w:b/>
          <w:i/>
        </w:rPr>
        <w:t xml:space="preserve">CreateEntity </w:t>
      </w:r>
      <w:r>
        <w:t xml:space="preserve">activity onto the designer </w:t>
      </w:r>
      <w:r w:rsidR="00DF2630">
        <w:t xml:space="preserve">below the </w:t>
      </w:r>
      <w:r w:rsidR="00DF2630">
        <w:rPr>
          <w:b/>
          <w:i/>
        </w:rPr>
        <w:t xml:space="preserve">Assign list to array Assign </w:t>
      </w:r>
      <w:r w:rsidR="00DF2630">
        <w:t>activity</w:t>
      </w:r>
    </w:p>
    <w:p w14:paraId="017CEC72" w14:textId="1D78D6B7" w:rsidR="0040202C" w:rsidRDefault="00DF2630" w:rsidP="0040202C">
      <w:pPr>
        <w:pStyle w:val="Picture-AlignedwithBody"/>
      </w:pPr>
      <w:r>
        <w:rPr>
          <w:noProof/>
        </w:rPr>
        <w:drawing>
          <wp:inline distT="0" distB="0" distL="0" distR="0" wp14:anchorId="3FD1FD20" wp14:editId="2178F02B">
            <wp:extent cx="5943600" cy="1976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76120"/>
                    </a:xfrm>
                    <a:prstGeom prst="rect">
                      <a:avLst/>
                    </a:prstGeom>
                  </pic:spPr>
                </pic:pic>
              </a:graphicData>
            </a:graphic>
          </wp:inline>
        </w:drawing>
      </w:r>
    </w:p>
    <w:p w14:paraId="3C61183D" w14:textId="77777777" w:rsidR="00DF2630" w:rsidRDefault="00DF2630">
      <w:pPr>
        <w:rPr>
          <w:bCs w:val="0"/>
        </w:rPr>
      </w:pPr>
      <w:r>
        <w:br w:type="page"/>
      </w:r>
    </w:p>
    <w:p w14:paraId="30878245" w14:textId="7DEE5C8A" w:rsidR="0040202C" w:rsidRDefault="0040202C" w:rsidP="0040202C">
      <w:pPr>
        <w:pStyle w:val="Step-substep"/>
        <w:rPr>
          <w:b/>
        </w:rPr>
      </w:pPr>
      <w:r>
        <w:lastRenderedPageBreak/>
        <w:t xml:space="preserve">When the box pops up, </w:t>
      </w:r>
      <w:r w:rsidRPr="00ED6221">
        <w:rPr>
          <w:b/>
          <w:i/>
        </w:rPr>
        <w:t>Browse for Types</w:t>
      </w:r>
      <w:r>
        <w:rPr>
          <w:b/>
        </w:rPr>
        <w:t xml:space="preserve">.  </w:t>
      </w:r>
    </w:p>
    <w:p w14:paraId="599D5507" w14:textId="77777777" w:rsidR="0040202C" w:rsidRPr="000E17F5" w:rsidRDefault="0040202C" w:rsidP="0040202C">
      <w:pPr>
        <w:pStyle w:val="Picture-AlignedwithBody"/>
      </w:pPr>
      <w:r w:rsidRPr="00391A9C">
        <w:rPr>
          <w:noProof/>
        </w:rPr>
        <w:drawing>
          <wp:inline distT="0" distB="0" distL="0" distR="0" wp14:anchorId="62765A89" wp14:editId="717C1B19">
            <wp:extent cx="3223539" cy="1440305"/>
            <wp:effectExtent l="0" t="0" r="0" b="762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3539" cy="1440305"/>
                    </a:xfrm>
                    <a:prstGeom prst="rect">
                      <a:avLst/>
                    </a:prstGeom>
                  </pic:spPr>
                </pic:pic>
              </a:graphicData>
            </a:graphic>
          </wp:inline>
        </w:drawing>
      </w:r>
    </w:p>
    <w:p w14:paraId="03D3C939" w14:textId="77777777" w:rsidR="0040202C" w:rsidRDefault="0040202C" w:rsidP="0040202C">
      <w:pPr>
        <w:rPr>
          <w:bCs w:val="0"/>
        </w:rPr>
      </w:pPr>
      <w:r>
        <w:br w:type="page"/>
      </w:r>
    </w:p>
    <w:p w14:paraId="6EDB3911" w14:textId="77777777" w:rsidR="0040202C" w:rsidRDefault="0040202C" w:rsidP="0040202C">
      <w:pPr>
        <w:pStyle w:val="Step-substep"/>
      </w:pPr>
      <w:r>
        <w:lastRenderedPageBreak/>
        <w:t xml:space="preserve">Navigate to:  </w:t>
      </w:r>
      <w:r w:rsidRPr="00CE6E9E">
        <w:rPr>
          <w:b/>
          <w:i/>
        </w:rPr>
        <w:t>Cmc.Nexus.</w:t>
      </w:r>
      <w:r>
        <w:rPr>
          <w:b/>
          <w:i/>
        </w:rPr>
        <w:t>Common</w:t>
      </w:r>
      <w:r w:rsidRPr="00CE6E9E">
        <w:rPr>
          <w:b/>
          <w:i/>
        </w:rPr>
        <w:t>.Contracts&gt;Cmc.Nexus.</w:t>
      </w:r>
      <w:r>
        <w:rPr>
          <w:b/>
          <w:i/>
        </w:rPr>
        <w:t>Common</w:t>
      </w:r>
      <w:r w:rsidRPr="00CE6E9E">
        <w:rPr>
          <w:b/>
          <w:i/>
        </w:rPr>
        <w:t>.Entities&gt;</w:t>
      </w:r>
      <w:r>
        <w:rPr>
          <w:b/>
          <w:i/>
        </w:rPr>
        <w:t>StudentRelationshipAddress</w:t>
      </w:r>
      <w:r w:rsidRPr="00CE6E9E">
        <w:rPr>
          <w:b/>
          <w:i/>
        </w:rPr>
        <w:t>Entity and click OK</w:t>
      </w:r>
      <w:r w:rsidRPr="00ED6221">
        <w:t>.</w:t>
      </w:r>
      <w:r>
        <w:t xml:space="preserve">   </w:t>
      </w:r>
    </w:p>
    <w:p w14:paraId="6B292534" w14:textId="77777777" w:rsidR="0040202C" w:rsidRDefault="0040202C" w:rsidP="0040202C">
      <w:pPr>
        <w:pStyle w:val="Step"/>
        <w:numPr>
          <w:ilvl w:val="0"/>
          <w:numId w:val="0"/>
        </w:numPr>
        <w:ind w:left="1080"/>
      </w:pPr>
    </w:p>
    <w:p w14:paraId="2485289D" w14:textId="77777777" w:rsidR="0040202C" w:rsidRDefault="0040202C" w:rsidP="0040202C">
      <w:pPr>
        <w:pStyle w:val="Picture-AlignedwithBody"/>
      </w:pPr>
      <w:r>
        <w:rPr>
          <w:noProof/>
        </w:rPr>
        <w:drawing>
          <wp:inline distT="0" distB="0" distL="0" distR="0" wp14:anchorId="41288C69" wp14:editId="4B9F7B93">
            <wp:extent cx="2461473" cy="1386960"/>
            <wp:effectExtent l="0" t="0" r="0" b="381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1473" cy="1386960"/>
                    </a:xfrm>
                    <a:prstGeom prst="rect">
                      <a:avLst/>
                    </a:prstGeom>
                  </pic:spPr>
                </pic:pic>
              </a:graphicData>
            </a:graphic>
          </wp:inline>
        </w:drawing>
      </w:r>
    </w:p>
    <w:p w14:paraId="2373D818" w14:textId="1D39CF38" w:rsidR="0040202C" w:rsidRPr="002958AA" w:rsidRDefault="00DF2630" w:rsidP="0040202C">
      <w:pPr>
        <w:pStyle w:val="Picture-AlignedwithBody"/>
      </w:pPr>
      <w:r>
        <w:rPr>
          <w:noProof/>
        </w:rPr>
        <w:drawing>
          <wp:inline distT="0" distB="0" distL="0" distR="0" wp14:anchorId="4DCF5229" wp14:editId="258FDF4A">
            <wp:extent cx="2049958" cy="2225233"/>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9958" cy="2225233"/>
                    </a:xfrm>
                    <a:prstGeom prst="rect">
                      <a:avLst/>
                    </a:prstGeom>
                  </pic:spPr>
                </pic:pic>
              </a:graphicData>
            </a:graphic>
          </wp:inline>
        </w:drawing>
      </w:r>
    </w:p>
    <w:p w14:paraId="2E35C804" w14:textId="77777777" w:rsidR="0040202C" w:rsidRDefault="0040202C" w:rsidP="0040202C">
      <w:pPr>
        <w:pStyle w:val="Body"/>
      </w:pPr>
    </w:p>
    <w:p w14:paraId="60471D3D" w14:textId="77777777" w:rsidR="0040202C" w:rsidRDefault="0040202C" w:rsidP="0040202C">
      <w:pPr>
        <w:pStyle w:val="Step"/>
      </w:pPr>
      <w:r>
        <w:t xml:space="preserve">Specify the properties in the </w:t>
      </w:r>
      <w:r>
        <w:rPr>
          <w:b/>
          <w:i/>
        </w:rPr>
        <w:t xml:space="preserve">Properties pane </w:t>
      </w:r>
      <w:r>
        <w:t xml:space="preserve">for the </w:t>
      </w:r>
      <w:r>
        <w:rPr>
          <w:b/>
          <w:i/>
        </w:rPr>
        <w:t xml:space="preserve">CreateEntity </w:t>
      </w:r>
      <w:r>
        <w:t>activity as shown below:</w:t>
      </w:r>
    </w:p>
    <w:p w14:paraId="23399A8F" w14:textId="792374B2" w:rsidR="0040202C" w:rsidRDefault="00DF2630" w:rsidP="0040202C">
      <w:pPr>
        <w:pStyle w:val="Picture-AlignedwithBody"/>
      </w:pPr>
      <w:r>
        <w:rPr>
          <w:noProof/>
        </w:rPr>
        <w:drawing>
          <wp:inline distT="0" distB="0" distL="0" distR="0" wp14:anchorId="6040C22E" wp14:editId="142F91D3">
            <wp:extent cx="5943600" cy="956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56945"/>
                    </a:xfrm>
                    <a:prstGeom prst="rect">
                      <a:avLst/>
                    </a:prstGeom>
                  </pic:spPr>
                </pic:pic>
              </a:graphicData>
            </a:graphic>
          </wp:inline>
        </w:drawing>
      </w:r>
    </w:p>
    <w:p w14:paraId="73EB1AEA" w14:textId="77777777" w:rsidR="0040202C" w:rsidRDefault="0040202C" w:rsidP="0040202C">
      <w:pPr>
        <w:pStyle w:val="Body"/>
      </w:pPr>
    </w:p>
    <w:p w14:paraId="1D748157" w14:textId="77777777" w:rsidR="0040202C" w:rsidRDefault="0040202C" w:rsidP="0040202C">
      <w:pPr>
        <w:rPr>
          <w:bCs w:val="0"/>
        </w:rPr>
      </w:pPr>
      <w:r>
        <w:br w:type="page"/>
      </w:r>
    </w:p>
    <w:p w14:paraId="5FC77434" w14:textId="25B2AAD8" w:rsidR="0040202C" w:rsidRDefault="0040202C" w:rsidP="0040202C">
      <w:pPr>
        <w:pStyle w:val="Step"/>
      </w:pPr>
      <w:r>
        <w:lastRenderedPageBreak/>
        <w:t xml:space="preserve">Click </w:t>
      </w:r>
      <w:r w:rsidRPr="00934EBC">
        <w:rPr>
          <w:b/>
          <w:i/>
        </w:rPr>
        <w:t>Next</w:t>
      </w:r>
      <w:r w:rsidRPr="00934EBC">
        <w:rPr>
          <w:b/>
        </w:rPr>
        <w:t xml:space="preserve"> </w:t>
      </w:r>
      <w:r>
        <w:t xml:space="preserve">at the bottom of the form to enter the next transition of your </w:t>
      </w:r>
      <w:r w:rsidR="00384F59" w:rsidRPr="00384F59">
        <w:rPr>
          <w:b/>
          <w:i/>
        </w:rPr>
        <w:t>FERPA Release of Information Form</w:t>
      </w:r>
      <w:r w:rsidRPr="00384F59">
        <w:rPr>
          <w:b/>
          <w:i/>
        </w:rPr>
        <w:t xml:space="preserve"> </w:t>
      </w:r>
      <w:r w:rsidRPr="00372A2E">
        <w:rPr>
          <w:b/>
          <w:i/>
        </w:rPr>
        <w:t>Sequence</w:t>
      </w:r>
      <w:r>
        <w:t xml:space="preserve">. </w:t>
      </w:r>
    </w:p>
    <w:p w14:paraId="01C1C836" w14:textId="77777777" w:rsidR="0040202C" w:rsidRDefault="0040202C" w:rsidP="0040202C">
      <w:pPr>
        <w:pStyle w:val="Step"/>
        <w:numPr>
          <w:ilvl w:val="0"/>
          <w:numId w:val="0"/>
        </w:numPr>
        <w:ind w:left="1080"/>
      </w:pPr>
    </w:p>
    <w:p w14:paraId="022A6084" w14:textId="7178D205" w:rsidR="0040202C" w:rsidRDefault="00384F59" w:rsidP="0040202C">
      <w:pPr>
        <w:pStyle w:val="Picture-AlignedwithBody"/>
      </w:pPr>
      <w:r>
        <w:rPr>
          <w:noProof/>
        </w:rPr>
        <w:drawing>
          <wp:inline distT="0" distB="0" distL="0" distR="0" wp14:anchorId="431DEEAC" wp14:editId="6E5A02D7">
            <wp:extent cx="4435224" cy="1082134"/>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5224" cy="1082134"/>
                    </a:xfrm>
                    <a:prstGeom prst="rect">
                      <a:avLst/>
                    </a:prstGeom>
                  </pic:spPr>
                </pic:pic>
              </a:graphicData>
            </a:graphic>
          </wp:inline>
        </w:drawing>
      </w:r>
    </w:p>
    <w:p w14:paraId="2EC55178" w14:textId="77777777" w:rsidR="0040202C" w:rsidRDefault="0040202C" w:rsidP="0040202C">
      <w:pPr>
        <w:pStyle w:val="Body"/>
      </w:pPr>
    </w:p>
    <w:p w14:paraId="62D324D4" w14:textId="787555C9" w:rsidR="0040202C" w:rsidRPr="00547305" w:rsidRDefault="0040202C" w:rsidP="0040202C">
      <w:pPr>
        <w:pStyle w:val="Step"/>
      </w:pPr>
      <w:r w:rsidRPr="00547305">
        <w:t xml:space="preserve">Rename the </w:t>
      </w:r>
      <w:r w:rsidRPr="001B0BD5">
        <w:rPr>
          <w:b/>
          <w:i/>
        </w:rPr>
        <w:t>WaitForFormBookmark</w:t>
      </w:r>
      <w:r w:rsidRPr="00547305">
        <w:t xml:space="preserve"> activity an</w:t>
      </w:r>
      <w:r>
        <w:t xml:space="preserve">d the Next button transition text to </w:t>
      </w:r>
      <w:r w:rsidR="00384F59">
        <w:rPr>
          <w:b/>
          <w:i/>
        </w:rPr>
        <w:t>Submit</w:t>
      </w:r>
      <w:r w:rsidRPr="00547305">
        <w:t>.</w:t>
      </w:r>
      <w:r w:rsidR="00D90124">
        <w:t xml:space="preserve">  Update the </w:t>
      </w:r>
      <w:r w:rsidR="00D90124">
        <w:rPr>
          <w:b/>
          <w:i/>
        </w:rPr>
        <w:t>Condition as shown below.</w:t>
      </w:r>
    </w:p>
    <w:p w14:paraId="5938D313" w14:textId="5DFBE2D4" w:rsidR="0040202C" w:rsidRDefault="00D90124" w:rsidP="0040202C">
      <w:pPr>
        <w:pStyle w:val="Picture-AlignedwithBody"/>
      </w:pPr>
      <w:r>
        <w:rPr>
          <w:noProof/>
        </w:rPr>
        <w:drawing>
          <wp:inline distT="0" distB="0" distL="0" distR="0" wp14:anchorId="2339B8DB" wp14:editId="78757B3A">
            <wp:extent cx="4023709" cy="2682472"/>
            <wp:effectExtent l="0" t="0" r="0" b="3810"/>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3709" cy="2682472"/>
                    </a:xfrm>
                    <a:prstGeom prst="rect">
                      <a:avLst/>
                    </a:prstGeom>
                  </pic:spPr>
                </pic:pic>
              </a:graphicData>
            </a:graphic>
          </wp:inline>
        </w:drawing>
      </w:r>
    </w:p>
    <w:p w14:paraId="7406559E" w14:textId="77777777" w:rsidR="0040202C" w:rsidRDefault="0040202C" w:rsidP="0040202C">
      <w:pPr>
        <w:pStyle w:val="Body"/>
      </w:pPr>
    </w:p>
    <w:p w14:paraId="755F30AE" w14:textId="77777777" w:rsidR="00384F59" w:rsidRDefault="00384F59">
      <w:pPr>
        <w:rPr>
          <w:bCs w:val="0"/>
        </w:rPr>
      </w:pPr>
      <w:r>
        <w:br w:type="page"/>
      </w:r>
    </w:p>
    <w:p w14:paraId="6759E8BC" w14:textId="77777777" w:rsidR="00834094" w:rsidRDefault="00834094" w:rsidP="00834094">
      <w:pPr>
        <w:pStyle w:val="Step"/>
      </w:pPr>
      <w:r>
        <w:lastRenderedPageBreak/>
        <w:t>We want to organize our Workflow by adding containers to specify what we are doing in each section.  This will allow us to better understand and visualize the logic occurring within the Workflow.</w:t>
      </w:r>
    </w:p>
    <w:p w14:paraId="7F425F71" w14:textId="16B47D7E" w:rsidR="00834094" w:rsidRDefault="00834094" w:rsidP="00670ECF">
      <w:pPr>
        <w:pStyle w:val="Step-substep"/>
        <w:numPr>
          <w:ilvl w:val="0"/>
          <w:numId w:val="37"/>
        </w:numPr>
      </w:pPr>
      <w:r>
        <w:t xml:space="preserve">Drag </w:t>
      </w:r>
      <w:r w:rsidR="00670ECF">
        <w:t>three</w:t>
      </w:r>
      <w:r>
        <w:t xml:space="preserve"> </w:t>
      </w:r>
      <w:r w:rsidRPr="00670ECF">
        <w:rPr>
          <w:b/>
          <w:i/>
        </w:rPr>
        <w:t>Sequence</w:t>
      </w:r>
      <w:r w:rsidRPr="00670ECF">
        <w:rPr>
          <w:b/>
        </w:rPr>
        <w:t xml:space="preserve"> </w:t>
      </w:r>
      <w:r>
        <w:t>activit</w:t>
      </w:r>
      <w:r w:rsidR="00670ECF">
        <w:t>ies</w:t>
      </w:r>
      <w:r>
        <w:t xml:space="preserve"> onto the designer</w:t>
      </w:r>
      <w:r w:rsidR="00670ECF">
        <w:t xml:space="preserve"> below the </w:t>
      </w:r>
      <w:r w:rsidR="00670ECF">
        <w:rPr>
          <w:b/>
          <w:i/>
        </w:rPr>
        <w:t xml:space="preserve">Submit WaitForFormBookmark </w:t>
      </w:r>
      <w:r w:rsidR="00670ECF">
        <w:t xml:space="preserve">activity.  This will also create a </w:t>
      </w:r>
      <w:r w:rsidR="00670ECF">
        <w:rPr>
          <w:b/>
          <w:i/>
        </w:rPr>
        <w:t xml:space="preserve">Sequence </w:t>
      </w:r>
      <w:r w:rsidR="00670ECF">
        <w:t xml:space="preserve">activity automatically around all of the activities.  </w:t>
      </w:r>
      <w:r>
        <w:t xml:space="preserve"> </w:t>
      </w:r>
    </w:p>
    <w:p w14:paraId="30546884" w14:textId="7D7F77F3" w:rsidR="00834094" w:rsidRDefault="00670ECF" w:rsidP="00670ECF">
      <w:pPr>
        <w:pStyle w:val="Picture-AlignedwithBody"/>
      </w:pPr>
      <w:r w:rsidRPr="00670ECF">
        <w:rPr>
          <w:noProof/>
        </w:rPr>
        <w:drawing>
          <wp:inline distT="0" distB="0" distL="0" distR="0" wp14:anchorId="1E2994C6" wp14:editId="30AD49D5">
            <wp:extent cx="5943600" cy="3610610"/>
            <wp:effectExtent l="0" t="0" r="0" b="889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10610"/>
                    </a:xfrm>
                    <a:prstGeom prst="rect">
                      <a:avLst/>
                    </a:prstGeom>
                  </pic:spPr>
                </pic:pic>
              </a:graphicData>
            </a:graphic>
          </wp:inline>
        </w:drawing>
      </w:r>
    </w:p>
    <w:p w14:paraId="313A4A2C" w14:textId="77777777" w:rsidR="00834094" w:rsidRPr="00241CB8" w:rsidRDefault="00834094" w:rsidP="00834094">
      <w:pPr>
        <w:pStyle w:val="Body"/>
      </w:pPr>
    </w:p>
    <w:p w14:paraId="0B50B6C1" w14:textId="77777777" w:rsidR="00670ECF" w:rsidRDefault="00670ECF">
      <w:pPr>
        <w:rPr>
          <w:bCs w:val="0"/>
        </w:rPr>
      </w:pPr>
      <w:r>
        <w:br w:type="page"/>
      </w:r>
    </w:p>
    <w:p w14:paraId="243C58FF" w14:textId="0AB63660" w:rsidR="00834094" w:rsidRDefault="00834094" w:rsidP="00834094">
      <w:pPr>
        <w:pStyle w:val="Step-substep"/>
      </w:pPr>
      <w:r>
        <w:lastRenderedPageBreak/>
        <w:t xml:space="preserve">Rename each </w:t>
      </w:r>
      <w:r>
        <w:rPr>
          <w:b/>
          <w:i/>
        </w:rPr>
        <w:t xml:space="preserve">Sequence </w:t>
      </w:r>
      <w:r>
        <w:t>activity as shown below.</w:t>
      </w:r>
    </w:p>
    <w:p w14:paraId="3A2EEE67" w14:textId="5CC96834" w:rsidR="00834094" w:rsidRDefault="00670ECF" w:rsidP="00834094">
      <w:pPr>
        <w:pStyle w:val="Picture-AlignedwithBody"/>
      </w:pPr>
      <w:r>
        <w:rPr>
          <w:noProof/>
        </w:rPr>
        <w:drawing>
          <wp:inline distT="0" distB="0" distL="0" distR="0" wp14:anchorId="35AF67A3" wp14:editId="25279C67">
            <wp:extent cx="1813717" cy="4427604"/>
            <wp:effectExtent l="0" t="0" r="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13717" cy="4427604"/>
                    </a:xfrm>
                    <a:prstGeom prst="rect">
                      <a:avLst/>
                    </a:prstGeom>
                  </pic:spPr>
                </pic:pic>
              </a:graphicData>
            </a:graphic>
          </wp:inline>
        </w:drawing>
      </w:r>
    </w:p>
    <w:p w14:paraId="357CAF00" w14:textId="77777777" w:rsidR="00834094" w:rsidRDefault="00834094" w:rsidP="00834094">
      <w:pPr>
        <w:rPr>
          <w:bCs w:val="0"/>
        </w:rPr>
      </w:pPr>
      <w:r>
        <w:br w:type="page"/>
      </w:r>
    </w:p>
    <w:p w14:paraId="0B087538" w14:textId="6BAFF47C" w:rsidR="00670ECF" w:rsidRDefault="00670ECF" w:rsidP="00670ECF">
      <w:pPr>
        <w:pStyle w:val="Step"/>
      </w:pPr>
      <w:r>
        <w:lastRenderedPageBreak/>
        <w:t xml:space="preserve">Drag two </w:t>
      </w:r>
      <w:r>
        <w:rPr>
          <w:b/>
          <w:i/>
        </w:rPr>
        <w:t xml:space="preserve">Assign </w:t>
      </w:r>
      <w:r>
        <w:t xml:space="preserve">activities onto the Designer in the </w:t>
      </w:r>
      <w:r>
        <w:rPr>
          <w:b/>
          <w:i/>
        </w:rPr>
        <w:t xml:space="preserve">Save Relationship Addr Sequence </w:t>
      </w:r>
      <w:r>
        <w:t>activity.  Update the properties as follows:</w:t>
      </w:r>
    </w:p>
    <w:p w14:paraId="5E858B42" w14:textId="5AFAD9AA" w:rsidR="00670ECF" w:rsidRPr="00C145A0" w:rsidRDefault="00670ECF" w:rsidP="00670ECF">
      <w:pPr>
        <w:pStyle w:val="Step-BulletUnderStep"/>
        <w:rPr>
          <w:szCs w:val="20"/>
        </w:rPr>
      </w:pPr>
      <w:r w:rsidRPr="00C145A0">
        <w:rPr>
          <w:b/>
          <w:i/>
          <w:szCs w:val="20"/>
        </w:rPr>
        <w:t>Display Name</w:t>
      </w:r>
      <w:r w:rsidRPr="00C145A0">
        <w:rPr>
          <w:szCs w:val="20"/>
        </w:rPr>
        <w:t xml:space="preserve">: </w:t>
      </w:r>
      <w:r w:rsidRPr="00C145A0">
        <w:rPr>
          <w:b/>
          <w:i/>
          <w:szCs w:val="20"/>
        </w:rPr>
        <w:t xml:space="preserve"> </w:t>
      </w:r>
      <w:r>
        <w:rPr>
          <w:b/>
          <w:i/>
          <w:szCs w:val="20"/>
        </w:rPr>
        <w:t>Assign StudentID</w:t>
      </w:r>
      <w:r w:rsidRPr="00C145A0">
        <w:rPr>
          <w:szCs w:val="20"/>
        </w:rPr>
        <w:t xml:space="preserve">; </w:t>
      </w:r>
      <w:r>
        <w:rPr>
          <w:b/>
          <w:bCs w:val="0"/>
          <w:i/>
          <w:szCs w:val="20"/>
        </w:rPr>
        <w:t>studentRelationshipAddressEntity.StudentId=studentEntity.Id</w:t>
      </w:r>
    </w:p>
    <w:p w14:paraId="443C395E" w14:textId="21908B2A" w:rsidR="00670ECF" w:rsidRPr="00E96D4D" w:rsidRDefault="00670ECF" w:rsidP="00670ECF">
      <w:pPr>
        <w:pStyle w:val="Step-BulletUnderStep"/>
        <w:spacing w:before="0" w:after="0"/>
        <w:rPr>
          <w:b/>
          <w:i/>
        </w:rPr>
      </w:pPr>
      <w:r w:rsidRPr="00E96D4D">
        <w:rPr>
          <w:b/>
          <w:i/>
        </w:rPr>
        <w:t>Display Name:  As</w:t>
      </w:r>
      <w:r>
        <w:rPr>
          <w:b/>
          <w:i/>
        </w:rPr>
        <w:t>sign Address Type</w:t>
      </w:r>
      <w:r w:rsidRPr="00E96D4D">
        <w:rPr>
          <w:b/>
          <w:i/>
        </w:rPr>
        <w:t xml:space="preserve">; </w:t>
      </w:r>
    </w:p>
    <w:p w14:paraId="5571B58C" w14:textId="07573388" w:rsidR="00670ECF" w:rsidRDefault="00670ECF" w:rsidP="00670ECF">
      <w:pPr>
        <w:pStyle w:val="Step-BulletUnderStep"/>
        <w:numPr>
          <w:ilvl w:val="0"/>
          <w:numId w:val="0"/>
        </w:numPr>
        <w:spacing w:before="0" w:after="0"/>
        <w:ind w:left="1800"/>
        <w:rPr>
          <w:b/>
          <w:i/>
        </w:rPr>
      </w:pPr>
      <w:r>
        <w:rPr>
          <w:b/>
          <w:bCs w:val="0"/>
          <w:i/>
          <w:szCs w:val="20"/>
        </w:rPr>
        <w:t>studentRelationshipAddressEntity.AddressTypeId=27</w:t>
      </w:r>
    </w:p>
    <w:p w14:paraId="064E9301" w14:textId="77777777" w:rsidR="00670ECF" w:rsidRDefault="00670ECF" w:rsidP="00670ECF">
      <w:pPr>
        <w:pStyle w:val="Step-BulletUnderStep"/>
        <w:numPr>
          <w:ilvl w:val="0"/>
          <w:numId w:val="0"/>
        </w:numPr>
        <w:spacing w:before="0" w:after="0"/>
        <w:ind w:left="1800"/>
        <w:rPr>
          <w:b/>
          <w:i/>
        </w:rPr>
      </w:pPr>
    </w:p>
    <w:p w14:paraId="7088AF6B" w14:textId="226745E1" w:rsidR="00834094" w:rsidRDefault="00670ECF" w:rsidP="00670ECF">
      <w:pPr>
        <w:pStyle w:val="Note"/>
      </w:pPr>
      <w:r>
        <w:rPr>
          <w:b/>
        </w:rPr>
        <w:t xml:space="preserve">Note:  </w:t>
      </w:r>
      <w:r>
        <w:t xml:space="preserve">The AddressTypeId of 27 is </w:t>
      </w:r>
      <w:r w:rsidR="009E0604">
        <w:t>the Id from the database for the FERPA address type.</w:t>
      </w:r>
      <w:r w:rsidR="00834094">
        <w:t xml:space="preserve">  </w:t>
      </w:r>
    </w:p>
    <w:p w14:paraId="17097296" w14:textId="19E9B643" w:rsidR="00834094" w:rsidRDefault="00670ECF" w:rsidP="00670ECF">
      <w:pPr>
        <w:pStyle w:val="Picture-AlignedwithBody"/>
        <w:rPr>
          <w:b/>
          <w:i/>
        </w:rPr>
      </w:pPr>
      <w:r w:rsidRPr="00670ECF">
        <w:rPr>
          <w:noProof/>
        </w:rPr>
        <w:drawing>
          <wp:inline distT="0" distB="0" distL="0" distR="0" wp14:anchorId="3601E243" wp14:editId="2BF24087">
            <wp:extent cx="5943600" cy="2971800"/>
            <wp:effectExtent l="0" t="0" r="0" b="0"/>
            <wp:docPr id="7394" name="Picture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71800"/>
                    </a:xfrm>
                    <a:prstGeom prst="rect">
                      <a:avLst/>
                    </a:prstGeom>
                  </pic:spPr>
                </pic:pic>
              </a:graphicData>
            </a:graphic>
          </wp:inline>
        </w:drawing>
      </w:r>
    </w:p>
    <w:p w14:paraId="607DA647" w14:textId="77777777" w:rsidR="00834094" w:rsidRDefault="00834094" w:rsidP="00834094">
      <w:pPr>
        <w:pStyle w:val="Picture-AlignedwithBody"/>
        <w:rPr>
          <w:b/>
          <w:i/>
        </w:rPr>
      </w:pPr>
    </w:p>
    <w:p w14:paraId="6B7F7FA3" w14:textId="15132B27" w:rsidR="001B5BCB" w:rsidRDefault="001B5BCB" w:rsidP="001B5BCB">
      <w:pPr>
        <w:pStyle w:val="Step"/>
      </w:pPr>
      <w:r>
        <w:t xml:space="preserve">We now want to save the </w:t>
      </w:r>
      <w:r w:rsidRPr="001B5BCB">
        <w:rPr>
          <w:b/>
          <w:i/>
        </w:rPr>
        <w:t>StudentRelationshipAddressEntity</w:t>
      </w:r>
      <w:r>
        <w:rPr>
          <w:b/>
          <w:i/>
        </w:rPr>
        <w:t xml:space="preserve"> i</w:t>
      </w:r>
      <w:r>
        <w:t xml:space="preserve">nformation.  To save the data, drag a </w:t>
      </w:r>
      <w:r>
        <w:rPr>
          <w:b/>
          <w:i/>
        </w:rPr>
        <w:t xml:space="preserve">SaveEntity </w:t>
      </w:r>
      <w:r>
        <w:t xml:space="preserve">below the </w:t>
      </w:r>
      <w:r>
        <w:rPr>
          <w:b/>
          <w:i/>
        </w:rPr>
        <w:t xml:space="preserve">Assign Address Type Assign </w:t>
      </w:r>
      <w:r>
        <w:t>activity.</w:t>
      </w:r>
    </w:p>
    <w:p w14:paraId="1550754C" w14:textId="19FD81F7" w:rsidR="001B5BCB" w:rsidRDefault="001B5BCB" w:rsidP="001B5BCB">
      <w:pPr>
        <w:pStyle w:val="Picture-AlignedwithBody"/>
      </w:pPr>
      <w:r>
        <w:rPr>
          <w:noProof/>
        </w:rPr>
        <w:drawing>
          <wp:inline distT="0" distB="0" distL="0" distR="0" wp14:anchorId="2D6F8F1A" wp14:editId="6309DAFA">
            <wp:extent cx="5943600" cy="2668905"/>
            <wp:effectExtent l="0" t="0" r="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68905"/>
                    </a:xfrm>
                    <a:prstGeom prst="rect">
                      <a:avLst/>
                    </a:prstGeom>
                  </pic:spPr>
                </pic:pic>
              </a:graphicData>
            </a:graphic>
          </wp:inline>
        </w:drawing>
      </w:r>
    </w:p>
    <w:p w14:paraId="4AB0996F" w14:textId="3B45E15C" w:rsidR="001B5BCB" w:rsidRDefault="001B5BCB" w:rsidP="001B5BCB"/>
    <w:p w14:paraId="73FB1355" w14:textId="77777777" w:rsidR="001B5BCB" w:rsidRPr="001B5BCB" w:rsidRDefault="001B5BCB" w:rsidP="001B5BCB">
      <w:pPr>
        <w:pStyle w:val="Step-substep"/>
        <w:numPr>
          <w:ilvl w:val="0"/>
          <w:numId w:val="38"/>
        </w:numPr>
        <w:rPr>
          <w:b/>
        </w:rPr>
      </w:pPr>
      <w:r>
        <w:t xml:space="preserve">When the box pops up, </w:t>
      </w:r>
      <w:r w:rsidRPr="001B5BCB">
        <w:rPr>
          <w:b/>
          <w:i/>
        </w:rPr>
        <w:t>Browse for Types</w:t>
      </w:r>
      <w:r w:rsidRPr="001B5BCB">
        <w:rPr>
          <w:b/>
        </w:rPr>
        <w:t xml:space="preserve">.  </w:t>
      </w:r>
    </w:p>
    <w:p w14:paraId="0221A62F" w14:textId="77777777" w:rsidR="001B5BCB" w:rsidRDefault="001B5BCB" w:rsidP="001B5BCB">
      <w:pPr>
        <w:pStyle w:val="Picture-AlignedwithBody"/>
      </w:pPr>
      <w:r>
        <w:rPr>
          <w:noProof/>
        </w:rPr>
        <w:drawing>
          <wp:inline distT="0" distB="0" distL="0" distR="0" wp14:anchorId="73830E69" wp14:editId="05CCB92D">
            <wp:extent cx="3170195" cy="142506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5FF107C1" w14:textId="7260CE52" w:rsidR="001B5BCB" w:rsidRDefault="001B5BCB" w:rsidP="001B5BCB">
      <w:pPr>
        <w:pStyle w:val="Step-substep"/>
      </w:pPr>
      <w:r>
        <w:t xml:space="preserve">Navigate to:  </w:t>
      </w:r>
      <w:r w:rsidRPr="007A5825">
        <w:rPr>
          <w:b/>
          <w:i/>
        </w:rPr>
        <w:t>Cmc.Nexus.Common.Contracts&gt;Cmc.Nexus.Common.Entities&gt;</w:t>
      </w:r>
      <w:r>
        <w:rPr>
          <w:b/>
          <w:i/>
        </w:rPr>
        <w:t>StudentRelationshipAddres</w:t>
      </w:r>
      <w:r w:rsidRPr="007A5825">
        <w:rPr>
          <w:b/>
          <w:i/>
        </w:rPr>
        <w:t>Entity and click OK.</w:t>
      </w:r>
      <w:r>
        <w:t xml:space="preserve">   </w:t>
      </w:r>
    </w:p>
    <w:p w14:paraId="3CC3572D" w14:textId="784A932A" w:rsidR="001B5BCB" w:rsidRDefault="001B5BCB" w:rsidP="001B5BCB">
      <w:pPr>
        <w:pStyle w:val="Picture-AlignedwithBody"/>
      </w:pPr>
      <w:r>
        <w:rPr>
          <w:noProof/>
        </w:rPr>
        <w:drawing>
          <wp:inline distT="0" distB="0" distL="0" distR="0" wp14:anchorId="5FFCA4E6" wp14:editId="1A159565">
            <wp:extent cx="5943600" cy="3007360"/>
            <wp:effectExtent l="0" t="0" r="0" b="2540"/>
            <wp:docPr id="7396" name="Picture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07360"/>
                    </a:xfrm>
                    <a:prstGeom prst="rect">
                      <a:avLst/>
                    </a:prstGeom>
                  </pic:spPr>
                </pic:pic>
              </a:graphicData>
            </a:graphic>
          </wp:inline>
        </w:drawing>
      </w:r>
    </w:p>
    <w:p w14:paraId="1DCC5DA0" w14:textId="77777777" w:rsidR="0040202C" w:rsidRDefault="0040202C" w:rsidP="0040202C">
      <w:pPr>
        <w:rPr>
          <w:bCs w:val="0"/>
        </w:rPr>
      </w:pPr>
      <w:r>
        <w:br w:type="page"/>
      </w:r>
    </w:p>
    <w:p w14:paraId="44308E34" w14:textId="77777777" w:rsidR="0040202C" w:rsidRDefault="0040202C" w:rsidP="0040202C">
      <w:pPr>
        <w:pStyle w:val="Step"/>
      </w:pPr>
      <w:r>
        <w:lastRenderedPageBreak/>
        <w:t xml:space="preserve">Specify the properties in the </w:t>
      </w:r>
      <w:r w:rsidRPr="00562A89">
        <w:rPr>
          <w:b/>
          <w:i/>
        </w:rPr>
        <w:t>Properties pane</w:t>
      </w:r>
      <w:r w:rsidRPr="00562A89">
        <w:rPr>
          <w:b/>
        </w:rPr>
        <w:t xml:space="preserve"> </w:t>
      </w:r>
      <w:r>
        <w:t xml:space="preserve">for the </w:t>
      </w:r>
      <w:r>
        <w:rPr>
          <w:b/>
          <w:i/>
        </w:rPr>
        <w:t>SaveEntity</w:t>
      </w:r>
      <w:r w:rsidRPr="00562A89">
        <w:rPr>
          <w:b/>
        </w:rPr>
        <w:t xml:space="preserve"> </w:t>
      </w:r>
      <w:r>
        <w:t xml:space="preserve">activity. </w:t>
      </w:r>
    </w:p>
    <w:p w14:paraId="15CC3AE2" w14:textId="1F1CF122" w:rsidR="0040202C" w:rsidRDefault="001B5BCB" w:rsidP="0040202C">
      <w:pPr>
        <w:pStyle w:val="Picture-AlignedwithBody"/>
      </w:pPr>
      <w:r>
        <w:rPr>
          <w:noProof/>
        </w:rPr>
        <w:drawing>
          <wp:inline distT="0" distB="0" distL="0" distR="0" wp14:anchorId="345B6C76" wp14:editId="4CC18A74">
            <wp:extent cx="5943600" cy="1410970"/>
            <wp:effectExtent l="0" t="0" r="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10970"/>
                    </a:xfrm>
                    <a:prstGeom prst="rect">
                      <a:avLst/>
                    </a:prstGeom>
                  </pic:spPr>
                </pic:pic>
              </a:graphicData>
            </a:graphic>
          </wp:inline>
        </w:drawing>
      </w:r>
    </w:p>
    <w:p w14:paraId="06C0A258" w14:textId="77777777" w:rsidR="001B5BCB" w:rsidRDefault="001B5BCB" w:rsidP="0040202C">
      <w:pPr>
        <w:pStyle w:val="Picture-AlignedwithBody"/>
        <w:rPr>
          <w:noProof/>
        </w:rPr>
      </w:pPr>
    </w:p>
    <w:p w14:paraId="19162022" w14:textId="5664892C" w:rsidR="001B5BCB" w:rsidRDefault="001B5BCB" w:rsidP="001B5BCB">
      <w:pPr>
        <w:pStyle w:val="Step"/>
      </w:pPr>
      <w:r>
        <w:t xml:space="preserve">We now want to save the </w:t>
      </w:r>
      <w:r w:rsidRPr="001B5BCB">
        <w:rPr>
          <w:b/>
          <w:i/>
        </w:rPr>
        <w:t>StudentEntity</w:t>
      </w:r>
      <w:r>
        <w:rPr>
          <w:b/>
          <w:i/>
        </w:rPr>
        <w:t xml:space="preserve"> i</w:t>
      </w:r>
      <w:r>
        <w:t xml:space="preserve">nformation.  To save the data, drag </w:t>
      </w:r>
      <w:r w:rsidR="007807EE">
        <w:t>a</w:t>
      </w:r>
      <w:r>
        <w:t xml:space="preserve"> </w:t>
      </w:r>
      <w:r>
        <w:rPr>
          <w:b/>
          <w:i/>
        </w:rPr>
        <w:t xml:space="preserve">SaveEntity </w:t>
      </w:r>
      <w:r>
        <w:t xml:space="preserve">below the </w:t>
      </w:r>
      <w:r w:rsidR="007807EE">
        <w:rPr>
          <w:b/>
          <w:i/>
        </w:rPr>
        <w:t>SaveEntity StudentRelationshipAddressEntity</w:t>
      </w:r>
      <w:r>
        <w:rPr>
          <w:b/>
          <w:i/>
        </w:rPr>
        <w:t xml:space="preserve"> </w:t>
      </w:r>
      <w:r>
        <w:t>activity.</w:t>
      </w:r>
    </w:p>
    <w:p w14:paraId="00DB70DA" w14:textId="39269BE9" w:rsidR="001B5BCB" w:rsidRDefault="007807EE" w:rsidP="001B5BCB">
      <w:pPr>
        <w:pStyle w:val="Picture-AlignedwithBody"/>
      </w:pPr>
      <w:r>
        <w:rPr>
          <w:noProof/>
        </w:rPr>
        <w:drawing>
          <wp:inline distT="0" distB="0" distL="0" distR="0" wp14:anchorId="19381309" wp14:editId="6CAE0EB7">
            <wp:extent cx="5943600" cy="2929255"/>
            <wp:effectExtent l="0" t="0" r="0" b="4445"/>
            <wp:docPr id="7419" name="Picture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9255"/>
                    </a:xfrm>
                    <a:prstGeom prst="rect">
                      <a:avLst/>
                    </a:prstGeom>
                  </pic:spPr>
                </pic:pic>
              </a:graphicData>
            </a:graphic>
          </wp:inline>
        </w:drawing>
      </w:r>
    </w:p>
    <w:p w14:paraId="7D850D05" w14:textId="77777777" w:rsidR="001B5BCB" w:rsidRDefault="001B5BCB" w:rsidP="001B5BCB"/>
    <w:p w14:paraId="74517100" w14:textId="77777777" w:rsidR="001B5BCB" w:rsidRPr="007807EE" w:rsidRDefault="001B5BCB" w:rsidP="007807EE">
      <w:pPr>
        <w:pStyle w:val="Step-substep"/>
        <w:numPr>
          <w:ilvl w:val="0"/>
          <w:numId w:val="39"/>
        </w:numPr>
        <w:rPr>
          <w:b/>
        </w:rPr>
      </w:pPr>
      <w:r>
        <w:t xml:space="preserve">When the box pops up, </w:t>
      </w:r>
      <w:r w:rsidRPr="007807EE">
        <w:rPr>
          <w:b/>
          <w:i/>
        </w:rPr>
        <w:t>Browse for Types</w:t>
      </w:r>
      <w:r w:rsidRPr="007807EE">
        <w:rPr>
          <w:b/>
        </w:rPr>
        <w:t xml:space="preserve">.  </w:t>
      </w:r>
    </w:p>
    <w:p w14:paraId="7368FFDD" w14:textId="77777777" w:rsidR="001B5BCB" w:rsidRDefault="001B5BCB" w:rsidP="001B5BCB">
      <w:pPr>
        <w:pStyle w:val="Picture-AlignedwithBody"/>
      </w:pPr>
      <w:r>
        <w:rPr>
          <w:noProof/>
        </w:rPr>
        <w:drawing>
          <wp:inline distT="0" distB="0" distL="0" distR="0" wp14:anchorId="69150D2A" wp14:editId="67A6E058">
            <wp:extent cx="3170195" cy="1425063"/>
            <wp:effectExtent l="0" t="0" r="0" b="381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1E2CACA9" w14:textId="0E6041C4" w:rsidR="001B5BCB" w:rsidRDefault="001B5BCB" w:rsidP="001B5BCB">
      <w:pPr>
        <w:pStyle w:val="Step-substep"/>
      </w:pPr>
      <w:r>
        <w:lastRenderedPageBreak/>
        <w:t xml:space="preserve">Navigate to:  </w:t>
      </w:r>
      <w:r w:rsidRPr="007A5825">
        <w:rPr>
          <w:b/>
          <w:i/>
        </w:rPr>
        <w:t>Cmc.Nexus.Common.Contracts&gt;Cmc.Nexus.Common.Entities&gt;</w:t>
      </w:r>
      <w:r>
        <w:rPr>
          <w:b/>
          <w:i/>
        </w:rPr>
        <w:t>Student</w:t>
      </w:r>
      <w:r w:rsidRPr="007A5825">
        <w:rPr>
          <w:b/>
          <w:i/>
        </w:rPr>
        <w:t>Entity and click OK.</w:t>
      </w:r>
      <w:r>
        <w:t xml:space="preserve">   </w:t>
      </w:r>
    </w:p>
    <w:p w14:paraId="32E88E1C" w14:textId="3C98FD25" w:rsidR="001B5BCB" w:rsidRDefault="007807EE" w:rsidP="001B5BCB">
      <w:pPr>
        <w:pStyle w:val="Picture-AlignedwithBody"/>
      </w:pPr>
      <w:r>
        <w:rPr>
          <w:noProof/>
        </w:rPr>
        <w:drawing>
          <wp:inline distT="0" distB="0" distL="0" distR="0" wp14:anchorId="54344B5B" wp14:editId="150C1FD5">
            <wp:extent cx="5943600" cy="3105785"/>
            <wp:effectExtent l="0" t="0" r="0" b="0"/>
            <wp:docPr id="7421" name="Picture 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05785"/>
                    </a:xfrm>
                    <a:prstGeom prst="rect">
                      <a:avLst/>
                    </a:prstGeom>
                  </pic:spPr>
                </pic:pic>
              </a:graphicData>
            </a:graphic>
          </wp:inline>
        </w:drawing>
      </w:r>
    </w:p>
    <w:p w14:paraId="1EA0A349" w14:textId="77777777" w:rsidR="001B5BCB" w:rsidRDefault="001B5BCB" w:rsidP="001B5BCB">
      <w:pPr>
        <w:rPr>
          <w:bCs w:val="0"/>
        </w:rPr>
      </w:pPr>
      <w:r>
        <w:br w:type="page"/>
      </w:r>
    </w:p>
    <w:p w14:paraId="13A4FC91" w14:textId="77777777" w:rsidR="001B5BCB" w:rsidRDefault="001B5BCB" w:rsidP="001B5BCB">
      <w:pPr>
        <w:pStyle w:val="Step"/>
      </w:pPr>
      <w:r>
        <w:lastRenderedPageBreak/>
        <w:t xml:space="preserve">Specify the properties in the </w:t>
      </w:r>
      <w:r w:rsidRPr="00562A89">
        <w:rPr>
          <w:b/>
          <w:i/>
        </w:rPr>
        <w:t>Properties pane</w:t>
      </w:r>
      <w:r w:rsidRPr="00562A89">
        <w:rPr>
          <w:b/>
        </w:rPr>
        <w:t xml:space="preserve"> </w:t>
      </w:r>
      <w:r>
        <w:t xml:space="preserve">for the </w:t>
      </w:r>
      <w:r>
        <w:rPr>
          <w:b/>
          <w:i/>
        </w:rPr>
        <w:t>SaveEntity</w:t>
      </w:r>
      <w:r w:rsidRPr="00562A89">
        <w:rPr>
          <w:b/>
        </w:rPr>
        <w:t xml:space="preserve"> </w:t>
      </w:r>
      <w:r>
        <w:t xml:space="preserve">activity. </w:t>
      </w:r>
    </w:p>
    <w:p w14:paraId="3B7A005F" w14:textId="140BA369" w:rsidR="001B5BCB" w:rsidRDefault="001B5BCB" w:rsidP="001B5BCB">
      <w:pPr>
        <w:pStyle w:val="Picture-AlignedwithBody"/>
      </w:pPr>
    </w:p>
    <w:p w14:paraId="0F9C8C7C" w14:textId="6F9EB031" w:rsidR="0040202C" w:rsidRDefault="007807EE" w:rsidP="001B5BCB">
      <w:pPr>
        <w:pStyle w:val="Picture-AlignedwithBody"/>
      </w:pPr>
      <w:r>
        <w:rPr>
          <w:noProof/>
        </w:rPr>
        <w:drawing>
          <wp:inline distT="0" distB="0" distL="0" distR="0" wp14:anchorId="35DA345F" wp14:editId="3DD1640A">
            <wp:extent cx="5943600" cy="1369060"/>
            <wp:effectExtent l="0" t="0" r="0" b="2540"/>
            <wp:docPr id="7422" name="Picture 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369060"/>
                    </a:xfrm>
                    <a:prstGeom prst="rect">
                      <a:avLst/>
                    </a:prstGeom>
                  </pic:spPr>
                </pic:pic>
              </a:graphicData>
            </a:graphic>
          </wp:inline>
        </w:drawing>
      </w:r>
    </w:p>
    <w:p w14:paraId="03C619A9" w14:textId="77777777" w:rsidR="0040202C" w:rsidRPr="00B6159F" w:rsidRDefault="0040202C" w:rsidP="0040202C">
      <w:pPr>
        <w:pStyle w:val="Body"/>
      </w:pPr>
    </w:p>
    <w:p w14:paraId="61D32D1A" w14:textId="59BA95F5" w:rsidR="0040202C" w:rsidRDefault="0040202C" w:rsidP="0040202C">
      <w:pPr>
        <w:rPr>
          <w:bCs w:val="0"/>
        </w:rPr>
      </w:pPr>
    </w:p>
    <w:p w14:paraId="11F4EDD1" w14:textId="77777777" w:rsidR="00AD4505" w:rsidRDefault="007807EE" w:rsidP="0040202C">
      <w:pPr>
        <w:pStyle w:val="Step"/>
      </w:pPr>
      <w:r>
        <w:t xml:space="preserve">Drag an </w:t>
      </w:r>
      <w:r>
        <w:rPr>
          <w:b/>
          <w:i/>
        </w:rPr>
        <w:t xml:space="preserve">If </w:t>
      </w:r>
      <w:r>
        <w:t xml:space="preserve">activity into the </w:t>
      </w:r>
      <w:r>
        <w:rPr>
          <w:b/>
          <w:i/>
        </w:rPr>
        <w:t xml:space="preserve">Create Directory Info Sequence </w:t>
      </w:r>
      <w:r>
        <w:t>activity.</w:t>
      </w:r>
      <w:r w:rsidR="00AD4505">
        <w:t xml:space="preserve">  </w:t>
      </w:r>
    </w:p>
    <w:p w14:paraId="7D762DEF" w14:textId="7AB51600" w:rsidR="0040202C" w:rsidRPr="00AD4505" w:rsidRDefault="00AD4505" w:rsidP="00AD4505">
      <w:pPr>
        <w:pStyle w:val="Bullet-Level1"/>
      </w:pPr>
      <w:r>
        <w:t xml:space="preserve">Rename the activity to:  </w:t>
      </w:r>
      <w:r>
        <w:rPr>
          <w:b/>
          <w:i/>
        </w:rPr>
        <w:t>If value to share is true</w:t>
      </w:r>
    </w:p>
    <w:p w14:paraId="1019EACD" w14:textId="40AA51DA" w:rsidR="00AD4505" w:rsidRDefault="00AD4505" w:rsidP="00AD4505">
      <w:pPr>
        <w:pStyle w:val="Bullet-Level1"/>
      </w:pPr>
      <w:r>
        <w:t xml:space="preserve">Condition:  </w:t>
      </w:r>
      <w:r>
        <w:rPr>
          <w:b/>
          <w:i/>
        </w:rPr>
        <w:t>myAckTrue=True</w:t>
      </w:r>
    </w:p>
    <w:p w14:paraId="5A105DA5" w14:textId="11EE8FC0" w:rsidR="007807EE" w:rsidRDefault="007807EE" w:rsidP="007807EE">
      <w:pPr>
        <w:pStyle w:val="Picture-AlignedwithBody"/>
      </w:pPr>
      <w:r>
        <w:rPr>
          <w:noProof/>
        </w:rPr>
        <w:drawing>
          <wp:inline distT="0" distB="0" distL="0" distR="0" wp14:anchorId="080D73A6" wp14:editId="3E484995">
            <wp:extent cx="5943600" cy="2666365"/>
            <wp:effectExtent l="0" t="0" r="0" b="635"/>
            <wp:docPr id="7423" name="Picture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66365"/>
                    </a:xfrm>
                    <a:prstGeom prst="rect">
                      <a:avLst/>
                    </a:prstGeom>
                  </pic:spPr>
                </pic:pic>
              </a:graphicData>
            </a:graphic>
          </wp:inline>
        </w:drawing>
      </w:r>
    </w:p>
    <w:p w14:paraId="39CD34D1" w14:textId="68CC4FCB" w:rsidR="0040202C" w:rsidRDefault="0040202C" w:rsidP="0040202C">
      <w:pPr>
        <w:pStyle w:val="Picture-AlignedwithBody"/>
      </w:pPr>
    </w:p>
    <w:p w14:paraId="10700DAC" w14:textId="77777777" w:rsidR="0040202C" w:rsidRDefault="0040202C" w:rsidP="0040202C">
      <w:pPr>
        <w:pStyle w:val="Body"/>
      </w:pPr>
    </w:p>
    <w:p w14:paraId="35C9277F" w14:textId="77777777" w:rsidR="0040202C" w:rsidRPr="00DF4553" w:rsidRDefault="0040202C" w:rsidP="0040202C">
      <w:pPr>
        <w:pStyle w:val="Body"/>
      </w:pPr>
    </w:p>
    <w:p w14:paraId="4A3EE825" w14:textId="77777777" w:rsidR="00AD4505" w:rsidRDefault="00AD4505">
      <w:pPr>
        <w:rPr>
          <w:bCs w:val="0"/>
        </w:rPr>
      </w:pPr>
      <w:r>
        <w:br w:type="page"/>
      </w:r>
    </w:p>
    <w:p w14:paraId="00FD0CD4" w14:textId="6994DF37" w:rsidR="0040202C" w:rsidRDefault="00CE74BB" w:rsidP="0040202C">
      <w:pPr>
        <w:pStyle w:val="Step"/>
      </w:pPr>
      <w:r>
        <w:lastRenderedPageBreak/>
        <w:t xml:space="preserve">Drag a </w:t>
      </w:r>
      <w:r>
        <w:rPr>
          <w:b/>
          <w:i/>
        </w:rPr>
        <w:t xml:space="preserve">Sequence </w:t>
      </w:r>
      <w:r>
        <w:t xml:space="preserve">activity into the </w:t>
      </w:r>
      <w:r>
        <w:rPr>
          <w:b/>
          <w:i/>
        </w:rPr>
        <w:t xml:space="preserve">Then </w:t>
      </w:r>
      <w:r>
        <w:t xml:space="preserve">portion of the </w:t>
      </w:r>
      <w:r>
        <w:rPr>
          <w:b/>
          <w:i/>
        </w:rPr>
        <w:t xml:space="preserve">If </w:t>
      </w:r>
      <w:r>
        <w:t xml:space="preserve">activity.  Rename the activity to:  </w:t>
      </w:r>
      <w:r>
        <w:rPr>
          <w:b/>
          <w:i/>
        </w:rPr>
        <w:t>Mark field to share</w:t>
      </w:r>
    </w:p>
    <w:p w14:paraId="06E1E4C1" w14:textId="6EBC59B6" w:rsidR="0040202C" w:rsidRDefault="00CE74BB" w:rsidP="0040202C">
      <w:pPr>
        <w:pStyle w:val="Picture-AlignedwithBody"/>
      </w:pPr>
      <w:r>
        <w:rPr>
          <w:noProof/>
        </w:rPr>
        <w:drawing>
          <wp:inline distT="0" distB="0" distL="0" distR="0" wp14:anchorId="4ACA9134" wp14:editId="78A987E7">
            <wp:extent cx="5943600" cy="2733675"/>
            <wp:effectExtent l="0" t="0" r="0" b="9525"/>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3675"/>
                    </a:xfrm>
                    <a:prstGeom prst="rect">
                      <a:avLst/>
                    </a:prstGeom>
                  </pic:spPr>
                </pic:pic>
              </a:graphicData>
            </a:graphic>
          </wp:inline>
        </w:drawing>
      </w:r>
    </w:p>
    <w:p w14:paraId="5D74F38F" w14:textId="424CE086" w:rsidR="0040202C" w:rsidRDefault="0040202C" w:rsidP="0040202C">
      <w:pPr>
        <w:pStyle w:val="Picture-AlignedwithBody"/>
      </w:pPr>
    </w:p>
    <w:p w14:paraId="6AB0A2CB" w14:textId="77777777" w:rsidR="0040202C" w:rsidRDefault="0040202C" w:rsidP="0040202C">
      <w:pPr>
        <w:pStyle w:val="Body"/>
      </w:pPr>
    </w:p>
    <w:p w14:paraId="04923A65" w14:textId="29584244" w:rsidR="0040202C" w:rsidRDefault="0040202C" w:rsidP="00202DF7">
      <w:pPr>
        <w:pStyle w:val="Step"/>
      </w:pPr>
      <w:r>
        <w:t xml:space="preserve">Create the following </w:t>
      </w:r>
      <w:r w:rsidRPr="00202DF7">
        <w:rPr>
          <w:b/>
          <w:i/>
        </w:rPr>
        <w:t>variables</w:t>
      </w:r>
      <w:r>
        <w:t>:</w:t>
      </w:r>
    </w:p>
    <w:p w14:paraId="78D6DB47" w14:textId="0DA32AE7" w:rsidR="0040202C" w:rsidRDefault="0040202C" w:rsidP="0040202C">
      <w:pPr>
        <w:pStyle w:val="Step-BulletUnderStep"/>
        <w:rPr>
          <w:b/>
          <w:i/>
        </w:rPr>
      </w:pPr>
      <w:r w:rsidRPr="00341821">
        <w:rPr>
          <w:b/>
          <w:i/>
        </w:rPr>
        <w:t xml:space="preserve">Name:  </w:t>
      </w:r>
      <w:r w:rsidR="00202DF7">
        <w:rPr>
          <w:b/>
          <w:i/>
        </w:rPr>
        <w:t>StudentRelationship</w:t>
      </w:r>
      <w:r w:rsidR="00F83538">
        <w:rPr>
          <w:b/>
          <w:i/>
        </w:rPr>
        <w:t>;</w:t>
      </w:r>
      <w:r w:rsidRPr="00341821">
        <w:rPr>
          <w:b/>
          <w:i/>
        </w:rPr>
        <w:t xml:space="preserve"> Type:  Cmc.Nexus.</w:t>
      </w:r>
      <w:r w:rsidR="00202DF7">
        <w:rPr>
          <w:b/>
          <w:i/>
        </w:rPr>
        <w:t>Crm</w:t>
      </w:r>
      <w:r w:rsidRPr="00341821">
        <w:rPr>
          <w:b/>
          <w:i/>
        </w:rPr>
        <w:t>.</w:t>
      </w:r>
      <w:r w:rsidR="00202DF7">
        <w:rPr>
          <w:b/>
          <w:i/>
        </w:rPr>
        <w:t>Contracts&gt;Cmc.Nexus.Crm.</w:t>
      </w:r>
      <w:r w:rsidRPr="00341821">
        <w:rPr>
          <w:b/>
          <w:i/>
        </w:rPr>
        <w:t>Entities</w:t>
      </w:r>
      <w:r w:rsidR="00202DF7">
        <w:rPr>
          <w:b/>
          <w:i/>
        </w:rPr>
        <w:t>&gt;FerpaStudentRelationshipEntity</w:t>
      </w:r>
      <w:r w:rsidR="00F83538">
        <w:rPr>
          <w:b/>
          <w:i/>
        </w:rPr>
        <w:t>;</w:t>
      </w:r>
      <w:r w:rsidR="00202DF7">
        <w:rPr>
          <w:b/>
          <w:i/>
        </w:rPr>
        <w:t xml:space="preserve"> </w:t>
      </w:r>
      <w:r w:rsidRPr="00341821">
        <w:rPr>
          <w:b/>
          <w:i/>
        </w:rPr>
        <w:t xml:space="preserve">Scope:  </w:t>
      </w:r>
      <w:r>
        <w:rPr>
          <w:b/>
          <w:i/>
        </w:rPr>
        <w:t>StateMachine-</w:t>
      </w:r>
      <w:r w:rsidR="00202DF7">
        <w:rPr>
          <w:b/>
          <w:i/>
        </w:rPr>
        <w:t>FERPA Release for Information</w:t>
      </w:r>
    </w:p>
    <w:p w14:paraId="2A796B89" w14:textId="3BB7AD3D" w:rsidR="00202DF7" w:rsidRPr="00341821" w:rsidRDefault="00202DF7" w:rsidP="00202DF7">
      <w:pPr>
        <w:pStyle w:val="Step-BulletUnderStep"/>
        <w:rPr>
          <w:b/>
          <w:i/>
        </w:rPr>
      </w:pPr>
      <w:r w:rsidRPr="00341821">
        <w:rPr>
          <w:b/>
          <w:i/>
        </w:rPr>
        <w:t xml:space="preserve">Name:  </w:t>
      </w:r>
      <w:r>
        <w:rPr>
          <w:b/>
          <w:i/>
        </w:rPr>
        <w:t>AcademicRelease</w:t>
      </w:r>
      <w:r w:rsidR="00F83538">
        <w:rPr>
          <w:b/>
          <w:i/>
        </w:rPr>
        <w:t>;</w:t>
      </w:r>
      <w:r w:rsidRPr="00341821">
        <w:rPr>
          <w:b/>
          <w:i/>
        </w:rPr>
        <w:t xml:space="preserve"> Type:  Cmc.Nexus.</w:t>
      </w:r>
      <w:r>
        <w:rPr>
          <w:b/>
          <w:i/>
        </w:rPr>
        <w:t>Crm</w:t>
      </w:r>
      <w:r w:rsidRPr="00341821">
        <w:rPr>
          <w:b/>
          <w:i/>
        </w:rPr>
        <w:t>.</w:t>
      </w:r>
      <w:r>
        <w:rPr>
          <w:b/>
          <w:i/>
        </w:rPr>
        <w:t>Contracts&gt;Cmc.Nexus.Crm.</w:t>
      </w:r>
      <w:r w:rsidRPr="00341821">
        <w:rPr>
          <w:b/>
          <w:i/>
        </w:rPr>
        <w:t>Entities</w:t>
      </w:r>
      <w:r>
        <w:rPr>
          <w:b/>
          <w:i/>
        </w:rPr>
        <w:t>&gt;FerpaStudentReleaseAcademicFieldEntity</w:t>
      </w:r>
      <w:r w:rsidR="00F83538">
        <w:rPr>
          <w:b/>
          <w:i/>
        </w:rPr>
        <w:t>;</w:t>
      </w:r>
      <w:r>
        <w:rPr>
          <w:b/>
          <w:i/>
        </w:rPr>
        <w:t xml:space="preserve"> </w:t>
      </w:r>
      <w:r w:rsidRPr="00341821">
        <w:rPr>
          <w:b/>
          <w:i/>
        </w:rPr>
        <w:t xml:space="preserve">Scope:  </w:t>
      </w:r>
      <w:r>
        <w:rPr>
          <w:b/>
          <w:i/>
        </w:rPr>
        <w:t>StateMachine-FERPA Release for Information</w:t>
      </w:r>
    </w:p>
    <w:p w14:paraId="6889758C" w14:textId="09FA2F81" w:rsidR="00202DF7" w:rsidRPr="00341821" w:rsidRDefault="00202DF7" w:rsidP="00202DF7">
      <w:pPr>
        <w:pStyle w:val="Step-BulletUnderStep"/>
        <w:rPr>
          <w:b/>
          <w:i/>
        </w:rPr>
      </w:pPr>
      <w:r w:rsidRPr="00341821">
        <w:rPr>
          <w:b/>
          <w:i/>
        </w:rPr>
        <w:t xml:space="preserve">Name:  </w:t>
      </w:r>
      <w:r>
        <w:rPr>
          <w:b/>
          <w:i/>
        </w:rPr>
        <w:t>DirectoryShare</w:t>
      </w:r>
      <w:r w:rsidR="00F83538">
        <w:rPr>
          <w:b/>
          <w:i/>
        </w:rPr>
        <w:t>;</w:t>
      </w:r>
      <w:r w:rsidRPr="00341821">
        <w:rPr>
          <w:b/>
          <w:i/>
        </w:rPr>
        <w:t xml:space="preserve"> Type:  Cmc.Nexus.</w:t>
      </w:r>
      <w:r>
        <w:rPr>
          <w:b/>
          <w:i/>
        </w:rPr>
        <w:t>Crm</w:t>
      </w:r>
      <w:r w:rsidRPr="00341821">
        <w:rPr>
          <w:b/>
          <w:i/>
        </w:rPr>
        <w:t>.</w:t>
      </w:r>
      <w:r>
        <w:rPr>
          <w:b/>
          <w:i/>
        </w:rPr>
        <w:t>Contracts&gt;Cmc.Nexus.Crm.</w:t>
      </w:r>
      <w:r w:rsidRPr="00341821">
        <w:rPr>
          <w:b/>
          <w:i/>
        </w:rPr>
        <w:t>Entities</w:t>
      </w:r>
      <w:r>
        <w:rPr>
          <w:b/>
          <w:i/>
        </w:rPr>
        <w:t>&gt;FerpaStudent</w:t>
      </w:r>
      <w:r w:rsidR="00F83538">
        <w:rPr>
          <w:b/>
          <w:i/>
        </w:rPr>
        <w:t>DirectoryField</w:t>
      </w:r>
      <w:r>
        <w:rPr>
          <w:b/>
          <w:i/>
        </w:rPr>
        <w:t>Entity</w:t>
      </w:r>
      <w:r w:rsidR="00F83538">
        <w:rPr>
          <w:b/>
          <w:i/>
        </w:rPr>
        <w:t>;</w:t>
      </w:r>
      <w:r>
        <w:rPr>
          <w:b/>
          <w:i/>
        </w:rPr>
        <w:t xml:space="preserve"> </w:t>
      </w:r>
      <w:r w:rsidRPr="00341821">
        <w:rPr>
          <w:b/>
          <w:i/>
        </w:rPr>
        <w:t xml:space="preserve">Scope:  </w:t>
      </w:r>
      <w:r>
        <w:rPr>
          <w:b/>
          <w:i/>
        </w:rPr>
        <w:t>StateMachine-FERPA Release for Information</w:t>
      </w:r>
    </w:p>
    <w:p w14:paraId="2FFFD33F" w14:textId="7A985DC5" w:rsidR="00202DF7" w:rsidRPr="00341821" w:rsidRDefault="00F83538" w:rsidP="0040202C">
      <w:pPr>
        <w:pStyle w:val="Step-BulletUnderStep"/>
        <w:rPr>
          <w:b/>
          <w:i/>
        </w:rPr>
      </w:pPr>
      <w:r>
        <w:rPr>
          <w:b/>
          <w:i/>
        </w:rPr>
        <w:t xml:space="preserve">Name:  count; Type:  Int32; </w:t>
      </w:r>
      <w:r w:rsidRPr="00341821">
        <w:rPr>
          <w:b/>
          <w:i/>
        </w:rPr>
        <w:t xml:space="preserve">Scope:  </w:t>
      </w:r>
      <w:r>
        <w:rPr>
          <w:b/>
          <w:i/>
        </w:rPr>
        <w:t>StateMachine-FERPA Release for Information</w:t>
      </w:r>
    </w:p>
    <w:p w14:paraId="747231BF" w14:textId="6D4AF79E" w:rsidR="0040202C" w:rsidRDefault="0040202C" w:rsidP="0040202C">
      <w:pPr>
        <w:pStyle w:val="Body"/>
      </w:pPr>
    </w:p>
    <w:p w14:paraId="5BEB5403" w14:textId="7CA98D8C" w:rsidR="0040202C" w:rsidRDefault="00202DF7" w:rsidP="0040202C">
      <w:pPr>
        <w:pStyle w:val="Body"/>
      </w:pPr>
      <w:r>
        <w:rPr>
          <w:noProof/>
        </w:rPr>
        <w:drawing>
          <wp:inline distT="0" distB="0" distL="0" distR="0" wp14:anchorId="0FA83D35" wp14:editId="4B8C32FB">
            <wp:extent cx="5943600" cy="1129665"/>
            <wp:effectExtent l="0" t="0" r="0" b="0"/>
            <wp:docPr id="3861" name="Picture 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129665"/>
                    </a:xfrm>
                    <a:prstGeom prst="rect">
                      <a:avLst/>
                    </a:prstGeom>
                  </pic:spPr>
                </pic:pic>
              </a:graphicData>
            </a:graphic>
          </wp:inline>
        </w:drawing>
      </w:r>
    </w:p>
    <w:p w14:paraId="6E02D905" w14:textId="77777777" w:rsidR="0040202C" w:rsidRDefault="0040202C" w:rsidP="0040202C">
      <w:pPr>
        <w:rPr>
          <w:bCs w:val="0"/>
        </w:rPr>
      </w:pPr>
      <w:r>
        <w:br w:type="page"/>
      </w:r>
    </w:p>
    <w:p w14:paraId="66D81CEE" w14:textId="42186229" w:rsidR="0040202C" w:rsidRDefault="0040202C" w:rsidP="0040202C">
      <w:pPr>
        <w:rPr>
          <w:bCs w:val="0"/>
        </w:rPr>
      </w:pPr>
    </w:p>
    <w:p w14:paraId="5EFBCF2B" w14:textId="187D3ADF" w:rsidR="0040202C" w:rsidRDefault="00E36BAF" w:rsidP="0040202C">
      <w:pPr>
        <w:pStyle w:val="Step"/>
      </w:pPr>
      <w:r>
        <w:t>Dra</w:t>
      </w:r>
      <w:r w:rsidR="00BD67DA">
        <w:t>g</w:t>
      </w:r>
      <w:r>
        <w:t xml:space="preserve"> an</w:t>
      </w:r>
      <w:r w:rsidR="0040202C">
        <w:t xml:space="preserve"> </w:t>
      </w:r>
      <w:r>
        <w:rPr>
          <w:b/>
          <w:i/>
        </w:rPr>
        <w:t xml:space="preserve">Assign </w:t>
      </w:r>
      <w:r>
        <w:t xml:space="preserve">activity into the </w:t>
      </w:r>
      <w:r>
        <w:rPr>
          <w:b/>
          <w:i/>
        </w:rPr>
        <w:t xml:space="preserve">Mark field to share Sequence </w:t>
      </w:r>
      <w:r>
        <w:t xml:space="preserve">activity.  </w:t>
      </w:r>
      <w:r w:rsidR="00492C26">
        <w:t xml:space="preserve">Complete the activity as follows:  </w:t>
      </w:r>
    </w:p>
    <w:p w14:paraId="7BDA40DE" w14:textId="150E6789" w:rsidR="00492C26" w:rsidRPr="00492C26" w:rsidRDefault="00492C26" w:rsidP="00492C26">
      <w:pPr>
        <w:pStyle w:val="Step-BulletUnderStep"/>
      </w:pPr>
      <w:r>
        <w:t xml:space="preserve">Rename the activity:  </w:t>
      </w:r>
      <w:r>
        <w:rPr>
          <w:b/>
          <w:i/>
        </w:rPr>
        <w:t>Assign Initial Count</w:t>
      </w:r>
    </w:p>
    <w:p w14:paraId="64A69E73" w14:textId="2B0725B0" w:rsidR="00492C26" w:rsidRDefault="00492C26" w:rsidP="00492C26">
      <w:pPr>
        <w:pStyle w:val="Step-BulletUnderStep"/>
      </w:pPr>
      <w:r>
        <w:rPr>
          <w:b/>
          <w:i/>
        </w:rPr>
        <w:t>count=1</w:t>
      </w:r>
    </w:p>
    <w:p w14:paraId="7D4789EC" w14:textId="18A57599" w:rsidR="0040202C" w:rsidRDefault="00E36BAF" w:rsidP="0040202C">
      <w:pPr>
        <w:pStyle w:val="Picture-AlignedwithBody"/>
      </w:pPr>
      <w:r>
        <w:rPr>
          <w:noProof/>
        </w:rPr>
        <w:drawing>
          <wp:inline distT="0" distB="0" distL="0" distR="0" wp14:anchorId="1E9D2236" wp14:editId="15F2D4D6">
            <wp:extent cx="5943600" cy="2987040"/>
            <wp:effectExtent l="0" t="0" r="0" b="3810"/>
            <wp:docPr id="3864" name="Picture 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87040"/>
                    </a:xfrm>
                    <a:prstGeom prst="rect">
                      <a:avLst/>
                    </a:prstGeom>
                  </pic:spPr>
                </pic:pic>
              </a:graphicData>
            </a:graphic>
          </wp:inline>
        </w:drawing>
      </w:r>
    </w:p>
    <w:p w14:paraId="3C8312C1" w14:textId="77777777" w:rsidR="0040202C" w:rsidRPr="00B27FE9" w:rsidRDefault="0040202C" w:rsidP="0040202C">
      <w:pPr>
        <w:pStyle w:val="Body"/>
      </w:pPr>
    </w:p>
    <w:p w14:paraId="0B733EDF" w14:textId="4AB7CBF8" w:rsidR="0040202C" w:rsidRDefault="00DD72BD" w:rsidP="0040202C">
      <w:pPr>
        <w:pStyle w:val="Step"/>
      </w:pPr>
      <w:r>
        <w:t xml:space="preserve">Drag a </w:t>
      </w:r>
      <w:r w:rsidR="0040202C">
        <w:t xml:space="preserve"> </w:t>
      </w:r>
      <w:r>
        <w:rPr>
          <w:b/>
          <w:i/>
        </w:rPr>
        <w:t>DoWhile</w:t>
      </w:r>
      <w:r w:rsidR="0040202C">
        <w:rPr>
          <w:b/>
          <w:i/>
        </w:rPr>
        <w:t xml:space="preserve"> </w:t>
      </w:r>
      <w:r w:rsidR="0040202C">
        <w:t xml:space="preserve">activity </w:t>
      </w:r>
      <w:r>
        <w:t xml:space="preserve">below the </w:t>
      </w:r>
      <w:r>
        <w:rPr>
          <w:b/>
          <w:i/>
        </w:rPr>
        <w:t xml:space="preserve">Assign Initial Count Assign </w:t>
      </w:r>
      <w:r>
        <w:t xml:space="preserve">activity.  For the </w:t>
      </w:r>
      <w:r>
        <w:rPr>
          <w:b/>
          <w:i/>
        </w:rPr>
        <w:t xml:space="preserve">Condition </w:t>
      </w:r>
      <w:r>
        <w:t xml:space="preserve">enter the following:  </w:t>
      </w:r>
      <w:r>
        <w:rPr>
          <w:b/>
          <w:i/>
        </w:rPr>
        <w:t>count&lt;17</w:t>
      </w:r>
    </w:p>
    <w:p w14:paraId="5F3FB2CC" w14:textId="40AF9D2C" w:rsidR="0040202C" w:rsidRPr="00830EFA" w:rsidRDefault="00830EFA" w:rsidP="00830EFA">
      <w:pPr>
        <w:pStyle w:val="Note"/>
        <w:rPr>
          <w:b/>
        </w:rPr>
      </w:pPr>
      <w:r>
        <w:rPr>
          <w:b/>
        </w:rPr>
        <w:t>Note:  There are 16 directory Id's in the table.  We are going to loop through and add each one as selected/unselected for the student relationship table.</w:t>
      </w:r>
    </w:p>
    <w:p w14:paraId="29BB2862" w14:textId="7E410022" w:rsidR="0040202C" w:rsidRDefault="00DD72BD" w:rsidP="0040202C">
      <w:pPr>
        <w:pStyle w:val="Picture-AlignedwithBody"/>
      </w:pPr>
      <w:r>
        <w:rPr>
          <w:noProof/>
        </w:rPr>
        <w:drawing>
          <wp:inline distT="0" distB="0" distL="0" distR="0" wp14:anchorId="1EAF0693" wp14:editId="156AE446">
            <wp:extent cx="5943600" cy="2730500"/>
            <wp:effectExtent l="0" t="0" r="0" b="0"/>
            <wp:docPr id="3865" name="Picture 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30500"/>
                    </a:xfrm>
                    <a:prstGeom prst="rect">
                      <a:avLst/>
                    </a:prstGeom>
                  </pic:spPr>
                </pic:pic>
              </a:graphicData>
            </a:graphic>
          </wp:inline>
        </w:drawing>
      </w:r>
    </w:p>
    <w:p w14:paraId="0C08FD23" w14:textId="77777777" w:rsidR="0040202C" w:rsidRDefault="0040202C" w:rsidP="0040202C">
      <w:pPr>
        <w:pStyle w:val="Body"/>
      </w:pPr>
    </w:p>
    <w:p w14:paraId="7795F960" w14:textId="5415019E" w:rsidR="00830EFA" w:rsidRDefault="00830EFA" w:rsidP="0040202C">
      <w:pPr>
        <w:pStyle w:val="Step"/>
      </w:pPr>
      <w:r>
        <w:t xml:space="preserve">Drag a </w:t>
      </w:r>
      <w:r>
        <w:rPr>
          <w:b/>
          <w:i/>
        </w:rPr>
        <w:t xml:space="preserve">Sequence </w:t>
      </w:r>
      <w:r>
        <w:t xml:space="preserve">activity into the </w:t>
      </w:r>
      <w:r>
        <w:rPr>
          <w:b/>
          <w:i/>
        </w:rPr>
        <w:t xml:space="preserve">Body </w:t>
      </w:r>
      <w:r>
        <w:t xml:space="preserve">of the </w:t>
      </w:r>
      <w:r>
        <w:rPr>
          <w:b/>
          <w:i/>
        </w:rPr>
        <w:t xml:space="preserve">DoWhile </w:t>
      </w:r>
      <w:r>
        <w:t>activity.  Rename the activity to:</w:t>
      </w:r>
    </w:p>
    <w:p w14:paraId="44EBE73C" w14:textId="1470EB62" w:rsidR="00830EFA" w:rsidRPr="00830EFA" w:rsidRDefault="00830EFA" w:rsidP="00830EFA">
      <w:pPr>
        <w:pStyle w:val="Step"/>
        <w:numPr>
          <w:ilvl w:val="0"/>
          <w:numId w:val="0"/>
        </w:numPr>
        <w:ind w:left="1080"/>
        <w:rPr>
          <w:b/>
          <w:i/>
        </w:rPr>
      </w:pPr>
      <w:r>
        <w:rPr>
          <w:b/>
          <w:i/>
        </w:rPr>
        <w:t>Create Directory Info</w:t>
      </w:r>
    </w:p>
    <w:p w14:paraId="1A8C1FF2" w14:textId="6E8A43EA" w:rsidR="00830EFA" w:rsidRDefault="00830EFA" w:rsidP="00830EFA">
      <w:pPr>
        <w:pStyle w:val="Step"/>
        <w:numPr>
          <w:ilvl w:val="0"/>
          <w:numId w:val="0"/>
        </w:numPr>
        <w:ind w:left="1080"/>
      </w:pPr>
    </w:p>
    <w:p w14:paraId="495C57BA" w14:textId="22BF9ADC" w:rsidR="00830EFA" w:rsidRDefault="00830EFA" w:rsidP="00830EFA">
      <w:pPr>
        <w:pStyle w:val="Picture-AlignedwithBody"/>
      </w:pPr>
      <w:r>
        <w:rPr>
          <w:noProof/>
        </w:rPr>
        <w:drawing>
          <wp:inline distT="0" distB="0" distL="0" distR="0" wp14:anchorId="2BA4BFCB" wp14:editId="4F2EFF57">
            <wp:extent cx="5943600" cy="2868930"/>
            <wp:effectExtent l="0" t="0" r="0" b="762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8930"/>
                    </a:xfrm>
                    <a:prstGeom prst="rect">
                      <a:avLst/>
                    </a:prstGeom>
                  </pic:spPr>
                </pic:pic>
              </a:graphicData>
            </a:graphic>
          </wp:inline>
        </w:drawing>
      </w:r>
    </w:p>
    <w:p w14:paraId="1AFCDC31" w14:textId="77777777" w:rsidR="00830EFA" w:rsidRDefault="00830EFA" w:rsidP="00830EFA">
      <w:pPr>
        <w:pStyle w:val="Step"/>
        <w:numPr>
          <w:ilvl w:val="0"/>
          <w:numId w:val="0"/>
        </w:numPr>
        <w:ind w:left="1080"/>
      </w:pPr>
    </w:p>
    <w:p w14:paraId="729936E9" w14:textId="36F78342" w:rsidR="0040202C" w:rsidRDefault="0040202C" w:rsidP="0040202C">
      <w:pPr>
        <w:pStyle w:val="Step"/>
      </w:pPr>
      <w:r w:rsidRPr="004F196D">
        <w:t xml:space="preserve">Drag a </w:t>
      </w:r>
      <w:r w:rsidR="00830EFA">
        <w:rPr>
          <w:b/>
          <w:i/>
        </w:rPr>
        <w:t>Create</w:t>
      </w:r>
      <w:r w:rsidRPr="00D72DFA">
        <w:rPr>
          <w:b/>
          <w:i/>
        </w:rPr>
        <w:t>Entity</w:t>
      </w:r>
      <w:r w:rsidRPr="004F196D">
        <w:t xml:space="preserve"> activity in the </w:t>
      </w:r>
      <w:r w:rsidR="00830EFA">
        <w:rPr>
          <w:b/>
          <w:i/>
        </w:rPr>
        <w:t xml:space="preserve">Create Directory Info Sequence </w:t>
      </w:r>
      <w:r w:rsidRPr="004F196D">
        <w:t>activity.</w:t>
      </w:r>
    </w:p>
    <w:p w14:paraId="7ADC89AB" w14:textId="4113F7B7" w:rsidR="0040202C" w:rsidRDefault="00830EFA" w:rsidP="0040202C">
      <w:pPr>
        <w:pStyle w:val="Picture-AlignedwithBody"/>
      </w:pPr>
      <w:r>
        <w:rPr>
          <w:noProof/>
        </w:rPr>
        <w:drawing>
          <wp:inline distT="0" distB="0" distL="0" distR="0" wp14:anchorId="3612F69B" wp14:editId="3AC812E1">
            <wp:extent cx="5943600" cy="2482850"/>
            <wp:effectExtent l="0" t="0" r="0" b="0"/>
            <wp:docPr id="7402" name="Picture 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82850"/>
                    </a:xfrm>
                    <a:prstGeom prst="rect">
                      <a:avLst/>
                    </a:prstGeom>
                  </pic:spPr>
                </pic:pic>
              </a:graphicData>
            </a:graphic>
          </wp:inline>
        </w:drawing>
      </w:r>
    </w:p>
    <w:p w14:paraId="799A5D3A" w14:textId="77777777" w:rsidR="0040202C" w:rsidRPr="004F196D" w:rsidRDefault="0040202C" w:rsidP="0040202C">
      <w:pPr>
        <w:pStyle w:val="Step"/>
        <w:numPr>
          <w:ilvl w:val="0"/>
          <w:numId w:val="0"/>
        </w:numPr>
        <w:ind w:left="1080" w:hanging="360"/>
      </w:pPr>
    </w:p>
    <w:p w14:paraId="5D78ADB2" w14:textId="77777777" w:rsidR="00830EFA" w:rsidRDefault="00830EFA">
      <w:pPr>
        <w:rPr>
          <w:b/>
          <w:bCs w:val="0"/>
          <w:i/>
        </w:rPr>
      </w:pPr>
      <w:r>
        <w:rPr>
          <w:b/>
          <w:i/>
        </w:rPr>
        <w:br w:type="page"/>
      </w:r>
    </w:p>
    <w:p w14:paraId="31F780DE" w14:textId="51847E18" w:rsidR="0040202C" w:rsidRPr="003E4A18" w:rsidRDefault="0040202C" w:rsidP="0040202C">
      <w:pPr>
        <w:pStyle w:val="Step-substep"/>
        <w:numPr>
          <w:ilvl w:val="0"/>
          <w:numId w:val="32"/>
        </w:numPr>
        <w:ind w:left="1440"/>
        <w:rPr>
          <w:b/>
          <w:i/>
        </w:rPr>
      </w:pPr>
      <w:r w:rsidRPr="003E4A18">
        <w:rPr>
          <w:b/>
          <w:i/>
        </w:rPr>
        <w:lastRenderedPageBreak/>
        <w:t>Browse for Type:  Cmc.Nexus.Crm.Contracts&gt;Cmc.Nexus.Crm.Entities&gt;</w:t>
      </w:r>
      <w:r w:rsidR="00244774">
        <w:rPr>
          <w:b/>
          <w:i/>
        </w:rPr>
        <w:t>FerpaStudentDirectoryFieldEntity</w:t>
      </w:r>
      <w:r w:rsidRPr="003E4A18">
        <w:rPr>
          <w:b/>
          <w:i/>
        </w:rPr>
        <w:t xml:space="preserve"> and Click OK</w:t>
      </w:r>
    </w:p>
    <w:p w14:paraId="7F1795CB" w14:textId="77777777" w:rsidR="0040202C" w:rsidRDefault="0040202C" w:rsidP="0040202C">
      <w:pPr>
        <w:pStyle w:val="Picture-AlignedwithBody"/>
        <w:rPr>
          <w:b/>
          <w:i/>
        </w:rPr>
      </w:pPr>
      <w:r>
        <w:rPr>
          <w:noProof/>
        </w:rPr>
        <w:drawing>
          <wp:inline distT="0" distB="0" distL="0" distR="0" wp14:anchorId="340265A0" wp14:editId="5B017155">
            <wp:extent cx="3162574" cy="142506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2574" cy="1425063"/>
                    </a:xfrm>
                    <a:prstGeom prst="rect">
                      <a:avLst/>
                    </a:prstGeom>
                  </pic:spPr>
                </pic:pic>
              </a:graphicData>
            </a:graphic>
          </wp:inline>
        </w:drawing>
      </w:r>
    </w:p>
    <w:p w14:paraId="46DA8215" w14:textId="2833187D" w:rsidR="0040202C" w:rsidRPr="003E4A18" w:rsidRDefault="00244774" w:rsidP="0040202C">
      <w:pPr>
        <w:pStyle w:val="Picture-AlignedwithBody"/>
      </w:pPr>
      <w:r>
        <w:rPr>
          <w:noProof/>
        </w:rPr>
        <w:drawing>
          <wp:inline distT="0" distB="0" distL="0" distR="0" wp14:anchorId="4B3F3379" wp14:editId="66F5B903">
            <wp:extent cx="5943600" cy="3087370"/>
            <wp:effectExtent l="0" t="0" r="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87370"/>
                    </a:xfrm>
                    <a:prstGeom prst="rect">
                      <a:avLst/>
                    </a:prstGeom>
                  </pic:spPr>
                </pic:pic>
              </a:graphicData>
            </a:graphic>
          </wp:inline>
        </w:drawing>
      </w:r>
    </w:p>
    <w:p w14:paraId="47BD4ADA" w14:textId="77777777" w:rsidR="0040202C" w:rsidRDefault="0040202C" w:rsidP="0040202C">
      <w:pPr>
        <w:rPr>
          <w:bCs w:val="0"/>
        </w:rPr>
      </w:pPr>
      <w:r>
        <w:br w:type="page"/>
      </w:r>
    </w:p>
    <w:p w14:paraId="43ED6443" w14:textId="77777777" w:rsidR="0040202C" w:rsidRDefault="0040202C" w:rsidP="0040202C">
      <w:pPr>
        <w:pStyle w:val="Step-substep"/>
      </w:pPr>
      <w:r w:rsidRPr="00D72DFA">
        <w:lastRenderedPageBreak/>
        <w:t>Complete the properties as shown below.</w:t>
      </w:r>
    </w:p>
    <w:p w14:paraId="052C3ABB" w14:textId="77777777" w:rsidR="0040202C" w:rsidRDefault="0040202C" w:rsidP="0040202C">
      <w:pPr>
        <w:pStyle w:val="Picture-AlignedwithBody"/>
      </w:pPr>
    </w:p>
    <w:p w14:paraId="0CD5C9FD" w14:textId="33FE5AB3" w:rsidR="0040202C" w:rsidRDefault="00244774" w:rsidP="0040202C">
      <w:pPr>
        <w:pStyle w:val="Picture-AlignedwithBody"/>
      </w:pPr>
      <w:r>
        <w:rPr>
          <w:noProof/>
        </w:rPr>
        <w:drawing>
          <wp:inline distT="0" distB="0" distL="0" distR="0" wp14:anchorId="3FEA46D1" wp14:editId="65E9067E">
            <wp:extent cx="5943600" cy="1292225"/>
            <wp:effectExtent l="0" t="0" r="0" b="3175"/>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92225"/>
                    </a:xfrm>
                    <a:prstGeom prst="rect">
                      <a:avLst/>
                    </a:prstGeom>
                  </pic:spPr>
                </pic:pic>
              </a:graphicData>
            </a:graphic>
          </wp:inline>
        </w:drawing>
      </w:r>
    </w:p>
    <w:p w14:paraId="00B2AF47" w14:textId="77777777" w:rsidR="0040202C" w:rsidRDefault="0040202C" w:rsidP="0040202C">
      <w:pPr>
        <w:rPr>
          <w:bCs w:val="0"/>
        </w:rPr>
      </w:pPr>
    </w:p>
    <w:p w14:paraId="03F7A33E" w14:textId="1035331F" w:rsidR="00244774" w:rsidRDefault="00244774" w:rsidP="00244774">
      <w:pPr>
        <w:pStyle w:val="Step"/>
      </w:pPr>
      <w:r>
        <w:t xml:space="preserve">Drag two </w:t>
      </w:r>
      <w:r>
        <w:rPr>
          <w:b/>
          <w:i/>
        </w:rPr>
        <w:t xml:space="preserve">Assign </w:t>
      </w:r>
      <w:r>
        <w:t xml:space="preserve">activities onto the Designer below the </w:t>
      </w:r>
      <w:r>
        <w:rPr>
          <w:b/>
          <w:i/>
        </w:rPr>
        <w:t xml:space="preserve">CreateEntity FerpaStudentDirectoryFieldEntity </w:t>
      </w:r>
      <w:r>
        <w:t>activity.  Update the properties as follows:</w:t>
      </w:r>
    </w:p>
    <w:p w14:paraId="2969A106" w14:textId="77777777" w:rsidR="00244774" w:rsidRPr="00244774" w:rsidRDefault="00244774" w:rsidP="00B528D7">
      <w:pPr>
        <w:pStyle w:val="Step-BulletUnderStep"/>
        <w:spacing w:before="0" w:after="0"/>
        <w:rPr>
          <w:b/>
          <w:i/>
        </w:rPr>
      </w:pPr>
      <w:r w:rsidRPr="00244774">
        <w:rPr>
          <w:b/>
          <w:i/>
          <w:szCs w:val="20"/>
        </w:rPr>
        <w:t>Display Name</w:t>
      </w:r>
      <w:r w:rsidRPr="00244774">
        <w:rPr>
          <w:szCs w:val="20"/>
        </w:rPr>
        <w:t xml:space="preserve">: </w:t>
      </w:r>
      <w:r w:rsidRPr="00244774">
        <w:rPr>
          <w:b/>
          <w:i/>
          <w:szCs w:val="20"/>
        </w:rPr>
        <w:t xml:space="preserve"> Map Id</w:t>
      </w:r>
      <w:r w:rsidRPr="00244774">
        <w:rPr>
          <w:szCs w:val="20"/>
        </w:rPr>
        <w:t xml:space="preserve">; </w:t>
      </w:r>
      <w:r w:rsidRPr="00244774">
        <w:rPr>
          <w:b/>
          <w:bCs w:val="0"/>
          <w:i/>
          <w:szCs w:val="20"/>
        </w:rPr>
        <w:t>DirectoryShare.StudentId=StudentRelationshipAddressEntity.StudentId</w:t>
      </w:r>
    </w:p>
    <w:p w14:paraId="41D20633" w14:textId="4B91C0C2" w:rsidR="00244774" w:rsidRPr="00244774" w:rsidRDefault="00244774" w:rsidP="00B528D7">
      <w:pPr>
        <w:pStyle w:val="Step-BulletUnderStep"/>
        <w:spacing w:before="0" w:after="0"/>
        <w:rPr>
          <w:b/>
          <w:i/>
        </w:rPr>
      </w:pPr>
      <w:r>
        <w:rPr>
          <w:b/>
          <w:i/>
        </w:rPr>
        <w:t>Display</w:t>
      </w:r>
      <w:r w:rsidRPr="00244774">
        <w:rPr>
          <w:b/>
          <w:i/>
        </w:rPr>
        <w:t xml:space="preserve"> Name:  Assign Id; </w:t>
      </w:r>
    </w:p>
    <w:p w14:paraId="3144B463" w14:textId="467F7CF6" w:rsidR="00244774" w:rsidRDefault="00244774" w:rsidP="00244774">
      <w:pPr>
        <w:pStyle w:val="Step-BulletUnderStep"/>
        <w:numPr>
          <w:ilvl w:val="0"/>
          <w:numId w:val="0"/>
        </w:numPr>
        <w:spacing w:before="0" w:after="0"/>
        <w:ind w:left="1800"/>
        <w:rPr>
          <w:b/>
          <w:i/>
        </w:rPr>
      </w:pPr>
      <w:r>
        <w:rPr>
          <w:b/>
          <w:bCs w:val="0"/>
          <w:i/>
          <w:szCs w:val="20"/>
        </w:rPr>
        <w:t>DirectoryShare.FerpaDirectoryFieldId=count</w:t>
      </w:r>
    </w:p>
    <w:p w14:paraId="38951455" w14:textId="0D64D82E" w:rsidR="00244774" w:rsidRDefault="00244774" w:rsidP="00244774">
      <w:pPr>
        <w:pStyle w:val="Step"/>
        <w:numPr>
          <w:ilvl w:val="0"/>
          <w:numId w:val="0"/>
        </w:numPr>
        <w:ind w:left="1080"/>
      </w:pPr>
    </w:p>
    <w:p w14:paraId="70C62264" w14:textId="7F82A34A" w:rsidR="00244774" w:rsidRDefault="00244774" w:rsidP="00244774">
      <w:pPr>
        <w:pStyle w:val="Picture-AlignedwithBody"/>
      </w:pPr>
      <w:r>
        <w:rPr>
          <w:noProof/>
        </w:rPr>
        <w:drawing>
          <wp:inline distT="0" distB="0" distL="0" distR="0" wp14:anchorId="51BF446B" wp14:editId="633A0276">
            <wp:extent cx="5943600" cy="2792730"/>
            <wp:effectExtent l="0" t="0" r="0" b="762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92730"/>
                    </a:xfrm>
                    <a:prstGeom prst="rect">
                      <a:avLst/>
                    </a:prstGeom>
                  </pic:spPr>
                </pic:pic>
              </a:graphicData>
            </a:graphic>
          </wp:inline>
        </w:drawing>
      </w:r>
    </w:p>
    <w:p w14:paraId="6E15B163" w14:textId="77777777" w:rsidR="00244774" w:rsidRDefault="00244774">
      <w:pPr>
        <w:rPr>
          <w:bCs w:val="0"/>
        </w:rPr>
      </w:pPr>
      <w:r>
        <w:br w:type="page"/>
      </w:r>
    </w:p>
    <w:p w14:paraId="61FAEB64" w14:textId="4BE693F2" w:rsidR="0040202C" w:rsidRDefault="0040202C" w:rsidP="0040202C">
      <w:pPr>
        <w:pStyle w:val="Step"/>
      </w:pPr>
      <w:r>
        <w:lastRenderedPageBreak/>
        <w:t xml:space="preserve">Drag the </w:t>
      </w:r>
      <w:r w:rsidR="00736DC7">
        <w:rPr>
          <w:b/>
          <w:i/>
        </w:rPr>
        <w:t>SaveEntity</w:t>
      </w:r>
      <w:r w:rsidRPr="004F196D">
        <w:rPr>
          <w:b/>
          <w:i/>
        </w:rPr>
        <w:t xml:space="preserve"> </w:t>
      </w:r>
      <w:r>
        <w:t>activity</w:t>
      </w:r>
      <w:r w:rsidR="002F2B0A">
        <w:t xml:space="preserve"> below the </w:t>
      </w:r>
      <w:r w:rsidR="002F2B0A">
        <w:rPr>
          <w:b/>
          <w:i/>
        </w:rPr>
        <w:t xml:space="preserve">Assign Id Assign </w:t>
      </w:r>
      <w:r w:rsidR="002F2B0A">
        <w:t xml:space="preserve">activity.  </w:t>
      </w:r>
    </w:p>
    <w:p w14:paraId="722548CC" w14:textId="77777777" w:rsidR="0040202C" w:rsidRDefault="0040202C" w:rsidP="0040202C">
      <w:pPr>
        <w:pStyle w:val="List123"/>
        <w:numPr>
          <w:ilvl w:val="0"/>
          <w:numId w:val="0"/>
        </w:numPr>
        <w:ind w:left="1584" w:hanging="144"/>
      </w:pPr>
    </w:p>
    <w:p w14:paraId="1B66ADE0" w14:textId="77777777" w:rsidR="0040202C" w:rsidRDefault="0040202C" w:rsidP="0040202C">
      <w:pPr>
        <w:pStyle w:val="List123"/>
        <w:numPr>
          <w:ilvl w:val="0"/>
          <w:numId w:val="0"/>
        </w:numPr>
        <w:ind w:left="1584" w:hanging="144"/>
      </w:pPr>
    </w:p>
    <w:p w14:paraId="4D293647" w14:textId="4B468A0C" w:rsidR="0040202C" w:rsidRDefault="00736DC7" w:rsidP="0040202C">
      <w:pPr>
        <w:pStyle w:val="Picture-AlignedwithBody"/>
      </w:pPr>
      <w:r>
        <w:rPr>
          <w:noProof/>
        </w:rPr>
        <w:drawing>
          <wp:inline distT="0" distB="0" distL="0" distR="0" wp14:anchorId="6C2ACC18" wp14:editId="42E6D84E">
            <wp:extent cx="5943600" cy="2691130"/>
            <wp:effectExtent l="0" t="0" r="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91130"/>
                    </a:xfrm>
                    <a:prstGeom prst="rect">
                      <a:avLst/>
                    </a:prstGeom>
                  </pic:spPr>
                </pic:pic>
              </a:graphicData>
            </a:graphic>
          </wp:inline>
        </w:drawing>
      </w:r>
    </w:p>
    <w:p w14:paraId="594165CA" w14:textId="77777777" w:rsidR="002F2B0A" w:rsidRPr="002F2B0A" w:rsidRDefault="0040202C" w:rsidP="002F2B0A">
      <w:pPr>
        <w:pStyle w:val="Step-substep"/>
        <w:numPr>
          <w:ilvl w:val="0"/>
          <w:numId w:val="42"/>
        </w:numPr>
        <w:rPr>
          <w:b/>
          <w:i/>
        </w:rPr>
      </w:pPr>
      <w:r>
        <w:br w:type="page"/>
      </w:r>
      <w:r w:rsidR="002F2B0A" w:rsidRPr="002F2B0A">
        <w:rPr>
          <w:b/>
          <w:i/>
        </w:rPr>
        <w:lastRenderedPageBreak/>
        <w:t>Browse for Type:  Cmc.Nexus.Crm.Contracts&gt;Cmc.Nexus.Crm.Entities&gt;FerpaStudentDirectoryFieldEntity and Click OK</w:t>
      </w:r>
    </w:p>
    <w:p w14:paraId="3CEAE308" w14:textId="77777777" w:rsidR="002F2B0A" w:rsidRDefault="002F2B0A" w:rsidP="002F2B0A">
      <w:pPr>
        <w:pStyle w:val="Picture-AlignedwithBody"/>
        <w:rPr>
          <w:b/>
          <w:i/>
        </w:rPr>
      </w:pPr>
      <w:r>
        <w:rPr>
          <w:noProof/>
        </w:rPr>
        <w:drawing>
          <wp:inline distT="0" distB="0" distL="0" distR="0" wp14:anchorId="003D779D" wp14:editId="512265DA">
            <wp:extent cx="3162574" cy="1425063"/>
            <wp:effectExtent l="0" t="0" r="0" b="381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2574" cy="1425063"/>
                    </a:xfrm>
                    <a:prstGeom prst="rect">
                      <a:avLst/>
                    </a:prstGeom>
                  </pic:spPr>
                </pic:pic>
              </a:graphicData>
            </a:graphic>
          </wp:inline>
        </w:drawing>
      </w:r>
    </w:p>
    <w:p w14:paraId="1A146BEC" w14:textId="77777777" w:rsidR="002F2B0A" w:rsidRPr="003E4A18" w:rsidRDefault="002F2B0A" w:rsidP="002F2B0A">
      <w:pPr>
        <w:pStyle w:val="Picture-AlignedwithBody"/>
      </w:pPr>
      <w:r>
        <w:rPr>
          <w:noProof/>
        </w:rPr>
        <w:drawing>
          <wp:inline distT="0" distB="0" distL="0" distR="0" wp14:anchorId="2FAA2F4B" wp14:editId="2EE522F8">
            <wp:extent cx="5943600" cy="3087370"/>
            <wp:effectExtent l="0" t="0" r="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87370"/>
                    </a:xfrm>
                    <a:prstGeom prst="rect">
                      <a:avLst/>
                    </a:prstGeom>
                  </pic:spPr>
                </pic:pic>
              </a:graphicData>
            </a:graphic>
          </wp:inline>
        </w:drawing>
      </w:r>
    </w:p>
    <w:p w14:paraId="44412A81" w14:textId="77777777" w:rsidR="002F2B0A" w:rsidRDefault="002F2B0A" w:rsidP="002F2B0A">
      <w:pPr>
        <w:pStyle w:val="Step-substep"/>
      </w:pPr>
      <w:r>
        <w:br w:type="page"/>
      </w:r>
      <w:r w:rsidRPr="00D72DFA">
        <w:lastRenderedPageBreak/>
        <w:t>Complete the properties as shown below.</w:t>
      </w:r>
    </w:p>
    <w:p w14:paraId="13087CD8" w14:textId="0E2D45A4" w:rsidR="002F2B0A" w:rsidRDefault="002F2B0A" w:rsidP="002F2B0A">
      <w:pPr>
        <w:pStyle w:val="Picture-AlignedwithBody"/>
      </w:pPr>
      <w:r>
        <w:rPr>
          <w:noProof/>
        </w:rPr>
        <w:drawing>
          <wp:inline distT="0" distB="0" distL="0" distR="0" wp14:anchorId="0FA9EA83" wp14:editId="236E3353">
            <wp:extent cx="5943600" cy="1281320"/>
            <wp:effectExtent l="0" t="0" r="0" b="0"/>
            <wp:docPr id="7416" name="Picture 7416" descr="C:\Users\scrowley\AppData\Local\Temp\SNAGHTMLab7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ab76c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281320"/>
                    </a:xfrm>
                    <a:prstGeom prst="rect">
                      <a:avLst/>
                    </a:prstGeom>
                    <a:noFill/>
                    <a:ln>
                      <a:noFill/>
                    </a:ln>
                  </pic:spPr>
                </pic:pic>
              </a:graphicData>
            </a:graphic>
          </wp:inline>
        </w:drawing>
      </w:r>
    </w:p>
    <w:p w14:paraId="1C7CF130" w14:textId="77777777" w:rsidR="002F2B0A" w:rsidRDefault="002F2B0A" w:rsidP="002F2B0A">
      <w:pPr>
        <w:rPr>
          <w:bCs w:val="0"/>
        </w:rPr>
      </w:pPr>
    </w:p>
    <w:p w14:paraId="41141BB5" w14:textId="77777777" w:rsidR="0040202C" w:rsidRDefault="0040202C" w:rsidP="0040202C">
      <w:pPr>
        <w:rPr>
          <w:bCs w:val="0"/>
        </w:rPr>
      </w:pPr>
    </w:p>
    <w:p w14:paraId="3B77C765" w14:textId="0E155833" w:rsidR="0040202C" w:rsidRDefault="00AD1C98" w:rsidP="0040202C">
      <w:pPr>
        <w:pStyle w:val="Step"/>
      </w:pPr>
      <w:r>
        <w:t xml:space="preserve">Drag an </w:t>
      </w:r>
      <w:r>
        <w:rPr>
          <w:b/>
          <w:i/>
        </w:rPr>
        <w:t xml:space="preserve">Assign </w:t>
      </w:r>
      <w:r>
        <w:t xml:space="preserve">activity below the </w:t>
      </w:r>
      <w:r>
        <w:rPr>
          <w:b/>
          <w:i/>
        </w:rPr>
        <w:t xml:space="preserve">SaveEntity FerpaStudentDirectoryFieldEntity </w:t>
      </w:r>
      <w:r>
        <w:t>activity.  Update the activity as follows:</w:t>
      </w:r>
    </w:p>
    <w:p w14:paraId="63E567E7" w14:textId="4CB1C6A2" w:rsidR="00AD1C98" w:rsidRPr="00AD1C98" w:rsidRDefault="00AD1C98" w:rsidP="00AD1C98">
      <w:pPr>
        <w:pStyle w:val="Bullet-Level1"/>
        <w:rPr>
          <w:b/>
          <w:i/>
        </w:rPr>
      </w:pPr>
      <w:r w:rsidRPr="00AD1C98">
        <w:rPr>
          <w:b/>
          <w:i/>
        </w:rPr>
        <w:t>Rename:  Assign count increment</w:t>
      </w:r>
    </w:p>
    <w:p w14:paraId="5B1E1B81" w14:textId="0B96AE19" w:rsidR="00AD1C98" w:rsidRDefault="00AD1C98" w:rsidP="00AD1C98">
      <w:pPr>
        <w:pStyle w:val="Bullet-Level1"/>
        <w:rPr>
          <w:b/>
          <w:i/>
        </w:rPr>
      </w:pPr>
      <w:r w:rsidRPr="00AD1C98">
        <w:rPr>
          <w:b/>
          <w:i/>
        </w:rPr>
        <w:t>count=count+1</w:t>
      </w:r>
    </w:p>
    <w:p w14:paraId="2EA1A410" w14:textId="110C1E35" w:rsidR="00763DC7" w:rsidRDefault="00763DC7" w:rsidP="00763DC7">
      <w:pPr>
        <w:pStyle w:val="Bullet-Level1"/>
        <w:numPr>
          <w:ilvl w:val="0"/>
          <w:numId w:val="0"/>
        </w:numPr>
        <w:ind w:left="1440" w:hanging="360"/>
        <w:rPr>
          <w:b/>
          <w:i/>
        </w:rPr>
      </w:pPr>
    </w:p>
    <w:p w14:paraId="18EF80EB" w14:textId="54508D53" w:rsidR="00763DC7" w:rsidRPr="00763DC7" w:rsidRDefault="00763DC7" w:rsidP="00763DC7">
      <w:pPr>
        <w:pStyle w:val="Note"/>
        <w:rPr>
          <w:b/>
        </w:rPr>
      </w:pPr>
      <w:r>
        <w:rPr>
          <w:b/>
        </w:rPr>
        <w:t>Note:  Our count starts at 1 and we are going to increment by 1 until we reach 16.  This will create all 16 Id's in the student relationship table.</w:t>
      </w:r>
    </w:p>
    <w:p w14:paraId="7D2942F5" w14:textId="3CC29C02" w:rsidR="0040202C" w:rsidRDefault="00AD1C98" w:rsidP="0040202C">
      <w:pPr>
        <w:pStyle w:val="Picture-AlignedwithBody"/>
      </w:pPr>
      <w:r>
        <w:rPr>
          <w:noProof/>
        </w:rPr>
        <w:drawing>
          <wp:inline distT="0" distB="0" distL="0" distR="0" wp14:anchorId="10E7D0C5" wp14:editId="46DB5D39">
            <wp:extent cx="5943600" cy="2870835"/>
            <wp:effectExtent l="0" t="0" r="0" b="571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70835"/>
                    </a:xfrm>
                    <a:prstGeom prst="rect">
                      <a:avLst/>
                    </a:prstGeom>
                  </pic:spPr>
                </pic:pic>
              </a:graphicData>
            </a:graphic>
          </wp:inline>
        </w:drawing>
      </w:r>
    </w:p>
    <w:p w14:paraId="50340C1A" w14:textId="77777777" w:rsidR="00763DC7" w:rsidRDefault="00763DC7">
      <w:pPr>
        <w:rPr>
          <w:bCs w:val="0"/>
        </w:rPr>
      </w:pPr>
      <w:r>
        <w:br w:type="page"/>
      </w:r>
    </w:p>
    <w:p w14:paraId="16F316B3" w14:textId="77777777" w:rsidR="00744523" w:rsidRDefault="00744523" w:rsidP="00744523">
      <w:pPr>
        <w:pStyle w:val="Step"/>
      </w:pPr>
      <w:r>
        <w:lastRenderedPageBreak/>
        <w:t xml:space="preserve">Drag an </w:t>
      </w:r>
      <w:r>
        <w:rPr>
          <w:b/>
          <w:i/>
        </w:rPr>
        <w:t xml:space="preserve">If </w:t>
      </w:r>
      <w:r>
        <w:t xml:space="preserve">activity into the </w:t>
      </w:r>
      <w:r>
        <w:rPr>
          <w:b/>
          <w:i/>
        </w:rPr>
        <w:t xml:space="preserve">Create Directory Info Sequence </w:t>
      </w:r>
      <w:r>
        <w:t xml:space="preserve">activity.  </w:t>
      </w:r>
    </w:p>
    <w:p w14:paraId="06BA8C4D" w14:textId="72BEB418" w:rsidR="00744523" w:rsidRPr="00AD4505" w:rsidRDefault="00744523" w:rsidP="00744523">
      <w:pPr>
        <w:pStyle w:val="Bullet-Level1"/>
      </w:pPr>
      <w:r>
        <w:t xml:space="preserve">Rename the activity to:  </w:t>
      </w:r>
      <w:r>
        <w:rPr>
          <w:b/>
          <w:i/>
        </w:rPr>
        <w:t>If value to not share is true</w:t>
      </w:r>
    </w:p>
    <w:p w14:paraId="3DA50D16" w14:textId="2410DB67" w:rsidR="00744523" w:rsidRDefault="00744523" w:rsidP="00744523">
      <w:pPr>
        <w:pStyle w:val="Bullet-Level1"/>
      </w:pPr>
      <w:r>
        <w:t xml:space="preserve">Condition:  </w:t>
      </w:r>
      <w:r>
        <w:rPr>
          <w:b/>
          <w:i/>
        </w:rPr>
        <w:t>myAckNot=True</w:t>
      </w:r>
    </w:p>
    <w:p w14:paraId="7FF3D7C9" w14:textId="1FE47AD3" w:rsidR="00744523" w:rsidRDefault="007306CD" w:rsidP="00744523">
      <w:pPr>
        <w:pStyle w:val="Picture-AlignedwithBody"/>
      </w:pPr>
      <w:r>
        <w:rPr>
          <w:noProof/>
        </w:rPr>
        <w:drawing>
          <wp:inline distT="0" distB="0" distL="0" distR="0" wp14:anchorId="1B48B36B" wp14:editId="157733EB">
            <wp:extent cx="5943600" cy="3254375"/>
            <wp:effectExtent l="0" t="0" r="0" b="3175"/>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54375"/>
                    </a:xfrm>
                    <a:prstGeom prst="rect">
                      <a:avLst/>
                    </a:prstGeom>
                  </pic:spPr>
                </pic:pic>
              </a:graphicData>
            </a:graphic>
          </wp:inline>
        </w:drawing>
      </w:r>
    </w:p>
    <w:p w14:paraId="3186A3B6" w14:textId="77777777" w:rsidR="007306CD" w:rsidRDefault="007306CD">
      <w:pPr>
        <w:rPr>
          <w:bCs w:val="0"/>
        </w:rPr>
      </w:pPr>
      <w:r>
        <w:br w:type="page"/>
      </w:r>
    </w:p>
    <w:p w14:paraId="39C2851D" w14:textId="7ED44C78" w:rsidR="0040202C" w:rsidRDefault="0040202C" w:rsidP="0040202C">
      <w:pPr>
        <w:pStyle w:val="Step"/>
      </w:pPr>
      <w:r>
        <w:lastRenderedPageBreak/>
        <w:t xml:space="preserve">Drag </w:t>
      </w:r>
      <w:r w:rsidR="007306CD">
        <w:t xml:space="preserve">an </w:t>
      </w:r>
      <w:r w:rsidR="007306CD">
        <w:rPr>
          <w:b/>
          <w:i/>
        </w:rPr>
        <w:t xml:space="preserve">ExecuteQuery </w:t>
      </w:r>
      <w:r w:rsidR="007306CD">
        <w:t xml:space="preserve">activity into the </w:t>
      </w:r>
      <w:r w:rsidR="007306CD">
        <w:rPr>
          <w:b/>
          <w:i/>
        </w:rPr>
        <w:t xml:space="preserve">Then </w:t>
      </w:r>
      <w:r w:rsidR="007306CD">
        <w:t xml:space="preserve">portion of the </w:t>
      </w:r>
      <w:r w:rsidR="007306CD">
        <w:rPr>
          <w:b/>
          <w:i/>
        </w:rPr>
        <w:t xml:space="preserve">If value to not share is true If </w:t>
      </w:r>
      <w:r w:rsidR="007306CD">
        <w:t>activity.  Update the following for the activity:</w:t>
      </w:r>
    </w:p>
    <w:p w14:paraId="4F1E0347" w14:textId="548F8DC7" w:rsidR="007306CD" w:rsidRPr="007306CD" w:rsidRDefault="007306CD" w:rsidP="007306CD">
      <w:pPr>
        <w:pStyle w:val="Step"/>
        <w:numPr>
          <w:ilvl w:val="0"/>
          <w:numId w:val="43"/>
        </w:numPr>
        <w:rPr>
          <w:b/>
          <w:i/>
        </w:rPr>
      </w:pPr>
      <w:r w:rsidRPr="007306CD">
        <w:rPr>
          <w:b/>
          <w:i/>
        </w:rPr>
        <w:t>Rename:  Delete directory records</w:t>
      </w:r>
    </w:p>
    <w:p w14:paraId="223EFEC2" w14:textId="05C1AB0D" w:rsidR="007306CD" w:rsidRDefault="007306CD" w:rsidP="007306CD">
      <w:pPr>
        <w:pStyle w:val="Step"/>
        <w:numPr>
          <w:ilvl w:val="0"/>
          <w:numId w:val="43"/>
        </w:numPr>
        <w:rPr>
          <w:b/>
          <w:i/>
        </w:rPr>
      </w:pPr>
      <w:r w:rsidRPr="007306CD">
        <w:rPr>
          <w:b/>
          <w:i/>
        </w:rPr>
        <w:t xml:space="preserve">Command:  "delete from CmFERPADirStudentRelation where systudentid = </w:t>
      </w:r>
      <w:r>
        <w:rPr>
          <w:b/>
          <w:i/>
        </w:rPr>
        <w:t xml:space="preserve">" </w:t>
      </w:r>
      <w:r w:rsidRPr="007306CD">
        <w:rPr>
          <w:b/>
          <w:i/>
        </w:rPr>
        <w:t>&amp; studentid</w:t>
      </w:r>
    </w:p>
    <w:p w14:paraId="71CBBED4" w14:textId="5BB4AD48" w:rsidR="007907DA" w:rsidRPr="007907DA" w:rsidRDefault="007907DA" w:rsidP="007907DA">
      <w:pPr>
        <w:pStyle w:val="Note"/>
        <w:rPr>
          <w:b/>
        </w:rPr>
      </w:pPr>
      <w:r>
        <w:rPr>
          <w:b/>
        </w:rPr>
        <w:t>Note:  If the student selects to NOT release directory information then any records that are in the student relationship table will be removed.</w:t>
      </w:r>
    </w:p>
    <w:p w14:paraId="6621E3F2" w14:textId="59655CEB" w:rsidR="0040202C" w:rsidRDefault="00744523" w:rsidP="00744523">
      <w:pPr>
        <w:pStyle w:val="Picture-AlignedwithBody"/>
        <w:rPr>
          <w:b/>
        </w:rPr>
      </w:pPr>
      <w:r>
        <w:rPr>
          <w:noProof/>
        </w:rPr>
        <w:drawing>
          <wp:inline distT="0" distB="0" distL="0" distR="0" wp14:anchorId="505823E9" wp14:editId="6A5FAD89">
            <wp:extent cx="5943600" cy="2770505"/>
            <wp:effectExtent l="0" t="0" r="0" b="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70505"/>
                    </a:xfrm>
                    <a:prstGeom prst="rect">
                      <a:avLst/>
                    </a:prstGeom>
                  </pic:spPr>
                </pic:pic>
              </a:graphicData>
            </a:graphic>
          </wp:inline>
        </w:drawing>
      </w:r>
    </w:p>
    <w:p w14:paraId="20AA8BC0" w14:textId="4602A17B" w:rsidR="007907DA" w:rsidRDefault="007907DA" w:rsidP="007907DA">
      <w:pPr>
        <w:pStyle w:val="Body"/>
      </w:pPr>
    </w:p>
    <w:p w14:paraId="5B27E343" w14:textId="2656B29B" w:rsidR="0040202C" w:rsidRDefault="0040202C" w:rsidP="0040202C">
      <w:pPr>
        <w:rPr>
          <w:bCs w:val="0"/>
        </w:rPr>
      </w:pPr>
    </w:p>
    <w:p w14:paraId="04E1159B" w14:textId="77777777" w:rsidR="0040202C" w:rsidRDefault="0040202C" w:rsidP="0040202C"/>
    <w:p w14:paraId="315D4193" w14:textId="77777777" w:rsidR="009E104D" w:rsidRDefault="009E104D">
      <w:pPr>
        <w:rPr>
          <w:bCs w:val="0"/>
        </w:rPr>
      </w:pPr>
      <w:r>
        <w:br w:type="page"/>
      </w:r>
    </w:p>
    <w:p w14:paraId="77A052AD" w14:textId="1E14877B" w:rsidR="009E104D" w:rsidRDefault="009E104D" w:rsidP="009E104D">
      <w:pPr>
        <w:pStyle w:val="Step"/>
      </w:pPr>
      <w:r w:rsidRPr="004F196D">
        <w:lastRenderedPageBreak/>
        <w:t xml:space="preserve">Drag a </w:t>
      </w:r>
      <w:r>
        <w:rPr>
          <w:b/>
          <w:i/>
        </w:rPr>
        <w:t>Create</w:t>
      </w:r>
      <w:r w:rsidRPr="00D72DFA">
        <w:rPr>
          <w:b/>
          <w:i/>
        </w:rPr>
        <w:t>Entity</w:t>
      </w:r>
      <w:r w:rsidRPr="004F196D">
        <w:t xml:space="preserve"> activity in the </w:t>
      </w:r>
      <w:r>
        <w:rPr>
          <w:b/>
          <w:i/>
        </w:rPr>
        <w:t xml:space="preserve">Create FERPA Info Sequence </w:t>
      </w:r>
      <w:r w:rsidRPr="004F196D">
        <w:t>activity.</w:t>
      </w:r>
    </w:p>
    <w:p w14:paraId="5C90A24B" w14:textId="06BB67CB" w:rsidR="009E104D" w:rsidRDefault="009E104D" w:rsidP="009E104D">
      <w:pPr>
        <w:pStyle w:val="Picture-AlignedwithBody"/>
      </w:pPr>
      <w:r>
        <w:rPr>
          <w:noProof/>
        </w:rPr>
        <w:drawing>
          <wp:inline distT="0" distB="0" distL="0" distR="0" wp14:anchorId="5E899CA7" wp14:editId="3F6A0B02">
            <wp:extent cx="5943600" cy="3183890"/>
            <wp:effectExtent l="0" t="0" r="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3890"/>
                    </a:xfrm>
                    <a:prstGeom prst="rect">
                      <a:avLst/>
                    </a:prstGeom>
                  </pic:spPr>
                </pic:pic>
              </a:graphicData>
            </a:graphic>
          </wp:inline>
        </w:drawing>
      </w:r>
    </w:p>
    <w:p w14:paraId="33AF035E" w14:textId="77777777" w:rsidR="009E104D" w:rsidRPr="004F196D" w:rsidRDefault="009E104D" w:rsidP="009E104D">
      <w:pPr>
        <w:pStyle w:val="Step"/>
        <w:numPr>
          <w:ilvl w:val="0"/>
          <w:numId w:val="0"/>
        </w:numPr>
        <w:ind w:left="1080" w:hanging="360"/>
      </w:pPr>
    </w:p>
    <w:p w14:paraId="5C210B1B" w14:textId="5392A763" w:rsidR="009E104D" w:rsidRDefault="009E104D" w:rsidP="009E104D">
      <w:pPr>
        <w:rPr>
          <w:b/>
          <w:bCs w:val="0"/>
          <w:i/>
        </w:rPr>
      </w:pPr>
    </w:p>
    <w:p w14:paraId="7AB40277" w14:textId="580791DF" w:rsidR="009E104D" w:rsidRPr="009E104D" w:rsidRDefault="009E104D" w:rsidP="009E104D">
      <w:pPr>
        <w:pStyle w:val="Step-substep"/>
        <w:numPr>
          <w:ilvl w:val="0"/>
          <w:numId w:val="44"/>
        </w:numPr>
        <w:rPr>
          <w:b/>
          <w:i/>
        </w:rPr>
      </w:pPr>
      <w:r w:rsidRPr="009E104D">
        <w:rPr>
          <w:b/>
          <w:i/>
        </w:rPr>
        <w:t>Browse for Type:  Cmc.Nexus.Crm.Contracts&gt;Cmc.Nexus.Crm.Entities&gt;FerpaStudent</w:t>
      </w:r>
      <w:r>
        <w:rPr>
          <w:b/>
          <w:i/>
        </w:rPr>
        <w:t xml:space="preserve">RelationshipEntity </w:t>
      </w:r>
      <w:r w:rsidRPr="009E104D">
        <w:rPr>
          <w:b/>
          <w:i/>
        </w:rPr>
        <w:t>and Click OK</w:t>
      </w:r>
    </w:p>
    <w:p w14:paraId="66CF9281" w14:textId="77777777" w:rsidR="009E104D" w:rsidRDefault="009E104D" w:rsidP="009E104D">
      <w:pPr>
        <w:pStyle w:val="Picture-AlignedwithBody"/>
        <w:rPr>
          <w:b/>
          <w:i/>
        </w:rPr>
      </w:pPr>
      <w:r>
        <w:rPr>
          <w:noProof/>
        </w:rPr>
        <w:drawing>
          <wp:inline distT="0" distB="0" distL="0" distR="0" wp14:anchorId="6EE77DFB" wp14:editId="41D9075C">
            <wp:extent cx="3162574" cy="1425063"/>
            <wp:effectExtent l="0" t="0" r="0" b="381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2574" cy="1425063"/>
                    </a:xfrm>
                    <a:prstGeom prst="rect">
                      <a:avLst/>
                    </a:prstGeom>
                  </pic:spPr>
                </pic:pic>
              </a:graphicData>
            </a:graphic>
          </wp:inline>
        </w:drawing>
      </w:r>
    </w:p>
    <w:p w14:paraId="443441B2" w14:textId="61C559C0" w:rsidR="009E104D" w:rsidRPr="003E4A18" w:rsidRDefault="009E104D" w:rsidP="009E104D">
      <w:pPr>
        <w:pStyle w:val="Picture-AlignedwithBody"/>
      </w:pPr>
      <w:r>
        <w:rPr>
          <w:noProof/>
        </w:rPr>
        <w:lastRenderedPageBreak/>
        <w:drawing>
          <wp:inline distT="0" distB="0" distL="0" distR="0" wp14:anchorId="6B11122F" wp14:editId="0A6777A0">
            <wp:extent cx="5943600" cy="3082290"/>
            <wp:effectExtent l="0" t="0" r="0" b="381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82290"/>
                    </a:xfrm>
                    <a:prstGeom prst="rect">
                      <a:avLst/>
                    </a:prstGeom>
                  </pic:spPr>
                </pic:pic>
              </a:graphicData>
            </a:graphic>
          </wp:inline>
        </w:drawing>
      </w:r>
    </w:p>
    <w:p w14:paraId="23C9138C" w14:textId="17A4E1F6" w:rsidR="009E104D" w:rsidRDefault="009E104D" w:rsidP="009E104D">
      <w:pPr>
        <w:rPr>
          <w:bCs w:val="0"/>
        </w:rPr>
      </w:pPr>
    </w:p>
    <w:p w14:paraId="73FF9914" w14:textId="77777777" w:rsidR="009E104D" w:rsidRDefault="009E104D" w:rsidP="009E104D">
      <w:pPr>
        <w:pStyle w:val="Step-substep"/>
      </w:pPr>
      <w:r w:rsidRPr="00D72DFA">
        <w:t>Complete the properties as shown below.</w:t>
      </w:r>
    </w:p>
    <w:p w14:paraId="2FA08F73" w14:textId="77777777" w:rsidR="009E104D" w:rsidRDefault="009E104D" w:rsidP="009E104D">
      <w:pPr>
        <w:pStyle w:val="Picture-AlignedwithBody"/>
      </w:pPr>
    </w:p>
    <w:p w14:paraId="3DABF9EE" w14:textId="676DA657" w:rsidR="009E104D" w:rsidRDefault="009E104D" w:rsidP="009E104D">
      <w:pPr>
        <w:pStyle w:val="Picture-AlignedwithBody"/>
      </w:pPr>
      <w:r>
        <w:rPr>
          <w:noProof/>
        </w:rPr>
        <w:drawing>
          <wp:inline distT="0" distB="0" distL="0" distR="0" wp14:anchorId="74935050" wp14:editId="240BFA94">
            <wp:extent cx="5943600" cy="1191895"/>
            <wp:effectExtent l="0" t="0" r="0" b="8255"/>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191895"/>
                    </a:xfrm>
                    <a:prstGeom prst="rect">
                      <a:avLst/>
                    </a:prstGeom>
                  </pic:spPr>
                </pic:pic>
              </a:graphicData>
            </a:graphic>
          </wp:inline>
        </w:drawing>
      </w:r>
    </w:p>
    <w:p w14:paraId="09A0006C" w14:textId="77777777" w:rsidR="009E104D" w:rsidRDefault="009E104D" w:rsidP="009E104D">
      <w:pPr>
        <w:rPr>
          <w:bCs w:val="0"/>
        </w:rPr>
      </w:pPr>
    </w:p>
    <w:p w14:paraId="7B4D212B" w14:textId="77777777" w:rsidR="00CD5E9F" w:rsidRDefault="00CD5E9F">
      <w:pPr>
        <w:rPr>
          <w:bCs w:val="0"/>
        </w:rPr>
      </w:pPr>
      <w:r>
        <w:br w:type="page"/>
      </w:r>
    </w:p>
    <w:p w14:paraId="5A3CE45B" w14:textId="486F7F6C" w:rsidR="009E104D" w:rsidRDefault="009E104D" w:rsidP="009E104D">
      <w:pPr>
        <w:pStyle w:val="Step"/>
      </w:pPr>
      <w:r>
        <w:lastRenderedPageBreak/>
        <w:t xml:space="preserve">Drag </w:t>
      </w:r>
      <w:r w:rsidR="00BD67DA">
        <w:t>five</w:t>
      </w:r>
      <w:r>
        <w:t xml:space="preserve"> </w:t>
      </w:r>
      <w:r>
        <w:rPr>
          <w:b/>
          <w:i/>
        </w:rPr>
        <w:t xml:space="preserve">Assign </w:t>
      </w:r>
      <w:r>
        <w:t xml:space="preserve">activities onto the Designer below the </w:t>
      </w:r>
      <w:r>
        <w:rPr>
          <w:b/>
          <w:i/>
        </w:rPr>
        <w:t>CreateEntity FerpaStud</w:t>
      </w:r>
      <w:r w:rsidR="00503634">
        <w:rPr>
          <w:b/>
          <w:i/>
        </w:rPr>
        <w:t>entRelationship</w:t>
      </w:r>
      <w:r>
        <w:rPr>
          <w:b/>
          <w:i/>
        </w:rPr>
        <w:t xml:space="preserve">Entity </w:t>
      </w:r>
      <w:r>
        <w:t>activity.  Update the properties as follows:</w:t>
      </w:r>
    </w:p>
    <w:p w14:paraId="6D116EF1" w14:textId="57E40BCD" w:rsidR="009E104D" w:rsidRPr="00244774" w:rsidRDefault="009E104D" w:rsidP="009E104D">
      <w:pPr>
        <w:pStyle w:val="Step-BulletUnderStep"/>
        <w:spacing w:before="0" w:after="0"/>
        <w:rPr>
          <w:b/>
          <w:i/>
        </w:rPr>
      </w:pPr>
      <w:r w:rsidRPr="00244774">
        <w:rPr>
          <w:b/>
          <w:i/>
          <w:szCs w:val="20"/>
        </w:rPr>
        <w:t>Display Name</w:t>
      </w:r>
      <w:r w:rsidRPr="00244774">
        <w:rPr>
          <w:szCs w:val="20"/>
        </w:rPr>
        <w:t xml:space="preserve">: </w:t>
      </w:r>
      <w:r w:rsidRPr="00244774">
        <w:rPr>
          <w:b/>
          <w:i/>
          <w:szCs w:val="20"/>
        </w:rPr>
        <w:t xml:space="preserve"> Map </w:t>
      </w:r>
      <w:r w:rsidR="00503634">
        <w:rPr>
          <w:b/>
          <w:i/>
          <w:szCs w:val="20"/>
        </w:rPr>
        <w:t xml:space="preserve">Address </w:t>
      </w:r>
      <w:r w:rsidRPr="00244774">
        <w:rPr>
          <w:b/>
          <w:i/>
          <w:szCs w:val="20"/>
        </w:rPr>
        <w:t>Id</w:t>
      </w:r>
      <w:r w:rsidRPr="00244774">
        <w:rPr>
          <w:szCs w:val="20"/>
        </w:rPr>
        <w:t xml:space="preserve">; </w:t>
      </w:r>
      <w:r w:rsidRPr="00244774">
        <w:rPr>
          <w:b/>
          <w:bCs w:val="0"/>
          <w:i/>
          <w:szCs w:val="20"/>
        </w:rPr>
        <w:t>StudentRelationship.Student</w:t>
      </w:r>
      <w:r w:rsidR="00503634">
        <w:rPr>
          <w:b/>
          <w:bCs w:val="0"/>
          <w:i/>
          <w:szCs w:val="20"/>
        </w:rPr>
        <w:t>RelationshipAddressId=studentRelationshipAddressEntity.Id</w:t>
      </w:r>
    </w:p>
    <w:p w14:paraId="50DA055E" w14:textId="32E5C1E5" w:rsidR="009E104D" w:rsidRPr="00244774" w:rsidRDefault="009E104D" w:rsidP="009E104D">
      <w:pPr>
        <w:pStyle w:val="Step-BulletUnderStep"/>
        <w:spacing w:before="0" w:after="0"/>
        <w:rPr>
          <w:b/>
          <w:i/>
        </w:rPr>
      </w:pPr>
      <w:r>
        <w:rPr>
          <w:b/>
          <w:i/>
        </w:rPr>
        <w:t>Display</w:t>
      </w:r>
      <w:r w:rsidRPr="00244774">
        <w:rPr>
          <w:b/>
          <w:i/>
        </w:rPr>
        <w:t xml:space="preserve"> Name:  Assign </w:t>
      </w:r>
      <w:r w:rsidR="00503634">
        <w:rPr>
          <w:b/>
          <w:i/>
        </w:rPr>
        <w:t>Description</w:t>
      </w:r>
      <w:r w:rsidRPr="00244774">
        <w:rPr>
          <w:b/>
          <w:i/>
        </w:rPr>
        <w:t xml:space="preserve">; </w:t>
      </w:r>
    </w:p>
    <w:p w14:paraId="570CBDB1" w14:textId="4037CADB" w:rsidR="009E104D" w:rsidRDefault="00503634" w:rsidP="009E104D">
      <w:pPr>
        <w:pStyle w:val="Step-BulletUnderStep"/>
        <w:numPr>
          <w:ilvl w:val="0"/>
          <w:numId w:val="0"/>
        </w:numPr>
        <w:spacing w:before="0" w:after="0"/>
        <w:ind w:left="1800"/>
        <w:rPr>
          <w:b/>
          <w:bCs w:val="0"/>
          <w:i/>
          <w:szCs w:val="20"/>
        </w:rPr>
      </w:pPr>
      <w:r>
        <w:rPr>
          <w:b/>
          <w:bCs w:val="0"/>
          <w:i/>
          <w:szCs w:val="20"/>
        </w:rPr>
        <w:t>StudentRelationship.Description</w:t>
      </w:r>
      <w:r w:rsidR="009E104D">
        <w:rPr>
          <w:b/>
          <w:bCs w:val="0"/>
          <w:i/>
          <w:szCs w:val="20"/>
        </w:rPr>
        <w:t>=</w:t>
      </w:r>
      <w:r>
        <w:rPr>
          <w:b/>
          <w:bCs w:val="0"/>
          <w:i/>
          <w:szCs w:val="20"/>
        </w:rPr>
        <w:t>"Form Submission"</w:t>
      </w:r>
    </w:p>
    <w:p w14:paraId="7B4B2575" w14:textId="3DCBAED9" w:rsidR="00503634" w:rsidRPr="00244774" w:rsidRDefault="00503634" w:rsidP="00503634">
      <w:pPr>
        <w:pStyle w:val="Step-BulletUnderStep"/>
        <w:spacing w:before="0" w:after="0"/>
        <w:rPr>
          <w:b/>
          <w:i/>
        </w:rPr>
      </w:pPr>
      <w:r>
        <w:rPr>
          <w:b/>
          <w:i/>
        </w:rPr>
        <w:t>Display</w:t>
      </w:r>
      <w:r w:rsidRPr="00244774">
        <w:rPr>
          <w:b/>
          <w:i/>
        </w:rPr>
        <w:t xml:space="preserve"> Name:  Assign </w:t>
      </w:r>
      <w:r>
        <w:rPr>
          <w:b/>
          <w:i/>
        </w:rPr>
        <w:t>Share Info Start Date</w:t>
      </w:r>
      <w:r w:rsidRPr="00244774">
        <w:rPr>
          <w:b/>
          <w:i/>
        </w:rPr>
        <w:t xml:space="preserve">; </w:t>
      </w:r>
    </w:p>
    <w:p w14:paraId="0CE90027" w14:textId="2DE4CEB8" w:rsidR="00503634" w:rsidRDefault="00503634" w:rsidP="00503634">
      <w:pPr>
        <w:pStyle w:val="Step-BulletUnderStep"/>
        <w:numPr>
          <w:ilvl w:val="0"/>
          <w:numId w:val="0"/>
        </w:numPr>
        <w:spacing w:before="0" w:after="0"/>
        <w:ind w:left="1800"/>
        <w:rPr>
          <w:b/>
          <w:bCs w:val="0"/>
          <w:i/>
          <w:szCs w:val="20"/>
        </w:rPr>
      </w:pPr>
      <w:r>
        <w:rPr>
          <w:b/>
          <w:bCs w:val="0"/>
          <w:i/>
          <w:szCs w:val="20"/>
        </w:rPr>
        <w:t>StudentRelationship.ShareInfoStartDate=datetime.Today</w:t>
      </w:r>
    </w:p>
    <w:p w14:paraId="63D25B1E" w14:textId="2EE0CB2D" w:rsidR="00503634" w:rsidRPr="00244774" w:rsidRDefault="00503634" w:rsidP="00503634">
      <w:pPr>
        <w:pStyle w:val="Step-BulletUnderStep"/>
        <w:spacing w:before="0" w:after="0"/>
        <w:rPr>
          <w:b/>
          <w:i/>
        </w:rPr>
      </w:pPr>
      <w:r>
        <w:rPr>
          <w:b/>
          <w:i/>
        </w:rPr>
        <w:t>Display</w:t>
      </w:r>
      <w:r w:rsidRPr="00244774">
        <w:rPr>
          <w:b/>
          <w:i/>
        </w:rPr>
        <w:t xml:space="preserve"> Name:  Assign </w:t>
      </w:r>
      <w:r>
        <w:rPr>
          <w:b/>
          <w:i/>
        </w:rPr>
        <w:t>Share Info End Date</w:t>
      </w:r>
      <w:r w:rsidRPr="00244774">
        <w:rPr>
          <w:b/>
          <w:i/>
        </w:rPr>
        <w:t xml:space="preserve">; </w:t>
      </w:r>
    </w:p>
    <w:p w14:paraId="17FE748E" w14:textId="047B9DEB" w:rsidR="00503634" w:rsidRDefault="00503634" w:rsidP="00503634">
      <w:pPr>
        <w:pStyle w:val="Step-BulletUnderStep"/>
        <w:numPr>
          <w:ilvl w:val="0"/>
          <w:numId w:val="0"/>
        </w:numPr>
        <w:spacing w:before="0" w:after="0"/>
        <w:ind w:left="1800"/>
        <w:rPr>
          <w:b/>
          <w:bCs w:val="0"/>
          <w:i/>
          <w:szCs w:val="20"/>
        </w:rPr>
      </w:pPr>
      <w:r>
        <w:rPr>
          <w:b/>
          <w:bCs w:val="0"/>
          <w:i/>
          <w:szCs w:val="20"/>
        </w:rPr>
        <w:t>StudentRelationship.ShareInfoEndDate=datetime.Today.AddMonths(12)</w:t>
      </w:r>
    </w:p>
    <w:p w14:paraId="04A773C0" w14:textId="1124F167" w:rsidR="00503634" w:rsidRPr="00244774" w:rsidRDefault="00503634" w:rsidP="00503634">
      <w:pPr>
        <w:pStyle w:val="Step-BulletUnderStep"/>
        <w:spacing w:before="0" w:after="0"/>
        <w:rPr>
          <w:b/>
          <w:i/>
        </w:rPr>
      </w:pPr>
      <w:r>
        <w:rPr>
          <w:b/>
          <w:i/>
        </w:rPr>
        <w:t>Display</w:t>
      </w:r>
      <w:r w:rsidRPr="00244774">
        <w:rPr>
          <w:b/>
          <w:i/>
        </w:rPr>
        <w:t xml:space="preserve"> Name:  Assign </w:t>
      </w:r>
      <w:r>
        <w:rPr>
          <w:b/>
          <w:i/>
        </w:rPr>
        <w:t>as Active Record</w:t>
      </w:r>
      <w:r w:rsidRPr="00244774">
        <w:rPr>
          <w:b/>
          <w:i/>
        </w:rPr>
        <w:t xml:space="preserve">; </w:t>
      </w:r>
    </w:p>
    <w:p w14:paraId="27104E8A" w14:textId="577C7855" w:rsidR="00503634" w:rsidRDefault="00503634" w:rsidP="00503634">
      <w:pPr>
        <w:pStyle w:val="Step-BulletUnderStep"/>
        <w:numPr>
          <w:ilvl w:val="0"/>
          <w:numId w:val="0"/>
        </w:numPr>
        <w:spacing w:before="0" w:after="0"/>
        <w:ind w:left="1800"/>
        <w:rPr>
          <w:b/>
          <w:bCs w:val="0"/>
          <w:i/>
          <w:szCs w:val="20"/>
        </w:rPr>
      </w:pPr>
      <w:r>
        <w:rPr>
          <w:b/>
          <w:bCs w:val="0"/>
          <w:i/>
          <w:szCs w:val="20"/>
        </w:rPr>
        <w:t>StudentRelationship.IsActive=True</w:t>
      </w:r>
    </w:p>
    <w:p w14:paraId="376E047B" w14:textId="77777777" w:rsidR="00503634" w:rsidRDefault="00503634" w:rsidP="009E104D">
      <w:pPr>
        <w:pStyle w:val="Step-BulletUnderStep"/>
        <w:numPr>
          <w:ilvl w:val="0"/>
          <w:numId w:val="0"/>
        </w:numPr>
        <w:spacing w:before="0" w:after="0"/>
        <w:ind w:left="1800"/>
        <w:rPr>
          <w:b/>
          <w:bCs w:val="0"/>
          <w:i/>
          <w:szCs w:val="20"/>
        </w:rPr>
      </w:pPr>
    </w:p>
    <w:p w14:paraId="5112F88A" w14:textId="77777777" w:rsidR="00503634" w:rsidRDefault="00503634" w:rsidP="009E104D">
      <w:pPr>
        <w:pStyle w:val="Step-BulletUnderStep"/>
        <w:numPr>
          <w:ilvl w:val="0"/>
          <w:numId w:val="0"/>
        </w:numPr>
        <w:spacing w:before="0" w:after="0"/>
        <w:ind w:left="1800"/>
        <w:rPr>
          <w:b/>
          <w:i/>
        </w:rPr>
      </w:pPr>
    </w:p>
    <w:p w14:paraId="1ED60146" w14:textId="77777777" w:rsidR="009E104D" w:rsidRDefault="009E104D" w:rsidP="009E104D">
      <w:pPr>
        <w:pStyle w:val="Step"/>
        <w:numPr>
          <w:ilvl w:val="0"/>
          <w:numId w:val="0"/>
        </w:numPr>
        <w:ind w:left="1080"/>
      </w:pPr>
    </w:p>
    <w:p w14:paraId="12FBA955" w14:textId="330F8049" w:rsidR="009E104D" w:rsidRDefault="00503634" w:rsidP="009E104D">
      <w:pPr>
        <w:pStyle w:val="Picture-AlignedwithBody"/>
      </w:pPr>
      <w:r>
        <w:rPr>
          <w:noProof/>
        </w:rPr>
        <w:drawing>
          <wp:inline distT="0" distB="0" distL="0" distR="0" wp14:anchorId="74B94509" wp14:editId="29AFCD94">
            <wp:extent cx="5943600" cy="3686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686810"/>
                    </a:xfrm>
                    <a:prstGeom prst="rect">
                      <a:avLst/>
                    </a:prstGeom>
                  </pic:spPr>
                </pic:pic>
              </a:graphicData>
            </a:graphic>
          </wp:inline>
        </w:drawing>
      </w:r>
    </w:p>
    <w:p w14:paraId="5B9BDF9E" w14:textId="77777777" w:rsidR="009E104D" w:rsidRDefault="009E104D" w:rsidP="009E104D">
      <w:pPr>
        <w:rPr>
          <w:bCs w:val="0"/>
        </w:rPr>
      </w:pPr>
      <w:r>
        <w:br w:type="page"/>
      </w:r>
    </w:p>
    <w:p w14:paraId="3AAEB808" w14:textId="39E583F6" w:rsidR="00B528D7" w:rsidRPr="00B03259" w:rsidRDefault="00B528D7" w:rsidP="009E104D">
      <w:pPr>
        <w:pStyle w:val="Step"/>
      </w:pPr>
      <w:r>
        <w:lastRenderedPageBreak/>
        <w:t xml:space="preserve">Drag a </w:t>
      </w:r>
      <w:r>
        <w:rPr>
          <w:b/>
          <w:i/>
        </w:rPr>
        <w:t xml:space="preserve">Sequence </w:t>
      </w:r>
      <w:r>
        <w:t xml:space="preserve">activity below the </w:t>
      </w:r>
      <w:r w:rsidR="00B03259">
        <w:rPr>
          <w:b/>
          <w:i/>
        </w:rPr>
        <w:t xml:space="preserve">Assign as Active Record Assign </w:t>
      </w:r>
      <w:r w:rsidR="00B03259">
        <w:t xml:space="preserve">activity.  Rename the activity to:  </w:t>
      </w:r>
      <w:r w:rsidR="00B03259">
        <w:rPr>
          <w:b/>
          <w:i/>
        </w:rPr>
        <w:t>Academic Info to Share</w:t>
      </w:r>
    </w:p>
    <w:p w14:paraId="5923F7E9" w14:textId="4BEB000B" w:rsidR="00B03259" w:rsidRDefault="00B03259" w:rsidP="00B03259">
      <w:pPr>
        <w:pStyle w:val="Picture-AlignedwithBody"/>
      </w:pPr>
      <w:r>
        <w:rPr>
          <w:noProof/>
        </w:rPr>
        <w:drawing>
          <wp:inline distT="0" distB="0" distL="0" distR="0" wp14:anchorId="116D82D6" wp14:editId="680A6D2B">
            <wp:extent cx="5943600" cy="3236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6595"/>
                    </a:xfrm>
                    <a:prstGeom prst="rect">
                      <a:avLst/>
                    </a:prstGeom>
                  </pic:spPr>
                </pic:pic>
              </a:graphicData>
            </a:graphic>
          </wp:inline>
        </w:drawing>
      </w:r>
    </w:p>
    <w:p w14:paraId="15BBF33D" w14:textId="77777777" w:rsidR="00BD67DA" w:rsidRDefault="00BD67DA" w:rsidP="00BD67DA">
      <w:pPr>
        <w:pStyle w:val="Step"/>
        <w:numPr>
          <w:ilvl w:val="0"/>
          <w:numId w:val="0"/>
        </w:numPr>
        <w:ind w:left="1080"/>
      </w:pPr>
    </w:p>
    <w:p w14:paraId="3F110515" w14:textId="4AD851E6" w:rsidR="00BD67DA" w:rsidRDefault="00BD67DA" w:rsidP="00BD67DA">
      <w:pPr>
        <w:pStyle w:val="Step"/>
      </w:pPr>
      <w:r>
        <w:t xml:space="preserve">Drag an </w:t>
      </w:r>
      <w:r>
        <w:rPr>
          <w:b/>
          <w:i/>
        </w:rPr>
        <w:t xml:space="preserve">Assign </w:t>
      </w:r>
      <w:r>
        <w:t xml:space="preserve">activity into the </w:t>
      </w:r>
      <w:r>
        <w:rPr>
          <w:b/>
          <w:i/>
        </w:rPr>
        <w:t xml:space="preserve">Academic Info to Share Sequence </w:t>
      </w:r>
      <w:r>
        <w:t xml:space="preserve">activity.  Complete the activity as follows:  </w:t>
      </w:r>
    </w:p>
    <w:p w14:paraId="0AFCD950" w14:textId="77777777" w:rsidR="00BD67DA" w:rsidRPr="00492C26" w:rsidRDefault="00BD67DA" w:rsidP="00BD67DA">
      <w:pPr>
        <w:pStyle w:val="Step-BulletUnderStep"/>
      </w:pPr>
      <w:r>
        <w:t xml:space="preserve">Rename the activity:  </w:t>
      </w:r>
      <w:r>
        <w:rPr>
          <w:b/>
          <w:i/>
        </w:rPr>
        <w:t>Assign Initial Count</w:t>
      </w:r>
    </w:p>
    <w:p w14:paraId="21298E02" w14:textId="73F29322" w:rsidR="00BD67DA" w:rsidRDefault="00BD67DA" w:rsidP="00BD67DA">
      <w:pPr>
        <w:pStyle w:val="Step-BulletUnderStep"/>
      </w:pPr>
      <w:r>
        <w:rPr>
          <w:b/>
          <w:i/>
        </w:rPr>
        <w:t>count=</w:t>
      </w:r>
      <w:r w:rsidR="00D038E2">
        <w:rPr>
          <w:b/>
          <w:i/>
        </w:rPr>
        <w:t>0</w:t>
      </w:r>
    </w:p>
    <w:p w14:paraId="5239A231" w14:textId="005C9D4D" w:rsidR="00BD67DA" w:rsidRDefault="00BD67DA" w:rsidP="00BD67DA">
      <w:pPr>
        <w:pStyle w:val="Picture-AlignedwithBody"/>
      </w:pPr>
      <w:r>
        <w:rPr>
          <w:noProof/>
        </w:rPr>
        <w:drawing>
          <wp:inline distT="0" distB="0" distL="0" distR="0" wp14:anchorId="7C0B5462" wp14:editId="446CFD60">
            <wp:extent cx="5943600" cy="2934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34335"/>
                    </a:xfrm>
                    <a:prstGeom prst="rect">
                      <a:avLst/>
                    </a:prstGeom>
                  </pic:spPr>
                </pic:pic>
              </a:graphicData>
            </a:graphic>
          </wp:inline>
        </w:drawing>
      </w:r>
    </w:p>
    <w:p w14:paraId="081005E0" w14:textId="77777777" w:rsidR="00BD67DA" w:rsidRPr="00B27FE9" w:rsidRDefault="00BD67DA" w:rsidP="00BD67DA">
      <w:pPr>
        <w:pStyle w:val="Body"/>
      </w:pPr>
    </w:p>
    <w:p w14:paraId="69BE0E35" w14:textId="08768FF5" w:rsidR="00BD67DA" w:rsidRDefault="00BD67DA" w:rsidP="00BD67DA">
      <w:pPr>
        <w:pStyle w:val="Step"/>
      </w:pPr>
      <w:r>
        <w:lastRenderedPageBreak/>
        <w:t xml:space="preserve">Drag a  </w:t>
      </w:r>
      <w:r>
        <w:rPr>
          <w:b/>
          <w:i/>
        </w:rPr>
        <w:t xml:space="preserve">DoWhile </w:t>
      </w:r>
      <w:r>
        <w:t xml:space="preserve">activity below the </w:t>
      </w:r>
      <w:r>
        <w:rPr>
          <w:b/>
          <w:i/>
        </w:rPr>
        <w:t xml:space="preserve">Assign Initial Count Assign </w:t>
      </w:r>
      <w:r>
        <w:t xml:space="preserve">activity.  For the </w:t>
      </w:r>
      <w:r>
        <w:rPr>
          <w:b/>
          <w:i/>
        </w:rPr>
        <w:t xml:space="preserve">Condition </w:t>
      </w:r>
      <w:r>
        <w:t xml:space="preserve">enter the following:  </w:t>
      </w:r>
      <w:r>
        <w:rPr>
          <w:b/>
          <w:i/>
        </w:rPr>
        <w:t>count&lt;</w:t>
      </w:r>
      <w:r w:rsidR="00D038E2">
        <w:rPr>
          <w:b/>
          <w:i/>
        </w:rPr>
        <w:t>8</w:t>
      </w:r>
    </w:p>
    <w:p w14:paraId="3B33EB0F" w14:textId="3E8E8FC9" w:rsidR="00BD67DA" w:rsidRPr="00830EFA" w:rsidRDefault="00BD67DA" w:rsidP="00BD67DA">
      <w:pPr>
        <w:pStyle w:val="Note"/>
        <w:rPr>
          <w:b/>
        </w:rPr>
      </w:pPr>
      <w:r>
        <w:rPr>
          <w:b/>
        </w:rPr>
        <w:t xml:space="preserve">Note:  There are </w:t>
      </w:r>
      <w:r w:rsidR="00D038E2">
        <w:rPr>
          <w:b/>
        </w:rPr>
        <w:t>8</w:t>
      </w:r>
      <w:r>
        <w:rPr>
          <w:b/>
        </w:rPr>
        <w:t xml:space="preserve"> directory Id's in the table.  We are going to loop through and add each one as selected/unselected</w:t>
      </w:r>
      <w:r w:rsidR="00D038E2">
        <w:rPr>
          <w:b/>
        </w:rPr>
        <w:t xml:space="preserve"> based on the selection on the form</w:t>
      </w:r>
      <w:r>
        <w:rPr>
          <w:b/>
        </w:rPr>
        <w:t>.</w:t>
      </w:r>
    </w:p>
    <w:p w14:paraId="51CD7631" w14:textId="52C17906" w:rsidR="00BD67DA" w:rsidRDefault="00D038E2" w:rsidP="00D038E2">
      <w:pPr>
        <w:pStyle w:val="Picture-AlignedwithBody"/>
      </w:pPr>
      <w:r w:rsidRPr="00D038E2">
        <w:rPr>
          <w:noProof/>
        </w:rPr>
        <w:drawing>
          <wp:inline distT="0" distB="0" distL="0" distR="0" wp14:anchorId="634CBDEF" wp14:editId="3EAD37B1">
            <wp:extent cx="5943600" cy="3426460"/>
            <wp:effectExtent l="0" t="0" r="0" b="2540"/>
            <wp:docPr id="3855" name="Picture 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426460"/>
                    </a:xfrm>
                    <a:prstGeom prst="rect">
                      <a:avLst/>
                    </a:prstGeom>
                  </pic:spPr>
                </pic:pic>
              </a:graphicData>
            </a:graphic>
          </wp:inline>
        </w:drawing>
      </w:r>
    </w:p>
    <w:p w14:paraId="523C042D" w14:textId="77777777" w:rsidR="00BD67DA" w:rsidRDefault="00BD67DA" w:rsidP="00BD67DA">
      <w:pPr>
        <w:pStyle w:val="Body"/>
      </w:pPr>
    </w:p>
    <w:p w14:paraId="08C0FF95" w14:textId="77777777" w:rsidR="00D038E2" w:rsidRDefault="00D038E2">
      <w:pPr>
        <w:rPr>
          <w:bCs w:val="0"/>
        </w:rPr>
      </w:pPr>
      <w:r>
        <w:br w:type="page"/>
      </w:r>
    </w:p>
    <w:p w14:paraId="63790C09" w14:textId="20C03514" w:rsidR="00BD67DA" w:rsidRDefault="00BD67DA" w:rsidP="00BD67DA">
      <w:pPr>
        <w:pStyle w:val="Step"/>
      </w:pPr>
      <w:r>
        <w:lastRenderedPageBreak/>
        <w:t xml:space="preserve">Drag a </w:t>
      </w:r>
      <w:r>
        <w:rPr>
          <w:b/>
          <w:i/>
        </w:rPr>
        <w:t xml:space="preserve">Sequence </w:t>
      </w:r>
      <w:r>
        <w:t xml:space="preserve">activity into the </w:t>
      </w:r>
      <w:r>
        <w:rPr>
          <w:b/>
          <w:i/>
        </w:rPr>
        <w:t xml:space="preserve">Body </w:t>
      </w:r>
      <w:r>
        <w:t xml:space="preserve">of the </w:t>
      </w:r>
      <w:r>
        <w:rPr>
          <w:b/>
          <w:i/>
        </w:rPr>
        <w:t xml:space="preserve">DoWhile </w:t>
      </w:r>
      <w:r>
        <w:t>activity.  Rename the activity to:</w:t>
      </w:r>
    </w:p>
    <w:p w14:paraId="35CF9F5E" w14:textId="00B0F736" w:rsidR="00BD67DA" w:rsidRPr="00830EFA" w:rsidRDefault="00D038E2" w:rsidP="00BD67DA">
      <w:pPr>
        <w:pStyle w:val="Step"/>
        <w:numPr>
          <w:ilvl w:val="0"/>
          <w:numId w:val="0"/>
        </w:numPr>
        <w:ind w:left="1080"/>
        <w:rPr>
          <w:b/>
          <w:i/>
        </w:rPr>
      </w:pPr>
      <w:r>
        <w:rPr>
          <w:b/>
          <w:i/>
        </w:rPr>
        <w:t>Save AD</w:t>
      </w:r>
      <w:r w:rsidR="00BD67DA">
        <w:rPr>
          <w:b/>
          <w:i/>
        </w:rPr>
        <w:t xml:space="preserve"> Directory Info</w:t>
      </w:r>
    </w:p>
    <w:p w14:paraId="7921BAC7" w14:textId="1B663817" w:rsidR="00BD67DA" w:rsidRDefault="00D038E2" w:rsidP="00D038E2">
      <w:pPr>
        <w:pStyle w:val="Picture-AlignedwithBody"/>
      </w:pPr>
      <w:r>
        <w:rPr>
          <w:noProof/>
        </w:rPr>
        <w:drawing>
          <wp:inline distT="0" distB="0" distL="0" distR="0" wp14:anchorId="3B828001" wp14:editId="13D6225F">
            <wp:extent cx="5943600" cy="3429000"/>
            <wp:effectExtent l="0" t="0" r="0" b="0"/>
            <wp:docPr id="3859" name="Picture 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29000"/>
                    </a:xfrm>
                    <a:prstGeom prst="rect">
                      <a:avLst/>
                    </a:prstGeom>
                  </pic:spPr>
                </pic:pic>
              </a:graphicData>
            </a:graphic>
          </wp:inline>
        </w:drawing>
      </w:r>
    </w:p>
    <w:p w14:paraId="1ACCE34D" w14:textId="77777777" w:rsidR="00BD67DA" w:rsidRDefault="00BD67DA" w:rsidP="00BD67DA">
      <w:pPr>
        <w:pStyle w:val="Step"/>
        <w:numPr>
          <w:ilvl w:val="0"/>
          <w:numId w:val="0"/>
        </w:numPr>
        <w:ind w:left="1080"/>
      </w:pPr>
    </w:p>
    <w:p w14:paraId="5E0242FF" w14:textId="027E388A" w:rsidR="00CE6B63" w:rsidRDefault="00CE6B63" w:rsidP="00CE6B63">
      <w:pPr>
        <w:pStyle w:val="Step"/>
      </w:pPr>
      <w:r>
        <w:t xml:space="preserve">Drag an </w:t>
      </w:r>
      <w:r>
        <w:rPr>
          <w:b/>
          <w:i/>
        </w:rPr>
        <w:t xml:space="preserve">If </w:t>
      </w:r>
      <w:r>
        <w:t xml:space="preserve">activity into the </w:t>
      </w:r>
      <w:r>
        <w:rPr>
          <w:b/>
          <w:i/>
        </w:rPr>
        <w:t xml:space="preserve">Save AD Directory Info Sequence </w:t>
      </w:r>
      <w:r>
        <w:t xml:space="preserve">activity.  </w:t>
      </w:r>
    </w:p>
    <w:p w14:paraId="17D12348" w14:textId="220AFC34" w:rsidR="00CE6B63" w:rsidRPr="00AD4505" w:rsidRDefault="00CE6B63" w:rsidP="00CE6B63">
      <w:pPr>
        <w:pStyle w:val="Bullet-Level1"/>
      </w:pPr>
      <w:r>
        <w:t xml:space="preserve">Rename the activity to:  </w:t>
      </w:r>
      <w:r>
        <w:rPr>
          <w:b/>
          <w:i/>
        </w:rPr>
        <w:t>If selected, create</w:t>
      </w:r>
    </w:p>
    <w:p w14:paraId="4D43312F" w14:textId="2BEE092B" w:rsidR="00CE6B63" w:rsidRDefault="00CE6B63" w:rsidP="00CE6B63">
      <w:pPr>
        <w:pStyle w:val="Bullet-Level1"/>
      </w:pPr>
      <w:r>
        <w:t xml:space="preserve">Condition:  </w:t>
      </w:r>
      <w:r>
        <w:rPr>
          <w:b/>
          <w:i/>
        </w:rPr>
        <w:t>mylist(Count)</w:t>
      </w:r>
    </w:p>
    <w:p w14:paraId="25C2C279" w14:textId="5C807DC6" w:rsidR="00CE6B63" w:rsidRDefault="00CE6B63" w:rsidP="00CE6B63">
      <w:pPr>
        <w:pStyle w:val="Picture-AlignedwithBody"/>
      </w:pPr>
      <w:r>
        <w:rPr>
          <w:noProof/>
        </w:rPr>
        <w:drawing>
          <wp:inline distT="0" distB="0" distL="0" distR="0" wp14:anchorId="48660E9D" wp14:editId="72C30C5A">
            <wp:extent cx="5943600" cy="3057525"/>
            <wp:effectExtent l="0" t="0" r="0" b="9525"/>
            <wp:docPr id="3868" name="Picture 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7525"/>
                    </a:xfrm>
                    <a:prstGeom prst="rect">
                      <a:avLst/>
                    </a:prstGeom>
                  </pic:spPr>
                </pic:pic>
              </a:graphicData>
            </a:graphic>
          </wp:inline>
        </w:drawing>
      </w:r>
    </w:p>
    <w:p w14:paraId="24F6A149" w14:textId="33EECFA3" w:rsidR="00CE6B63" w:rsidRDefault="00CE6B63" w:rsidP="00CE6B63">
      <w:pPr>
        <w:rPr>
          <w:bCs w:val="0"/>
        </w:rPr>
      </w:pPr>
    </w:p>
    <w:p w14:paraId="249644F6" w14:textId="155A6A1B" w:rsidR="00CE6B63" w:rsidRDefault="00CE6B63" w:rsidP="00CE6B63">
      <w:pPr>
        <w:pStyle w:val="Step"/>
      </w:pPr>
      <w:r>
        <w:t xml:space="preserve">Drag a </w:t>
      </w:r>
      <w:r>
        <w:rPr>
          <w:b/>
          <w:i/>
        </w:rPr>
        <w:t xml:space="preserve">Sequence </w:t>
      </w:r>
      <w:r>
        <w:t xml:space="preserve">activity into the </w:t>
      </w:r>
      <w:r>
        <w:rPr>
          <w:b/>
          <w:i/>
        </w:rPr>
        <w:t xml:space="preserve">Then </w:t>
      </w:r>
      <w:r>
        <w:t xml:space="preserve">portion of the </w:t>
      </w:r>
      <w:r>
        <w:rPr>
          <w:b/>
          <w:i/>
        </w:rPr>
        <w:t xml:space="preserve">If </w:t>
      </w:r>
      <w:r>
        <w:t xml:space="preserve">activity.  Rename the activity to:  </w:t>
      </w:r>
      <w:r w:rsidR="008E4E0C">
        <w:rPr>
          <w:b/>
          <w:i/>
        </w:rPr>
        <w:t>Loop,create AD Directory</w:t>
      </w:r>
    </w:p>
    <w:p w14:paraId="33E06A3C" w14:textId="6DDE1EF8" w:rsidR="00CE6B63" w:rsidRDefault="008E4E0C" w:rsidP="00CE6B63">
      <w:pPr>
        <w:pStyle w:val="Picture-AlignedwithBody"/>
      </w:pPr>
      <w:r>
        <w:rPr>
          <w:noProof/>
        </w:rPr>
        <w:drawing>
          <wp:inline distT="0" distB="0" distL="0" distR="0" wp14:anchorId="7D5705BA" wp14:editId="19BF9C2A">
            <wp:extent cx="5943600" cy="30359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35935"/>
                    </a:xfrm>
                    <a:prstGeom prst="rect">
                      <a:avLst/>
                    </a:prstGeom>
                  </pic:spPr>
                </pic:pic>
              </a:graphicData>
            </a:graphic>
          </wp:inline>
        </w:drawing>
      </w:r>
    </w:p>
    <w:p w14:paraId="4358439B" w14:textId="77777777" w:rsidR="00CE6B63" w:rsidRDefault="00CE6B63" w:rsidP="00CE6B63">
      <w:pPr>
        <w:pStyle w:val="Picture-AlignedwithBody"/>
      </w:pPr>
    </w:p>
    <w:p w14:paraId="5241A90A" w14:textId="77777777" w:rsidR="00CE6B63" w:rsidRDefault="00CE6B63" w:rsidP="00CE6B63">
      <w:pPr>
        <w:pStyle w:val="Step"/>
        <w:numPr>
          <w:ilvl w:val="0"/>
          <w:numId w:val="0"/>
        </w:numPr>
        <w:ind w:left="1080"/>
      </w:pPr>
    </w:p>
    <w:p w14:paraId="4138B75F" w14:textId="1D6DA936" w:rsidR="00BD67DA" w:rsidRDefault="00BD67DA" w:rsidP="00BD67DA">
      <w:pPr>
        <w:pStyle w:val="Step"/>
      </w:pPr>
      <w:r w:rsidRPr="004F196D">
        <w:t xml:space="preserve">Drag a </w:t>
      </w:r>
      <w:r>
        <w:rPr>
          <w:b/>
          <w:i/>
        </w:rPr>
        <w:t>Create</w:t>
      </w:r>
      <w:r w:rsidRPr="00D72DFA">
        <w:rPr>
          <w:b/>
          <w:i/>
        </w:rPr>
        <w:t>Entity</w:t>
      </w:r>
      <w:r w:rsidRPr="004F196D">
        <w:t xml:space="preserve"> activity in the </w:t>
      </w:r>
      <w:r w:rsidR="00312CD6">
        <w:rPr>
          <w:b/>
          <w:i/>
        </w:rPr>
        <w:t>Loop,create AD Directory</w:t>
      </w:r>
      <w:r>
        <w:rPr>
          <w:b/>
          <w:i/>
        </w:rPr>
        <w:t xml:space="preserve"> Sequence </w:t>
      </w:r>
      <w:r w:rsidRPr="004F196D">
        <w:t>activity.</w:t>
      </w:r>
    </w:p>
    <w:p w14:paraId="37DF8C68" w14:textId="5F9ECA6E" w:rsidR="00BD67DA" w:rsidRDefault="00312CD6" w:rsidP="00BD67DA">
      <w:pPr>
        <w:pStyle w:val="Picture-AlignedwithBody"/>
      </w:pPr>
      <w:r>
        <w:rPr>
          <w:noProof/>
        </w:rPr>
        <w:drawing>
          <wp:inline distT="0" distB="0" distL="0" distR="0" wp14:anchorId="69C8B4E0" wp14:editId="54C508AB">
            <wp:extent cx="5943600" cy="25819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81910"/>
                    </a:xfrm>
                    <a:prstGeom prst="rect">
                      <a:avLst/>
                    </a:prstGeom>
                  </pic:spPr>
                </pic:pic>
              </a:graphicData>
            </a:graphic>
          </wp:inline>
        </w:drawing>
      </w:r>
    </w:p>
    <w:p w14:paraId="161A43E8" w14:textId="77777777" w:rsidR="00BD67DA" w:rsidRPr="004F196D" w:rsidRDefault="00BD67DA" w:rsidP="00BD67DA">
      <w:pPr>
        <w:pStyle w:val="Step"/>
        <w:numPr>
          <w:ilvl w:val="0"/>
          <w:numId w:val="0"/>
        </w:numPr>
        <w:ind w:left="1080" w:hanging="360"/>
      </w:pPr>
    </w:p>
    <w:p w14:paraId="08ABD1C2" w14:textId="77777777" w:rsidR="00BD67DA" w:rsidRDefault="00BD67DA" w:rsidP="00BD67DA">
      <w:pPr>
        <w:rPr>
          <w:b/>
          <w:bCs w:val="0"/>
          <w:i/>
        </w:rPr>
      </w:pPr>
      <w:r>
        <w:rPr>
          <w:b/>
          <w:i/>
        </w:rPr>
        <w:br w:type="page"/>
      </w:r>
    </w:p>
    <w:p w14:paraId="429AB4FA" w14:textId="667DE18C" w:rsidR="00BD67DA" w:rsidRPr="00312CD6" w:rsidRDefault="00BD67DA" w:rsidP="00312CD6">
      <w:pPr>
        <w:pStyle w:val="Step-substep"/>
        <w:numPr>
          <w:ilvl w:val="0"/>
          <w:numId w:val="46"/>
        </w:numPr>
        <w:rPr>
          <w:b/>
          <w:i/>
        </w:rPr>
      </w:pPr>
      <w:r w:rsidRPr="00312CD6">
        <w:rPr>
          <w:b/>
          <w:i/>
        </w:rPr>
        <w:lastRenderedPageBreak/>
        <w:t>Browse for Type:  Cmc.Nexus.Crm.Contracts&gt;Cmc.Nexus.Crm.Entities&gt;FerpaStudent</w:t>
      </w:r>
      <w:r w:rsidR="00312CD6" w:rsidRPr="00312CD6">
        <w:rPr>
          <w:b/>
          <w:i/>
        </w:rPr>
        <w:t>ReleaseAcademic</w:t>
      </w:r>
      <w:r w:rsidRPr="00312CD6">
        <w:rPr>
          <w:b/>
          <w:i/>
        </w:rPr>
        <w:t>FieldEntity and Click OK</w:t>
      </w:r>
    </w:p>
    <w:p w14:paraId="441DA8D2" w14:textId="77777777" w:rsidR="00BD67DA" w:rsidRDefault="00BD67DA" w:rsidP="00BD67DA">
      <w:pPr>
        <w:pStyle w:val="Picture-AlignedwithBody"/>
        <w:rPr>
          <w:b/>
          <w:i/>
        </w:rPr>
      </w:pPr>
      <w:r>
        <w:rPr>
          <w:noProof/>
        </w:rPr>
        <w:drawing>
          <wp:inline distT="0" distB="0" distL="0" distR="0" wp14:anchorId="288C72D9" wp14:editId="2F1EA53B">
            <wp:extent cx="3162574" cy="142506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2574" cy="1425063"/>
                    </a:xfrm>
                    <a:prstGeom prst="rect">
                      <a:avLst/>
                    </a:prstGeom>
                  </pic:spPr>
                </pic:pic>
              </a:graphicData>
            </a:graphic>
          </wp:inline>
        </w:drawing>
      </w:r>
    </w:p>
    <w:p w14:paraId="40E25D80" w14:textId="03F8FDE5" w:rsidR="00BD67DA" w:rsidRPr="003E4A18" w:rsidRDefault="00312CD6" w:rsidP="00BD67DA">
      <w:pPr>
        <w:pStyle w:val="Picture-AlignedwithBody"/>
      </w:pPr>
      <w:r>
        <w:rPr>
          <w:noProof/>
        </w:rPr>
        <w:drawing>
          <wp:inline distT="0" distB="0" distL="0" distR="0" wp14:anchorId="0230F96F" wp14:editId="40DCB188">
            <wp:extent cx="5943600" cy="30048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04820"/>
                    </a:xfrm>
                    <a:prstGeom prst="rect">
                      <a:avLst/>
                    </a:prstGeom>
                  </pic:spPr>
                </pic:pic>
              </a:graphicData>
            </a:graphic>
          </wp:inline>
        </w:drawing>
      </w:r>
    </w:p>
    <w:p w14:paraId="4729CFD7" w14:textId="77777777" w:rsidR="00BD67DA" w:rsidRDefault="00BD67DA" w:rsidP="00BD67DA">
      <w:pPr>
        <w:rPr>
          <w:bCs w:val="0"/>
        </w:rPr>
      </w:pPr>
      <w:r>
        <w:br w:type="page"/>
      </w:r>
    </w:p>
    <w:p w14:paraId="2A174ADE" w14:textId="77777777" w:rsidR="00BD67DA" w:rsidRDefault="00BD67DA" w:rsidP="00BD67DA">
      <w:pPr>
        <w:pStyle w:val="Step-substep"/>
      </w:pPr>
      <w:r w:rsidRPr="00D72DFA">
        <w:lastRenderedPageBreak/>
        <w:t>Complete the properties as shown below.</w:t>
      </w:r>
    </w:p>
    <w:p w14:paraId="5A9FDF5E" w14:textId="77777777" w:rsidR="00BD67DA" w:rsidRDefault="00BD67DA" w:rsidP="00BD67DA">
      <w:pPr>
        <w:pStyle w:val="Picture-AlignedwithBody"/>
      </w:pPr>
    </w:p>
    <w:p w14:paraId="4249063F" w14:textId="1B11DC07" w:rsidR="00BD67DA" w:rsidRDefault="006B7691" w:rsidP="00BD67DA">
      <w:pPr>
        <w:pStyle w:val="Picture-AlignedwithBody"/>
      </w:pPr>
      <w:r>
        <w:rPr>
          <w:noProof/>
        </w:rPr>
        <w:drawing>
          <wp:inline distT="0" distB="0" distL="0" distR="0" wp14:anchorId="1732B3D0" wp14:editId="20604028">
            <wp:extent cx="5943600" cy="10248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024890"/>
                    </a:xfrm>
                    <a:prstGeom prst="rect">
                      <a:avLst/>
                    </a:prstGeom>
                  </pic:spPr>
                </pic:pic>
              </a:graphicData>
            </a:graphic>
          </wp:inline>
        </w:drawing>
      </w:r>
    </w:p>
    <w:p w14:paraId="06816459" w14:textId="77777777" w:rsidR="00BD67DA" w:rsidRDefault="00BD67DA" w:rsidP="00BD67DA">
      <w:pPr>
        <w:rPr>
          <w:bCs w:val="0"/>
        </w:rPr>
      </w:pPr>
    </w:p>
    <w:p w14:paraId="2CF36C6C" w14:textId="688ACBE1" w:rsidR="00BD67DA" w:rsidRDefault="00BD67DA" w:rsidP="00BD67DA">
      <w:pPr>
        <w:pStyle w:val="Step"/>
      </w:pPr>
      <w:r>
        <w:t xml:space="preserve">Drag </w:t>
      </w:r>
      <w:r w:rsidR="006B7691">
        <w:t>an</w:t>
      </w:r>
      <w:r>
        <w:t xml:space="preserve"> </w:t>
      </w:r>
      <w:r>
        <w:rPr>
          <w:b/>
          <w:i/>
        </w:rPr>
        <w:t xml:space="preserve">Assign </w:t>
      </w:r>
      <w:r>
        <w:t>activit</w:t>
      </w:r>
      <w:r w:rsidR="006B7691">
        <w:t>y</w:t>
      </w:r>
      <w:r>
        <w:t xml:space="preserve"> onto the Designer below the </w:t>
      </w:r>
      <w:r>
        <w:rPr>
          <w:b/>
          <w:i/>
        </w:rPr>
        <w:t xml:space="preserve">CreateEntity </w:t>
      </w:r>
      <w:r w:rsidR="006B7691" w:rsidRPr="00312CD6">
        <w:rPr>
          <w:b/>
          <w:i/>
        </w:rPr>
        <w:t>FerpaStudentReleaseAcademicFieldEntity</w:t>
      </w:r>
      <w:r>
        <w:rPr>
          <w:b/>
          <w:i/>
        </w:rPr>
        <w:t xml:space="preserve"> </w:t>
      </w:r>
      <w:r>
        <w:t>activity.  Update the properties as follows:</w:t>
      </w:r>
    </w:p>
    <w:p w14:paraId="119326A8" w14:textId="1A7C1D09" w:rsidR="00BD67DA" w:rsidRPr="00244774" w:rsidRDefault="00BD67DA" w:rsidP="00BD67DA">
      <w:pPr>
        <w:pStyle w:val="Step-BulletUnderStep"/>
        <w:spacing w:before="0" w:after="0"/>
        <w:rPr>
          <w:b/>
          <w:i/>
        </w:rPr>
      </w:pPr>
      <w:r w:rsidRPr="00244774">
        <w:rPr>
          <w:b/>
          <w:i/>
          <w:szCs w:val="20"/>
        </w:rPr>
        <w:t>Display Name</w:t>
      </w:r>
      <w:r w:rsidRPr="00244774">
        <w:rPr>
          <w:szCs w:val="20"/>
        </w:rPr>
        <w:t xml:space="preserve">: </w:t>
      </w:r>
      <w:r w:rsidRPr="00244774">
        <w:rPr>
          <w:b/>
          <w:i/>
          <w:szCs w:val="20"/>
        </w:rPr>
        <w:t xml:space="preserve"> </w:t>
      </w:r>
      <w:r w:rsidR="006B7691">
        <w:rPr>
          <w:b/>
          <w:i/>
          <w:szCs w:val="20"/>
        </w:rPr>
        <w:t>Assign</w:t>
      </w:r>
      <w:r w:rsidRPr="00244774">
        <w:rPr>
          <w:b/>
          <w:i/>
          <w:szCs w:val="20"/>
        </w:rPr>
        <w:t xml:space="preserve"> Id</w:t>
      </w:r>
      <w:r w:rsidRPr="00244774">
        <w:rPr>
          <w:szCs w:val="20"/>
        </w:rPr>
        <w:t xml:space="preserve">; </w:t>
      </w:r>
      <w:r w:rsidR="006B7691">
        <w:rPr>
          <w:b/>
          <w:bCs w:val="0"/>
          <w:i/>
          <w:szCs w:val="20"/>
        </w:rPr>
        <w:t>AcademicRelease</w:t>
      </w:r>
      <w:r w:rsidRPr="00244774">
        <w:rPr>
          <w:b/>
          <w:bCs w:val="0"/>
          <w:i/>
          <w:szCs w:val="20"/>
        </w:rPr>
        <w:t>.</w:t>
      </w:r>
      <w:r w:rsidR="006B7691">
        <w:rPr>
          <w:b/>
          <w:bCs w:val="0"/>
          <w:i/>
          <w:szCs w:val="20"/>
        </w:rPr>
        <w:t>FerpaAcademicFieldId=count +1</w:t>
      </w:r>
    </w:p>
    <w:p w14:paraId="53A63AA6" w14:textId="77777777" w:rsidR="00BD67DA" w:rsidRDefault="00BD67DA" w:rsidP="00BD67DA">
      <w:pPr>
        <w:pStyle w:val="Step"/>
        <w:numPr>
          <w:ilvl w:val="0"/>
          <w:numId w:val="0"/>
        </w:numPr>
        <w:ind w:left="1080"/>
      </w:pPr>
    </w:p>
    <w:p w14:paraId="2B24C866" w14:textId="73D85350" w:rsidR="00BD67DA" w:rsidRDefault="006B7691" w:rsidP="00BD67DA">
      <w:pPr>
        <w:pStyle w:val="Picture-AlignedwithBody"/>
      </w:pPr>
      <w:r>
        <w:rPr>
          <w:noProof/>
        </w:rPr>
        <w:drawing>
          <wp:inline distT="0" distB="0" distL="0" distR="0" wp14:anchorId="4D011C2C" wp14:editId="35CBBA91">
            <wp:extent cx="5943600" cy="33858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85820"/>
                    </a:xfrm>
                    <a:prstGeom prst="rect">
                      <a:avLst/>
                    </a:prstGeom>
                  </pic:spPr>
                </pic:pic>
              </a:graphicData>
            </a:graphic>
          </wp:inline>
        </w:drawing>
      </w:r>
    </w:p>
    <w:p w14:paraId="3D28BF94" w14:textId="77777777" w:rsidR="00BD67DA" w:rsidRDefault="00BD67DA" w:rsidP="00BD67DA">
      <w:pPr>
        <w:rPr>
          <w:bCs w:val="0"/>
        </w:rPr>
      </w:pPr>
      <w:r>
        <w:br w:type="page"/>
      </w:r>
    </w:p>
    <w:p w14:paraId="1BC2F3DB" w14:textId="673B2083" w:rsidR="006B7691" w:rsidRDefault="006B7691" w:rsidP="00BD67DA">
      <w:pPr>
        <w:pStyle w:val="Step"/>
      </w:pPr>
      <w:r>
        <w:lastRenderedPageBreak/>
        <w:t xml:space="preserve">Drag the </w:t>
      </w:r>
      <w:r>
        <w:rPr>
          <w:b/>
          <w:i/>
        </w:rPr>
        <w:t xml:space="preserve">AddToCollection </w:t>
      </w:r>
      <w:r>
        <w:t xml:space="preserve">activity below the </w:t>
      </w:r>
      <w:r>
        <w:rPr>
          <w:b/>
          <w:i/>
        </w:rPr>
        <w:t xml:space="preserve">Assign Id Assign </w:t>
      </w:r>
      <w:r>
        <w:t>activity.</w:t>
      </w:r>
    </w:p>
    <w:p w14:paraId="0388C602" w14:textId="4B5AEA2B" w:rsidR="006B7691" w:rsidRDefault="006B7691" w:rsidP="006B7691">
      <w:pPr>
        <w:pStyle w:val="Step"/>
        <w:numPr>
          <w:ilvl w:val="0"/>
          <w:numId w:val="0"/>
        </w:numPr>
      </w:pPr>
    </w:p>
    <w:p w14:paraId="79D64058" w14:textId="72FCC500" w:rsidR="006B7691" w:rsidRDefault="006B7691" w:rsidP="006B7691">
      <w:pPr>
        <w:pStyle w:val="Picture-AlignedwithBody"/>
      </w:pPr>
      <w:r>
        <w:rPr>
          <w:noProof/>
        </w:rPr>
        <w:drawing>
          <wp:inline distT="0" distB="0" distL="0" distR="0" wp14:anchorId="661E8416" wp14:editId="64418C93">
            <wp:extent cx="5943600" cy="3056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56890"/>
                    </a:xfrm>
                    <a:prstGeom prst="rect">
                      <a:avLst/>
                    </a:prstGeom>
                  </pic:spPr>
                </pic:pic>
              </a:graphicData>
            </a:graphic>
          </wp:inline>
        </w:drawing>
      </w:r>
    </w:p>
    <w:p w14:paraId="6C207244" w14:textId="77777777" w:rsidR="006B7691" w:rsidRDefault="006B7691" w:rsidP="006B7691">
      <w:pPr>
        <w:pStyle w:val="Step"/>
        <w:numPr>
          <w:ilvl w:val="0"/>
          <w:numId w:val="0"/>
        </w:numPr>
        <w:ind w:left="1080"/>
      </w:pPr>
    </w:p>
    <w:p w14:paraId="5F74E763" w14:textId="32109B9E" w:rsidR="006B7691" w:rsidRDefault="006B7691" w:rsidP="00BD67DA">
      <w:pPr>
        <w:pStyle w:val="Step"/>
      </w:pPr>
      <w:r>
        <w:t>Update the properties for the activity as shown below:</w:t>
      </w:r>
    </w:p>
    <w:p w14:paraId="422EC574" w14:textId="17A4DE78" w:rsidR="006B7691" w:rsidRDefault="006B7691" w:rsidP="006B7691">
      <w:pPr>
        <w:pStyle w:val="Picture-AlignedwithBody"/>
      </w:pPr>
      <w:r>
        <w:rPr>
          <w:noProof/>
        </w:rPr>
        <w:drawing>
          <wp:inline distT="0" distB="0" distL="0" distR="0" wp14:anchorId="2AF7645B" wp14:editId="65A8956E">
            <wp:extent cx="5943600" cy="1120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20140"/>
                    </a:xfrm>
                    <a:prstGeom prst="rect">
                      <a:avLst/>
                    </a:prstGeom>
                  </pic:spPr>
                </pic:pic>
              </a:graphicData>
            </a:graphic>
          </wp:inline>
        </w:drawing>
      </w:r>
    </w:p>
    <w:p w14:paraId="0C2CA15F" w14:textId="77777777" w:rsidR="006B7691" w:rsidRDefault="006B7691">
      <w:pPr>
        <w:rPr>
          <w:bCs w:val="0"/>
        </w:rPr>
      </w:pPr>
      <w:r>
        <w:br w:type="page"/>
      </w:r>
    </w:p>
    <w:p w14:paraId="4142180E" w14:textId="3CB81549" w:rsidR="006B7691" w:rsidRDefault="006B7691" w:rsidP="006B7691">
      <w:pPr>
        <w:pStyle w:val="Step"/>
      </w:pPr>
      <w:r>
        <w:lastRenderedPageBreak/>
        <w:t xml:space="preserve">Drag an </w:t>
      </w:r>
      <w:r>
        <w:rPr>
          <w:b/>
          <w:i/>
        </w:rPr>
        <w:t xml:space="preserve">Assign </w:t>
      </w:r>
      <w:r>
        <w:t xml:space="preserve">activity onto the Designer below the </w:t>
      </w:r>
      <w:r>
        <w:rPr>
          <w:b/>
          <w:i/>
        </w:rPr>
        <w:t>If selected, create</w:t>
      </w:r>
      <w:r w:rsidR="00B35796">
        <w:rPr>
          <w:b/>
          <w:i/>
        </w:rPr>
        <w:t xml:space="preserve"> If </w:t>
      </w:r>
      <w:r w:rsidR="00B35796">
        <w:t xml:space="preserve">activity.  </w:t>
      </w:r>
      <w:r>
        <w:t xml:space="preserve">  Update the properties as follows:</w:t>
      </w:r>
    </w:p>
    <w:p w14:paraId="1FA1ACF3" w14:textId="5BD059F6" w:rsidR="006B7691" w:rsidRPr="00244774" w:rsidRDefault="006B7691" w:rsidP="006B7691">
      <w:pPr>
        <w:pStyle w:val="Step-BulletUnderStep"/>
        <w:spacing w:before="0" w:after="0"/>
        <w:rPr>
          <w:b/>
          <w:i/>
        </w:rPr>
      </w:pPr>
      <w:r w:rsidRPr="00244774">
        <w:rPr>
          <w:b/>
          <w:i/>
          <w:szCs w:val="20"/>
        </w:rPr>
        <w:t>Display Name</w:t>
      </w:r>
      <w:r w:rsidRPr="00244774">
        <w:rPr>
          <w:szCs w:val="20"/>
        </w:rPr>
        <w:t xml:space="preserve">: </w:t>
      </w:r>
      <w:r w:rsidRPr="00244774">
        <w:rPr>
          <w:b/>
          <w:i/>
          <w:szCs w:val="20"/>
        </w:rPr>
        <w:t xml:space="preserve"> </w:t>
      </w:r>
      <w:r>
        <w:rPr>
          <w:b/>
          <w:i/>
          <w:szCs w:val="20"/>
        </w:rPr>
        <w:t>Assign</w:t>
      </w:r>
      <w:r w:rsidRPr="00244774">
        <w:rPr>
          <w:b/>
          <w:i/>
          <w:szCs w:val="20"/>
        </w:rPr>
        <w:t xml:space="preserve"> </w:t>
      </w:r>
      <w:r w:rsidR="00B35796">
        <w:rPr>
          <w:b/>
          <w:i/>
          <w:szCs w:val="20"/>
        </w:rPr>
        <w:t>count increment</w:t>
      </w:r>
      <w:r w:rsidRPr="00244774">
        <w:rPr>
          <w:szCs w:val="20"/>
        </w:rPr>
        <w:t xml:space="preserve">; </w:t>
      </w:r>
      <w:r w:rsidR="00B35796">
        <w:rPr>
          <w:b/>
          <w:bCs w:val="0"/>
          <w:i/>
          <w:szCs w:val="20"/>
        </w:rPr>
        <w:t>count</w:t>
      </w:r>
      <w:r>
        <w:rPr>
          <w:b/>
          <w:bCs w:val="0"/>
          <w:i/>
          <w:szCs w:val="20"/>
        </w:rPr>
        <w:t>=count +1</w:t>
      </w:r>
    </w:p>
    <w:p w14:paraId="103876FE" w14:textId="77777777" w:rsidR="00B35796" w:rsidRDefault="00B35796" w:rsidP="00B35796">
      <w:pPr>
        <w:pStyle w:val="Step-BulletUnderStep"/>
        <w:numPr>
          <w:ilvl w:val="0"/>
          <w:numId w:val="0"/>
        </w:numPr>
        <w:ind w:left="1800"/>
      </w:pPr>
    </w:p>
    <w:p w14:paraId="3C90E1FE" w14:textId="39444EA4" w:rsidR="00B35796" w:rsidRPr="00763DC7" w:rsidRDefault="00B35796" w:rsidP="00B35796">
      <w:pPr>
        <w:pStyle w:val="Note"/>
      </w:pPr>
      <w:r w:rsidRPr="00B35796">
        <w:rPr>
          <w:b/>
        </w:rPr>
        <w:t>Note:</w:t>
      </w:r>
      <w:r>
        <w:t xml:space="preserve">  Our count starts at 0 and we are going to increment 0 + 1 until we reach 8.  This will create a</w:t>
      </w:r>
      <w:r w:rsidR="00AA25E4">
        <w:t>ny of the 8</w:t>
      </w:r>
      <w:r>
        <w:t xml:space="preserve"> Id's </w:t>
      </w:r>
      <w:r w:rsidR="00AA25E4">
        <w:t xml:space="preserve">based on the selection </w:t>
      </w:r>
      <w:r>
        <w:t>in the</w:t>
      </w:r>
      <w:r w:rsidR="00AA25E4">
        <w:t xml:space="preserve"> form</w:t>
      </w:r>
      <w:r>
        <w:t>.</w:t>
      </w:r>
    </w:p>
    <w:p w14:paraId="1874B448" w14:textId="77777777" w:rsidR="006B7691" w:rsidRDefault="006B7691" w:rsidP="006B7691">
      <w:pPr>
        <w:pStyle w:val="Step"/>
        <w:numPr>
          <w:ilvl w:val="0"/>
          <w:numId w:val="0"/>
        </w:numPr>
        <w:ind w:left="1080"/>
      </w:pPr>
    </w:p>
    <w:p w14:paraId="7023AECE" w14:textId="18CAB463" w:rsidR="006B7691" w:rsidRDefault="006B7691" w:rsidP="006B7691">
      <w:pPr>
        <w:pStyle w:val="Picture-AlignedwithBody"/>
      </w:pPr>
      <w:r>
        <w:rPr>
          <w:noProof/>
        </w:rPr>
        <w:drawing>
          <wp:inline distT="0" distB="0" distL="0" distR="0" wp14:anchorId="337700EC" wp14:editId="37F23AC3">
            <wp:extent cx="5943600" cy="34207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20745"/>
                    </a:xfrm>
                    <a:prstGeom prst="rect">
                      <a:avLst/>
                    </a:prstGeom>
                  </pic:spPr>
                </pic:pic>
              </a:graphicData>
            </a:graphic>
          </wp:inline>
        </w:drawing>
      </w:r>
    </w:p>
    <w:p w14:paraId="762CE1B8" w14:textId="77777777" w:rsidR="00D90124" w:rsidRDefault="00D90124">
      <w:pPr>
        <w:rPr>
          <w:bCs w:val="0"/>
        </w:rPr>
      </w:pPr>
      <w:r>
        <w:br w:type="page"/>
      </w:r>
    </w:p>
    <w:p w14:paraId="5F4A7864" w14:textId="039E97A9" w:rsidR="00BD67DA" w:rsidRDefault="00BD67DA" w:rsidP="00BD67DA">
      <w:pPr>
        <w:pStyle w:val="Step"/>
      </w:pPr>
      <w:r>
        <w:lastRenderedPageBreak/>
        <w:t xml:space="preserve">Drag the </w:t>
      </w:r>
      <w:r w:rsidR="00B35796">
        <w:rPr>
          <w:b/>
          <w:i/>
        </w:rPr>
        <w:t>LogObject</w:t>
      </w:r>
      <w:r w:rsidRPr="004F196D">
        <w:rPr>
          <w:b/>
          <w:i/>
        </w:rPr>
        <w:t xml:space="preserve"> </w:t>
      </w:r>
      <w:r>
        <w:t xml:space="preserve">activity below the </w:t>
      </w:r>
      <w:r>
        <w:rPr>
          <w:b/>
          <w:i/>
        </w:rPr>
        <w:t xml:space="preserve"> </w:t>
      </w:r>
      <w:r w:rsidR="00B35796">
        <w:rPr>
          <w:b/>
          <w:i/>
        </w:rPr>
        <w:t xml:space="preserve">Condition </w:t>
      </w:r>
      <w:r w:rsidR="00B35796">
        <w:t>of the</w:t>
      </w:r>
      <w:r w:rsidR="00B35796">
        <w:rPr>
          <w:b/>
          <w:i/>
        </w:rPr>
        <w:t xml:space="preserve"> DoWhile</w:t>
      </w:r>
      <w:r>
        <w:rPr>
          <w:b/>
          <w:i/>
        </w:rPr>
        <w:t xml:space="preserve"> </w:t>
      </w:r>
      <w:r>
        <w:t>activity.</w:t>
      </w:r>
      <w:r w:rsidR="00B35796">
        <w:t xml:space="preserve">  Update the properties for the activity as shown below:</w:t>
      </w:r>
      <w:r>
        <w:t xml:space="preserve"> </w:t>
      </w:r>
    </w:p>
    <w:p w14:paraId="46F9762F" w14:textId="77777777" w:rsidR="00BD67DA" w:rsidRDefault="00BD67DA" w:rsidP="00BD67DA">
      <w:pPr>
        <w:pStyle w:val="List123"/>
        <w:numPr>
          <w:ilvl w:val="0"/>
          <w:numId w:val="0"/>
        </w:numPr>
        <w:ind w:left="1584" w:hanging="144"/>
      </w:pPr>
    </w:p>
    <w:p w14:paraId="6B37CB74" w14:textId="77777777" w:rsidR="00BD67DA" w:rsidRDefault="00BD67DA" w:rsidP="00BD67DA">
      <w:pPr>
        <w:pStyle w:val="List123"/>
        <w:numPr>
          <w:ilvl w:val="0"/>
          <w:numId w:val="0"/>
        </w:numPr>
        <w:ind w:left="1584" w:hanging="144"/>
      </w:pPr>
    </w:p>
    <w:p w14:paraId="56850DEF" w14:textId="20838CF6" w:rsidR="00BD67DA" w:rsidRDefault="00B35796" w:rsidP="00BD67DA">
      <w:pPr>
        <w:pStyle w:val="Picture-AlignedwithBody"/>
      </w:pPr>
      <w:r>
        <w:rPr>
          <w:noProof/>
        </w:rPr>
        <w:drawing>
          <wp:inline distT="0" distB="0" distL="0" distR="0" wp14:anchorId="71C37502" wp14:editId="29701006">
            <wp:extent cx="5943600" cy="24504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50465"/>
                    </a:xfrm>
                    <a:prstGeom prst="rect">
                      <a:avLst/>
                    </a:prstGeom>
                  </pic:spPr>
                </pic:pic>
              </a:graphicData>
            </a:graphic>
          </wp:inline>
        </w:drawing>
      </w:r>
    </w:p>
    <w:p w14:paraId="546A51FE" w14:textId="77777777" w:rsidR="00B35796" w:rsidRPr="00B35796" w:rsidRDefault="00BD67DA" w:rsidP="00BD67DA">
      <w:pPr>
        <w:pStyle w:val="Step-substep"/>
        <w:numPr>
          <w:ilvl w:val="0"/>
          <w:numId w:val="42"/>
        </w:numPr>
        <w:rPr>
          <w:b/>
          <w:i/>
        </w:rPr>
      </w:pPr>
      <w:r>
        <w:br w:type="page"/>
      </w:r>
    </w:p>
    <w:p w14:paraId="491C84F6" w14:textId="78D14113" w:rsidR="00B35796" w:rsidRDefault="00B35796" w:rsidP="00B35796">
      <w:pPr>
        <w:pStyle w:val="Step"/>
      </w:pPr>
      <w:r>
        <w:lastRenderedPageBreak/>
        <w:t xml:space="preserve">Drag the </w:t>
      </w:r>
      <w:r w:rsidRPr="00B35796">
        <w:rPr>
          <w:b/>
          <w:i/>
        </w:rPr>
        <w:t xml:space="preserve">SaveEntity </w:t>
      </w:r>
      <w:r>
        <w:t xml:space="preserve">activity below the </w:t>
      </w:r>
      <w:r>
        <w:rPr>
          <w:b/>
          <w:i/>
        </w:rPr>
        <w:t>LogObject</w:t>
      </w:r>
      <w:r w:rsidRPr="00B35796">
        <w:rPr>
          <w:b/>
          <w:i/>
        </w:rPr>
        <w:t xml:space="preserve"> </w:t>
      </w:r>
      <w:r>
        <w:t xml:space="preserve">activity.  </w:t>
      </w:r>
    </w:p>
    <w:p w14:paraId="6625BA57" w14:textId="78BBBFC9" w:rsidR="00B35796" w:rsidRDefault="00B35796" w:rsidP="00B35796">
      <w:pPr>
        <w:pStyle w:val="Picture-AlignedwithBody"/>
      </w:pPr>
      <w:r>
        <w:rPr>
          <w:noProof/>
        </w:rPr>
        <w:drawing>
          <wp:inline distT="0" distB="0" distL="0" distR="0" wp14:anchorId="55B97316" wp14:editId="442EEDE6">
            <wp:extent cx="5943600" cy="3314065"/>
            <wp:effectExtent l="0" t="0" r="0" b="635"/>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14065"/>
                    </a:xfrm>
                    <a:prstGeom prst="rect">
                      <a:avLst/>
                    </a:prstGeom>
                  </pic:spPr>
                </pic:pic>
              </a:graphicData>
            </a:graphic>
          </wp:inline>
        </w:drawing>
      </w:r>
    </w:p>
    <w:p w14:paraId="34A9ADF6" w14:textId="77777777" w:rsidR="00B35796" w:rsidRDefault="00B35796" w:rsidP="00B35796">
      <w:pPr>
        <w:pStyle w:val="Step-substep"/>
        <w:numPr>
          <w:ilvl w:val="0"/>
          <w:numId w:val="0"/>
        </w:numPr>
        <w:ind w:left="1800" w:hanging="360"/>
        <w:rPr>
          <w:b/>
          <w:i/>
        </w:rPr>
      </w:pPr>
    </w:p>
    <w:p w14:paraId="00F404D9" w14:textId="77777777" w:rsidR="00B35796" w:rsidRDefault="00B35796" w:rsidP="00B35796">
      <w:pPr>
        <w:pStyle w:val="Step-substep"/>
        <w:numPr>
          <w:ilvl w:val="0"/>
          <w:numId w:val="0"/>
        </w:numPr>
        <w:ind w:left="1800"/>
        <w:rPr>
          <w:b/>
          <w:i/>
        </w:rPr>
      </w:pPr>
    </w:p>
    <w:p w14:paraId="66EA468B" w14:textId="4599877E" w:rsidR="00B35796" w:rsidRPr="00B35796" w:rsidRDefault="00B35796" w:rsidP="00B35796">
      <w:pPr>
        <w:pStyle w:val="Step-substep"/>
        <w:numPr>
          <w:ilvl w:val="0"/>
          <w:numId w:val="48"/>
        </w:numPr>
        <w:rPr>
          <w:b/>
          <w:i/>
        </w:rPr>
      </w:pPr>
      <w:r w:rsidRPr="00B35796">
        <w:rPr>
          <w:b/>
          <w:i/>
        </w:rPr>
        <w:t>Browse for Type:  Cmc.Nexus.Crm.Contracts&gt;Cmc.Nexus.Crm.Entities&gt;FerpaStudentRelationshipEntity and Click OK</w:t>
      </w:r>
    </w:p>
    <w:p w14:paraId="1564914A" w14:textId="19C2F2D3" w:rsidR="00BD67DA" w:rsidRPr="00B35796" w:rsidRDefault="00BD67DA" w:rsidP="00B35796">
      <w:pPr>
        <w:pStyle w:val="Picture-AlignedwithBody"/>
        <w:rPr>
          <w:b/>
          <w:i/>
        </w:rPr>
      </w:pPr>
      <w:r>
        <w:rPr>
          <w:noProof/>
        </w:rPr>
        <w:drawing>
          <wp:inline distT="0" distB="0" distL="0" distR="0" wp14:anchorId="2293A3CB" wp14:editId="14FF697B">
            <wp:extent cx="3162574" cy="142506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2574" cy="1425063"/>
                    </a:xfrm>
                    <a:prstGeom prst="rect">
                      <a:avLst/>
                    </a:prstGeom>
                  </pic:spPr>
                </pic:pic>
              </a:graphicData>
            </a:graphic>
          </wp:inline>
        </w:drawing>
      </w:r>
    </w:p>
    <w:p w14:paraId="4E267DCD" w14:textId="489DE212" w:rsidR="00BD67DA" w:rsidRPr="003E4A18" w:rsidRDefault="00B35796" w:rsidP="00BD67DA">
      <w:pPr>
        <w:pStyle w:val="Picture-AlignedwithBody"/>
      </w:pPr>
      <w:r>
        <w:rPr>
          <w:noProof/>
        </w:rPr>
        <w:lastRenderedPageBreak/>
        <w:drawing>
          <wp:inline distT="0" distB="0" distL="0" distR="0" wp14:anchorId="6BF6BA9B" wp14:editId="13E93064">
            <wp:extent cx="5943600" cy="3029585"/>
            <wp:effectExtent l="0" t="0" r="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29585"/>
                    </a:xfrm>
                    <a:prstGeom prst="rect">
                      <a:avLst/>
                    </a:prstGeom>
                  </pic:spPr>
                </pic:pic>
              </a:graphicData>
            </a:graphic>
          </wp:inline>
        </w:drawing>
      </w:r>
    </w:p>
    <w:p w14:paraId="35B50AF9" w14:textId="51EC80C2" w:rsidR="00BD67DA" w:rsidRDefault="00BD67DA" w:rsidP="00BD67DA">
      <w:pPr>
        <w:pStyle w:val="Step-substep"/>
      </w:pPr>
      <w:r w:rsidRPr="00D72DFA">
        <w:t>Complete the properties as shown below.</w:t>
      </w:r>
    </w:p>
    <w:p w14:paraId="7D72C2B4" w14:textId="176FD1F4" w:rsidR="00BD67DA" w:rsidRDefault="00B35796" w:rsidP="00BD67DA">
      <w:pPr>
        <w:pStyle w:val="Picture-AlignedwithBody"/>
      </w:pPr>
      <w:r>
        <w:rPr>
          <w:noProof/>
        </w:rPr>
        <w:drawing>
          <wp:inline distT="0" distB="0" distL="0" distR="0" wp14:anchorId="37D6456C" wp14:editId="6AF9772F">
            <wp:extent cx="5943600" cy="1247775"/>
            <wp:effectExtent l="0" t="0" r="0" b="9525"/>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247775"/>
                    </a:xfrm>
                    <a:prstGeom prst="rect">
                      <a:avLst/>
                    </a:prstGeom>
                  </pic:spPr>
                </pic:pic>
              </a:graphicData>
            </a:graphic>
          </wp:inline>
        </w:drawing>
      </w:r>
    </w:p>
    <w:p w14:paraId="36A461D6" w14:textId="4C3F5EE4" w:rsidR="00AA25E4" w:rsidRDefault="00AA25E4">
      <w:pPr>
        <w:rPr>
          <w:bCs w:val="0"/>
        </w:rPr>
      </w:pPr>
      <w:r>
        <w:rPr>
          <w:bCs w:val="0"/>
        </w:rPr>
        <w:br w:type="page"/>
      </w:r>
    </w:p>
    <w:p w14:paraId="3628353C" w14:textId="77777777" w:rsidR="00BD67DA" w:rsidRDefault="00BD67DA" w:rsidP="00BD67DA">
      <w:pPr>
        <w:rPr>
          <w:bCs w:val="0"/>
        </w:rPr>
      </w:pPr>
    </w:p>
    <w:p w14:paraId="5B4A1EB0" w14:textId="77777777" w:rsidR="00BD67DA" w:rsidRDefault="00BD67DA" w:rsidP="00BD67DA">
      <w:pPr>
        <w:rPr>
          <w:bCs w:val="0"/>
        </w:rPr>
      </w:pPr>
    </w:p>
    <w:p w14:paraId="3BE45615" w14:textId="5981CAC8" w:rsidR="0040202C" w:rsidRDefault="0040202C" w:rsidP="0040202C">
      <w:pPr>
        <w:pStyle w:val="Step"/>
      </w:pPr>
      <w:r>
        <w:t>Confirm there are no Errors in the Error pane.</w:t>
      </w:r>
    </w:p>
    <w:p w14:paraId="41C72A5D" w14:textId="77777777" w:rsidR="0040202C" w:rsidRDefault="0040202C" w:rsidP="0040202C">
      <w:pPr>
        <w:pStyle w:val="Picture-AlignedwithBody"/>
      </w:pPr>
      <w:r>
        <w:rPr>
          <w:noProof/>
        </w:rPr>
        <w:drawing>
          <wp:inline distT="0" distB="0" distL="0" distR="0" wp14:anchorId="20DECBA8" wp14:editId="1E37A3C8">
            <wp:extent cx="5057143" cy="3485714"/>
            <wp:effectExtent l="0" t="0" r="0" b="635"/>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7143" cy="3485714"/>
                    </a:xfrm>
                    <a:prstGeom prst="rect">
                      <a:avLst/>
                    </a:prstGeom>
                  </pic:spPr>
                </pic:pic>
              </a:graphicData>
            </a:graphic>
          </wp:inline>
        </w:drawing>
      </w:r>
    </w:p>
    <w:p w14:paraId="10B0F73F" w14:textId="77777777" w:rsidR="0040202C" w:rsidRDefault="0040202C" w:rsidP="0040202C">
      <w:pPr>
        <w:rPr>
          <w:b/>
          <w:i/>
        </w:rPr>
      </w:pPr>
      <w:r>
        <w:rPr>
          <w:b/>
          <w:bCs w:val="0"/>
          <w:i/>
        </w:rPr>
        <w:br w:type="page"/>
      </w:r>
    </w:p>
    <w:p w14:paraId="7009EDF9" w14:textId="77777777" w:rsidR="0040202C" w:rsidRPr="00C50ED1" w:rsidRDefault="0040202C" w:rsidP="0040202C">
      <w:pPr>
        <w:pStyle w:val="Step"/>
      </w:pPr>
      <w:r w:rsidRPr="00581A89">
        <w:rPr>
          <w:b/>
          <w:i/>
        </w:rPr>
        <w:lastRenderedPageBreak/>
        <w:t>Save</w:t>
      </w:r>
      <w:r>
        <w:t xml:space="preserve"> your Workflow to:  </w:t>
      </w:r>
      <w:r>
        <w:rPr>
          <w:b/>
          <w:i/>
        </w:rPr>
        <w:t>C:\CampusNexus\Insight2019</w:t>
      </w:r>
    </w:p>
    <w:p w14:paraId="47FB4B3D" w14:textId="4F994505" w:rsidR="0040202C" w:rsidRDefault="0040202C" w:rsidP="0040202C">
      <w:pPr>
        <w:pStyle w:val="Picture-AlignedwithBody"/>
      </w:pPr>
      <w:r>
        <w:rPr>
          <w:noProof/>
        </w:rPr>
        <w:drawing>
          <wp:inline distT="0" distB="0" distL="0" distR="0" wp14:anchorId="5792E887" wp14:editId="39EF57B6">
            <wp:extent cx="5943600" cy="944880"/>
            <wp:effectExtent l="0" t="0" r="0" b="7620"/>
            <wp:docPr id="3725" name="Pictur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44880"/>
                    </a:xfrm>
                    <a:prstGeom prst="rect">
                      <a:avLst/>
                    </a:prstGeom>
                  </pic:spPr>
                </pic:pic>
              </a:graphicData>
            </a:graphic>
          </wp:inline>
        </w:drawing>
      </w:r>
    </w:p>
    <w:p w14:paraId="45F9B080" w14:textId="77777777" w:rsidR="00AA25E4" w:rsidRPr="00AA25E4" w:rsidRDefault="00AA25E4" w:rsidP="00AA25E4">
      <w:pPr>
        <w:pStyle w:val="Body"/>
      </w:pPr>
    </w:p>
    <w:p w14:paraId="0E823EA7" w14:textId="77777777" w:rsidR="0040202C" w:rsidRDefault="0040202C" w:rsidP="0040202C">
      <w:pPr>
        <w:pStyle w:val="Step"/>
      </w:pPr>
      <w:r w:rsidRPr="00581A89">
        <w:rPr>
          <w:b/>
          <w:i/>
        </w:rPr>
        <w:t>Publish</w:t>
      </w:r>
      <w:r>
        <w:t xml:space="preserve"> your Workflow.  Make sure you select </w:t>
      </w:r>
      <w:r w:rsidRPr="00581A89">
        <w:rPr>
          <w:b/>
          <w:i/>
        </w:rPr>
        <w:t>Enable This Workflow Version?</w:t>
      </w:r>
      <w:r w:rsidRPr="00BB2D2C">
        <w:rPr>
          <w:b/>
        </w:rPr>
        <w:t xml:space="preserve"> </w:t>
      </w:r>
      <w:r>
        <w:t xml:space="preserve">and select </w:t>
      </w:r>
      <w:r w:rsidRPr="00581A89">
        <w:rPr>
          <w:b/>
          <w:i/>
        </w:rPr>
        <w:t>Publish</w:t>
      </w:r>
      <w:r w:rsidRPr="00BB2D2C">
        <w:rPr>
          <w:b/>
        </w:rPr>
        <w:t xml:space="preserve">.  </w:t>
      </w:r>
      <w:r>
        <w:t xml:space="preserve">Select </w:t>
      </w:r>
      <w:r w:rsidRPr="00581A89">
        <w:rPr>
          <w:b/>
          <w:i/>
        </w:rPr>
        <w:t>OK</w:t>
      </w:r>
      <w:r w:rsidRPr="00BB2D2C">
        <w:rPr>
          <w:b/>
        </w:rPr>
        <w:t xml:space="preserve"> </w:t>
      </w:r>
      <w:r>
        <w:t>to the confirmation.</w:t>
      </w:r>
    </w:p>
    <w:p w14:paraId="35AA37D4" w14:textId="7C6E5C97" w:rsidR="0040202C" w:rsidRDefault="00AA25E4" w:rsidP="0040202C">
      <w:pPr>
        <w:pStyle w:val="Picture-AlignedwithBody"/>
      </w:pPr>
      <w:r>
        <w:rPr>
          <w:noProof/>
        </w:rPr>
        <w:drawing>
          <wp:inline distT="0" distB="0" distL="0" distR="0" wp14:anchorId="30E2FD66" wp14:editId="129BCD3C">
            <wp:extent cx="5943600" cy="3286125"/>
            <wp:effectExtent l="0" t="0" r="0" b="9525"/>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86125"/>
                    </a:xfrm>
                    <a:prstGeom prst="rect">
                      <a:avLst/>
                    </a:prstGeom>
                  </pic:spPr>
                </pic:pic>
              </a:graphicData>
            </a:graphic>
          </wp:inline>
        </w:drawing>
      </w:r>
    </w:p>
    <w:p w14:paraId="5E2C8B78" w14:textId="77777777" w:rsidR="0040202C" w:rsidRDefault="0040202C" w:rsidP="0040202C">
      <w:pPr>
        <w:pStyle w:val="Step"/>
        <w:numPr>
          <w:ilvl w:val="0"/>
          <w:numId w:val="0"/>
        </w:numPr>
        <w:ind w:left="1080"/>
      </w:pPr>
    </w:p>
    <w:p w14:paraId="6DEF510F" w14:textId="77777777" w:rsidR="0040202C" w:rsidRDefault="0040202C" w:rsidP="0040202C">
      <w:pPr>
        <w:pStyle w:val="Picture-AlignedwithBody"/>
      </w:pPr>
      <w:r>
        <w:rPr>
          <w:noProof/>
        </w:rPr>
        <w:drawing>
          <wp:inline distT="0" distB="0" distL="0" distR="0" wp14:anchorId="3B1EFE06" wp14:editId="2F0404BF">
            <wp:extent cx="4133333" cy="1238095"/>
            <wp:effectExtent l="0" t="0" r="635" b="635"/>
            <wp:docPr id="3727" name="Pictur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33333" cy="1238095"/>
                    </a:xfrm>
                    <a:prstGeom prst="rect">
                      <a:avLst/>
                    </a:prstGeom>
                  </pic:spPr>
                </pic:pic>
              </a:graphicData>
            </a:graphic>
          </wp:inline>
        </w:drawing>
      </w:r>
    </w:p>
    <w:p w14:paraId="11059DD2" w14:textId="77777777" w:rsidR="0040202C" w:rsidRDefault="0040202C" w:rsidP="0040202C">
      <w:pPr>
        <w:pStyle w:val="Picture-AlignedwithBody"/>
      </w:pPr>
      <w:r>
        <w:br w:type="page"/>
      </w:r>
    </w:p>
    <w:p w14:paraId="2CE66084" w14:textId="77777777" w:rsidR="0040202C" w:rsidRPr="00B842BF" w:rsidRDefault="0040202C" w:rsidP="0040202C">
      <w:pPr>
        <w:pStyle w:val="Heading1"/>
      </w:pPr>
      <w:bookmarkStart w:id="71" w:name="_Toc536691850"/>
      <w:bookmarkStart w:id="72" w:name="_Toc3791769"/>
      <w:r w:rsidRPr="00B842BF">
        <w:lastRenderedPageBreak/>
        <w:t xml:space="preserve">Lesson 2:  Validate the </w:t>
      </w:r>
      <w:r>
        <w:t>Form and Supporting Workflow</w:t>
      </w:r>
      <w:bookmarkEnd w:id="71"/>
      <w:bookmarkEnd w:id="72"/>
    </w:p>
    <w:p w14:paraId="712C5555" w14:textId="064580B6" w:rsidR="0040202C" w:rsidRDefault="0040202C" w:rsidP="002A6F2A">
      <w:pPr>
        <w:pStyle w:val="Body"/>
        <w:rPr>
          <w:bCs/>
        </w:rPr>
      </w:pPr>
      <w:r>
        <w:t xml:space="preserve">In this lesson, you will validate the </w:t>
      </w:r>
      <w:r w:rsidR="002A6F2A">
        <w:t>FERPA</w:t>
      </w:r>
      <w:r>
        <w:t xml:space="preserve"> Process by logging in as a student and completing the </w:t>
      </w:r>
      <w:r w:rsidR="002A6F2A">
        <w:t xml:space="preserve">FERPA Release </w:t>
      </w:r>
      <w:r>
        <w:t>Form Sequence.  You will then validate the student record in the CampusNexus Web Client to ensure the correlating data was updated</w:t>
      </w:r>
    </w:p>
    <w:p w14:paraId="4CD28475" w14:textId="77777777" w:rsidR="0040202C" w:rsidRDefault="0040202C" w:rsidP="0040202C">
      <w:pPr>
        <w:pStyle w:val="Body"/>
      </w:pPr>
    </w:p>
    <w:p w14:paraId="4330499B" w14:textId="5C57B2D0" w:rsidR="0040202C" w:rsidRDefault="0040202C" w:rsidP="0040202C">
      <w:pPr>
        <w:pStyle w:val="Heading2"/>
      </w:pPr>
      <w:bookmarkStart w:id="73" w:name="_Toc536691851"/>
      <w:bookmarkStart w:id="74" w:name="_Toc3791770"/>
      <w:r w:rsidRPr="00B842BF">
        <w:t xml:space="preserve">Exercise:  Validate the Student Self-Service Form and Supporting Workflow for </w:t>
      </w:r>
      <w:bookmarkEnd w:id="73"/>
      <w:r>
        <w:t>the FERPA Process</w:t>
      </w:r>
      <w:bookmarkEnd w:id="74"/>
    </w:p>
    <w:p w14:paraId="2E8495A1" w14:textId="77777777" w:rsidR="0040202C" w:rsidRDefault="0040202C" w:rsidP="0040202C">
      <w:pPr>
        <w:numPr>
          <w:ilvl w:val="0"/>
          <w:numId w:val="9"/>
        </w:numPr>
      </w:pPr>
      <w:r>
        <w:t xml:space="preserve">Navigate to </w:t>
      </w:r>
      <w:r w:rsidRPr="00524B94">
        <w:rPr>
          <w:b/>
          <w:i/>
        </w:rPr>
        <w:t>Google Chrom</w:t>
      </w:r>
      <w:r w:rsidRPr="00524B94">
        <w:rPr>
          <w:b/>
        </w:rPr>
        <w:t>e</w:t>
      </w:r>
      <w:r w:rsidRPr="00DD40B3">
        <w:t xml:space="preserve"> </w:t>
      </w:r>
      <w:r>
        <w:t xml:space="preserve">and launch </w:t>
      </w:r>
      <w:r w:rsidRPr="00524B94">
        <w:rPr>
          <w:b/>
          <w:i/>
        </w:rPr>
        <w:t>Student</w:t>
      </w:r>
      <w:r w:rsidRPr="00DD40B3">
        <w:t xml:space="preserve"> </w:t>
      </w:r>
      <w:r>
        <w:t xml:space="preserve">from the </w:t>
      </w:r>
      <w:r w:rsidRPr="00524B94">
        <w:rPr>
          <w:b/>
          <w:i/>
        </w:rPr>
        <w:t>Bookmarks Bar</w:t>
      </w:r>
      <w:r>
        <w:t xml:space="preserve">. </w:t>
      </w:r>
    </w:p>
    <w:p w14:paraId="2F6CFE8E" w14:textId="77777777" w:rsidR="0040202C" w:rsidRDefault="0040202C" w:rsidP="0040202C">
      <w:pPr>
        <w:pStyle w:val="Picture-AlignedwithBody"/>
      </w:pPr>
      <w:r>
        <w:rPr>
          <w:noProof/>
        </w:rPr>
        <w:drawing>
          <wp:inline distT="0" distB="0" distL="0" distR="0" wp14:anchorId="4836E1B0" wp14:editId="7C7CEFA8">
            <wp:extent cx="723810" cy="266667"/>
            <wp:effectExtent l="0" t="0" r="635" b="635"/>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23810" cy="266667"/>
                    </a:xfrm>
                    <a:prstGeom prst="rect">
                      <a:avLst/>
                    </a:prstGeom>
                  </pic:spPr>
                </pic:pic>
              </a:graphicData>
            </a:graphic>
          </wp:inline>
        </w:drawing>
      </w:r>
    </w:p>
    <w:p w14:paraId="036E68DA" w14:textId="77777777" w:rsidR="0040202C" w:rsidRDefault="0040202C" w:rsidP="0040202C">
      <w:pPr>
        <w:pStyle w:val="Step"/>
      </w:pPr>
      <w:r w:rsidRPr="005F6F40">
        <w:rPr>
          <w:b/>
          <w:i/>
        </w:rPr>
        <w:t>Sign in</w:t>
      </w:r>
      <w:r>
        <w:t xml:space="preserve"> using the following credentials:</w:t>
      </w:r>
    </w:p>
    <w:p w14:paraId="3DB92FD0" w14:textId="77777777" w:rsidR="0040202C" w:rsidRPr="005F6F40" w:rsidRDefault="0040202C" w:rsidP="0040202C">
      <w:pPr>
        <w:pStyle w:val="Step"/>
        <w:numPr>
          <w:ilvl w:val="0"/>
          <w:numId w:val="0"/>
        </w:numPr>
        <w:ind w:left="1080"/>
        <w:rPr>
          <w:b/>
          <w:i/>
        </w:rPr>
      </w:pPr>
      <w:r w:rsidRPr="005F6F40">
        <w:rPr>
          <w:b/>
          <w:i/>
        </w:rPr>
        <w:t>administrator</w:t>
      </w:r>
    </w:p>
    <w:p w14:paraId="046C1662" w14:textId="77777777" w:rsidR="0040202C" w:rsidRPr="005F6F40" w:rsidRDefault="0040202C" w:rsidP="0040202C">
      <w:pPr>
        <w:pStyle w:val="Step"/>
        <w:numPr>
          <w:ilvl w:val="0"/>
          <w:numId w:val="0"/>
        </w:numPr>
        <w:ind w:left="1080"/>
        <w:rPr>
          <w:b/>
          <w:i/>
        </w:rPr>
      </w:pPr>
      <w:r w:rsidRPr="005F6F40">
        <w:rPr>
          <w:b/>
          <w:i/>
        </w:rPr>
        <w:t>testing</w:t>
      </w:r>
    </w:p>
    <w:p w14:paraId="41A35C95" w14:textId="77777777" w:rsidR="0040202C" w:rsidRDefault="0040202C" w:rsidP="0040202C">
      <w:pPr>
        <w:pStyle w:val="Picture-AlignedwithBody"/>
      </w:pPr>
      <w:r>
        <w:rPr>
          <w:noProof/>
        </w:rPr>
        <w:drawing>
          <wp:inline distT="0" distB="0" distL="0" distR="0" wp14:anchorId="6002EE40" wp14:editId="6B7AEE94">
            <wp:extent cx="3295238" cy="2857143"/>
            <wp:effectExtent l="0" t="0" r="635" b="635"/>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5238" cy="2857143"/>
                    </a:xfrm>
                    <a:prstGeom prst="rect">
                      <a:avLst/>
                    </a:prstGeom>
                  </pic:spPr>
                </pic:pic>
              </a:graphicData>
            </a:graphic>
          </wp:inline>
        </w:drawing>
      </w:r>
    </w:p>
    <w:p w14:paraId="332395B3" w14:textId="77777777" w:rsidR="0040202C" w:rsidRDefault="0040202C" w:rsidP="0040202C">
      <w:pPr>
        <w:pStyle w:val="Step"/>
        <w:numPr>
          <w:ilvl w:val="0"/>
          <w:numId w:val="0"/>
        </w:numPr>
        <w:ind w:left="1080"/>
      </w:pPr>
    </w:p>
    <w:p w14:paraId="7732B822" w14:textId="77777777" w:rsidR="0040202C" w:rsidRPr="00774714" w:rsidRDefault="0040202C" w:rsidP="0040202C">
      <w:pPr>
        <w:pStyle w:val="Step"/>
      </w:pPr>
      <w:r>
        <w:t xml:space="preserve">Select </w:t>
      </w:r>
      <w:r>
        <w:rPr>
          <w:b/>
          <w:i/>
        </w:rPr>
        <w:t>Students</w:t>
      </w:r>
      <w:r>
        <w:rPr>
          <w:b/>
        </w:rPr>
        <w:t>.</w:t>
      </w:r>
    </w:p>
    <w:p w14:paraId="6FCEF4D2" w14:textId="77777777" w:rsidR="0040202C" w:rsidRDefault="0040202C" w:rsidP="0040202C">
      <w:pPr>
        <w:pStyle w:val="Picture-AlignedwithBody"/>
      </w:pPr>
      <w:r>
        <w:rPr>
          <w:noProof/>
        </w:rPr>
        <w:drawing>
          <wp:inline distT="0" distB="0" distL="0" distR="0" wp14:anchorId="661FA218" wp14:editId="669A5626">
            <wp:extent cx="2453853" cy="1234547"/>
            <wp:effectExtent l="0" t="0" r="3810" b="381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53853" cy="1234547"/>
                    </a:xfrm>
                    <a:prstGeom prst="rect">
                      <a:avLst/>
                    </a:prstGeom>
                  </pic:spPr>
                </pic:pic>
              </a:graphicData>
            </a:graphic>
          </wp:inline>
        </w:drawing>
      </w:r>
    </w:p>
    <w:p w14:paraId="3487D636" w14:textId="288F6DEA" w:rsidR="0040202C" w:rsidRDefault="0040202C" w:rsidP="0040202C">
      <w:pPr>
        <w:rPr>
          <w:bCs w:val="0"/>
        </w:rPr>
      </w:pPr>
    </w:p>
    <w:p w14:paraId="5A3199E0" w14:textId="538C6930" w:rsidR="0040202C" w:rsidRDefault="0040202C" w:rsidP="0040202C">
      <w:pPr>
        <w:pStyle w:val="Step"/>
      </w:pPr>
      <w:r>
        <w:t xml:space="preserve">Search for student </w:t>
      </w:r>
      <w:r w:rsidR="000832BF">
        <w:rPr>
          <w:b/>
          <w:i/>
        </w:rPr>
        <w:t>Anna Rizzo</w:t>
      </w:r>
      <w:r>
        <w:rPr>
          <w:b/>
          <w:i/>
        </w:rPr>
        <w:t xml:space="preserve"> </w:t>
      </w:r>
      <w:r>
        <w:t>and click on the student link to open the student record.</w:t>
      </w:r>
    </w:p>
    <w:p w14:paraId="3BE9126C" w14:textId="691B686F" w:rsidR="0040202C" w:rsidRPr="00156731" w:rsidRDefault="000832BF" w:rsidP="0040202C">
      <w:pPr>
        <w:pStyle w:val="Picture-AlignedwithBody"/>
      </w:pPr>
      <w:r>
        <w:rPr>
          <w:noProof/>
        </w:rPr>
        <w:drawing>
          <wp:inline distT="0" distB="0" distL="0" distR="0" wp14:anchorId="5B826A3A" wp14:editId="70863A6F">
            <wp:extent cx="5943600" cy="1419225"/>
            <wp:effectExtent l="0" t="0" r="0" b="952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419225"/>
                    </a:xfrm>
                    <a:prstGeom prst="rect">
                      <a:avLst/>
                    </a:prstGeom>
                  </pic:spPr>
                </pic:pic>
              </a:graphicData>
            </a:graphic>
          </wp:inline>
        </w:drawing>
      </w:r>
    </w:p>
    <w:p w14:paraId="5DB00B44" w14:textId="1EA3E515" w:rsidR="0040202C" w:rsidRDefault="0040202C" w:rsidP="0040202C">
      <w:pPr>
        <w:rPr>
          <w:bCs w:val="0"/>
        </w:rPr>
      </w:pPr>
    </w:p>
    <w:p w14:paraId="13B6109A" w14:textId="08AB8C0C" w:rsidR="00840C56" w:rsidRDefault="00840C56" w:rsidP="0040202C">
      <w:pPr>
        <w:pStyle w:val="Step"/>
      </w:pPr>
      <w:r>
        <w:t xml:space="preserve">Validate </w:t>
      </w:r>
      <w:r>
        <w:rPr>
          <w:b/>
          <w:i/>
        </w:rPr>
        <w:t xml:space="preserve">Data Block Indicator (FERPA) </w:t>
      </w:r>
      <w:r>
        <w:t>has not been selected for the student.</w:t>
      </w:r>
    </w:p>
    <w:p w14:paraId="7D8801D2" w14:textId="346A111E" w:rsidR="00840C56" w:rsidRDefault="00840C56" w:rsidP="00840C56">
      <w:pPr>
        <w:pStyle w:val="Step"/>
        <w:numPr>
          <w:ilvl w:val="0"/>
          <w:numId w:val="0"/>
        </w:numPr>
        <w:ind w:left="1080" w:hanging="360"/>
      </w:pPr>
      <w:r>
        <w:rPr>
          <w:noProof/>
        </w:rPr>
        <w:drawing>
          <wp:inline distT="0" distB="0" distL="0" distR="0" wp14:anchorId="00BCDB5E" wp14:editId="0B129C16">
            <wp:extent cx="5943600" cy="2647315"/>
            <wp:effectExtent l="0" t="0" r="0" b="635"/>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47315"/>
                    </a:xfrm>
                    <a:prstGeom prst="rect">
                      <a:avLst/>
                    </a:prstGeom>
                  </pic:spPr>
                </pic:pic>
              </a:graphicData>
            </a:graphic>
          </wp:inline>
        </w:drawing>
      </w:r>
    </w:p>
    <w:p w14:paraId="641F7447" w14:textId="77777777" w:rsidR="00840C56" w:rsidRDefault="00840C56" w:rsidP="00840C56">
      <w:pPr>
        <w:pStyle w:val="Step"/>
        <w:numPr>
          <w:ilvl w:val="0"/>
          <w:numId w:val="0"/>
        </w:numPr>
        <w:ind w:left="1080" w:hanging="360"/>
      </w:pPr>
    </w:p>
    <w:p w14:paraId="45AD0E56" w14:textId="1176C025" w:rsidR="0040202C" w:rsidRPr="002745EA" w:rsidRDefault="0040202C" w:rsidP="0040202C">
      <w:pPr>
        <w:pStyle w:val="Step"/>
      </w:pPr>
      <w:r>
        <w:t xml:space="preserve">Navigate to </w:t>
      </w:r>
      <w:r w:rsidR="00840C56">
        <w:rPr>
          <w:b/>
          <w:i/>
        </w:rPr>
        <w:t>FERPA</w:t>
      </w:r>
      <w:r>
        <w:rPr>
          <w:b/>
          <w:i/>
        </w:rPr>
        <w:t xml:space="preserve"> </w:t>
      </w:r>
      <w:r>
        <w:t xml:space="preserve">under </w:t>
      </w:r>
      <w:r>
        <w:rPr>
          <w:b/>
          <w:i/>
        </w:rPr>
        <w:t>Contact Manager.</w:t>
      </w:r>
      <w:r w:rsidR="00840C56">
        <w:rPr>
          <w:b/>
          <w:i/>
        </w:rPr>
        <w:t xml:space="preserve">  </w:t>
      </w:r>
      <w:r w:rsidR="00840C56">
        <w:t>Validate no FERPA information is added for the student.</w:t>
      </w:r>
    </w:p>
    <w:p w14:paraId="1B0BE2E5" w14:textId="585458E5" w:rsidR="0040202C" w:rsidRDefault="00840C56" w:rsidP="0040202C">
      <w:pPr>
        <w:pStyle w:val="Step"/>
        <w:numPr>
          <w:ilvl w:val="0"/>
          <w:numId w:val="0"/>
        </w:numPr>
        <w:ind w:left="1080" w:hanging="360"/>
        <w:rPr>
          <w:b/>
        </w:rPr>
      </w:pPr>
      <w:r>
        <w:rPr>
          <w:noProof/>
        </w:rPr>
        <w:drawing>
          <wp:inline distT="0" distB="0" distL="0" distR="0" wp14:anchorId="36E31D69" wp14:editId="06BD078F">
            <wp:extent cx="5943600" cy="2308225"/>
            <wp:effectExtent l="0" t="0" r="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08225"/>
                    </a:xfrm>
                    <a:prstGeom prst="rect">
                      <a:avLst/>
                    </a:prstGeom>
                  </pic:spPr>
                </pic:pic>
              </a:graphicData>
            </a:graphic>
          </wp:inline>
        </w:drawing>
      </w:r>
    </w:p>
    <w:p w14:paraId="320C2304" w14:textId="77777777" w:rsidR="0040202C" w:rsidRDefault="0040202C" w:rsidP="0040202C">
      <w:pPr>
        <w:pStyle w:val="Step"/>
        <w:numPr>
          <w:ilvl w:val="0"/>
          <w:numId w:val="0"/>
        </w:numPr>
        <w:ind w:left="1080" w:hanging="360"/>
        <w:rPr>
          <w:b/>
        </w:rPr>
      </w:pPr>
    </w:p>
    <w:p w14:paraId="46F28A31" w14:textId="77777777" w:rsidR="00B138CE" w:rsidRPr="00CA1441" w:rsidRDefault="00B138CE" w:rsidP="00B138CE">
      <w:pPr>
        <w:pStyle w:val="Step"/>
      </w:pPr>
      <w:r>
        <w:t xml:space="preserve">Open </w:t>
      </w:r>
      <w:r w:rsidRPr="00A71F8C">
        <w:rPr>
          <w:b/>
          <w:i/>
        </w:rPr>
        <w:t>Google Chrome</w:t>
      </w:r>
      <w:r w:rsidRPr="00A71F8C">
        <w:t xml:space="preserve"> </w:t>
      </w:r>
      <w:r>
        <w:t xml:space="preserve">and launch </w:t>
      </w:r>
      <w:r w:rsidRPr="00A71F8C">
        <w:rPr>
          <w:b/>
          <w:i/>
        </w:rPr>
        <w:t xml:space="preserve">Renderer </w:t>
      </w:r>
      <w:r>
        <w:t xml:space="preserve">from the </w:t>
      </w:r>
      <w:r w:rsidRPr="00A71F8C">
        <w:rPr>
          <w:b/>
          <w:i/>
        </w:rPr>
        <w:t>Bookmarks Bar</w:t>
      </w:r>
      <w:r w:rsidRPr="00CA1441">
        <w:t>.</w:t>
      </w:r>
    </w:p>
    <w:p w14:paraId="61AC4746" w14:textId="77777777" w:rsidR="00B138CE" w:rsidRDefault="00B138CE" w:rsidP="00B138CE">
      <w:pPr>
        <w:pStyle w:val="Picture-AlignedwithBody"/>
      </w:pPr>
      <w:r>
        <w:rPr>
          <w:noProof/>
        </w:rPr>
        <w:drawing>
          <wp:inline distT="0" distB="0" distL="0" distR="0" wp14:anchorId="47DC0CAE" wp14:editId="5FDF4C58">
            <wp:extent cx="857143" cy="257143"/>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7143" cy="257143"/>
                    </a:xfrm>
                    <a:prstGeom prst="rect">
                      <a:avLst/>
                    </a:prstGeom>
                  </pic:spPr>
                </pic:pic>
              </a:graphicData>
            </a:graphic>
          </wp:inline>
        </w:drawing>
      </w:r>
    </w:p>
    <w:p w14:paraId="05DAB9DB" w14:textId="77777777" w:rsidR="003E6010" w:rsidRDefault="003E6010" w:rsidP="003E6010">
      <w:pPr>
        <w:pStyle w:val="Step"/>
      </w:pPr>
      <w:r>
        <w:t xml:space="preserve">Find </w:t>
      </w:r>
      <w:r w:rsidRPr="004D3966">
        <w:t>your</w:t>
      </w:r>
      <w:r>
        <w:rPr>
          <w:b/>
          <w:i/>
        </w:rPr>
        <w:t xml:space="preserve"> FERPA Release Form Sequence</w:t>
      </w:r>
      <w:r>
        <w:t xml:space="preserve"> in the list and click the </w:t>
      </w:r>
      <w:r w:rsidRPr="00CA1441">
        <w:rPr>
          <w:b/>
          <w:i/>
        </w:rPr>
        <w:t>arrow</w:t>
      </w:r>
      <w:r w:rsidRPr="00CA1441">
        <w:rPr>
          <w:b/>
        </w:rPr>
        <w:t xml:space="preserve"> </w:t>
      </w:r>
      <w:r>
        <w:t>to navigate to the sequence.</w:t>
      </w:r>
    </w:p>
    <w:p w14:paraId="3318B2D8" w14:textId="77777777" w:rsidR="003E6010" w:rsidRDefault="003E6010" w:rsidP="003E6010">
      <w:pPr>
        <w:pStyle w:val="Picture-AlignedwithBody"/>
      </w:pPr>
      <w:r>
        <w:rPr>
          <w:noProof/>
        </w:rPr>
        <w:drawing>
          <wp:inline distT="0" distB="0" distL="0" distR="0" wp14:anchorId="6B67036C" wp14:editId="69FB35A7">
            <wp:extent cx="5943600" cy="2043430"/>
            <wp:effectExtent l="0" t="0" r="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043430"/>
                    </a:xfrm>
                    <a:prstGeom prst="rect">
                      <a:avLst/>
                    </a:prstGeom>
                  </pic:spPr>
                </pic:pic>
              </a:graphicData>
            </a:graphic>
          </wp:inline>
        </w:drawing>
      </w:r>
    </w:p>
    <w:p w14:paraId="5591C95B" w14:textId="77777777" w:rsidR="003E6010" w:rsidRDefault="003E6010" w:rsidP="003E6010">
      <w:pPr>
        <w:pStyle w:val="Body"/>
      </w:pPr>
    </w:p>
    <w:p w14:paraId="54E68D70" w14:textId="77777777" w:rsidR="003E6010" w:rsidRDefault="003E6010" w:rsidP="003E6010">
      <w:pPr>
        <w:rPr>
          <w:bCs w:val="0"/>
        </w:rPr>
      </w:pPr>
    </w:p>
    <w:p w14:paraId="2BCCD250" w14:textId="77777777" w:rsidR="003E6010" w:rsidRDefault="003E6010" w:rsidP="003E6010">
      <w:pPr>
        <w:rPr>
          <w:bCs w:val="0"/>
        </w:rPr>
      </w:pPr>
      <w:r>
        <w:br w:type="page"/>
      </w:r>
    </w:p>
    <w:p w14:paraId="6BAD0B9F" w14:textId="77777777" w:rsidR="003E6010" w:rsidRDefault="003E6010" w:rsidP="003E6010">
      <w:pPr>
        <w:pStyle w:val="Step"/>
      </w:pPr>
      <w:r>
        <w:lastRenderedPageBreak/>
        <w:t>Login as the student:</w:t>
      </w:r>
    </w:p>
    <w:p w14:paraId="68A3B451" w14:textId="77777777" w:rsidR="003E6010" w:rsidRDefault="003E6010" w:rsidP="003E6010">
      <w:pPr>
        <w:pStyle w:val="Step"/>
        <w:numPr>
          <w:ilvl w:val="0"/>
          <w:numId w:val="0"/>
        </w:numPr>
        <w:ind w:left="1080"/>
        <w:rPr>
          <w:b/>
          <w:i/>
        </w:rPr>
      </w:pPr>
      <w:r>
        <w:rPr>
          <w:b/>
          <w:i/>
        </w:rPr>
        <w:t>Username:  anna.rizzo</w:t>
      </w:r>
    </w:p>
    <w:p w14:paraId="6B497472" w14:textId="504C16DD" w:rsidR="003E6010" w:rsidRDefault="003E6010" w:rsidP="003E6010">
      <w:pPr>
        <w:pStyle w:val="Step"/>
        <w:numPr>
          <w:ilvl w:val="0"/>
          <w:numId w:val="0"/>
        </w:numPr>
        <w:ind w:left="1080"/>
        <w:rPr>
          <w:b/>
          <w:i/>
        </w:rPr>
      </w:pPr>
      <w:r>
        <w:rPr>
          <w:b/>
          <w:i/>
        </w:rPr>
        <w:t>Password:  nexus123</w:t>
      </w:r>
    </w:p>
    <w:p w14:paraId="7C051E44" w14:textId="6C51675C" w:rsidR="003E6010" w:rsidRDefault="003E6010" w:rsidP="003E6010">
      <w:pPr>
        <w:pStyle w:val="Picture-AlignedwithBody"/>
      </w:pPr>
      <w:r>
        <w:rPr>
          <w:noProof/>
        </w:rPr>
        <w:drawing>
          <wp:inline distT="0" distB="0" distL="0" distR="0" wp14:anchorId="6041326A" wp14:editId="6360E3D1">
            <wp:extent cx="5943600" cy="3950335"/>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950335"/>
                    </a:xfrm>
                    <a:prstGeom prst="rect">
                      <a:avLst/>
                    </a:prstGeom>
                  </pic:spPr>
                </pic:pic>
              </a:graphicData>
            </a:graphic>
          </wp:inline>
        </w:drawing>
      </w:r>
    </w:p>
    <w:p w14:paraId="16DFB9EB" w14:textId="77777777" w:rsidR="0040202C" w:rsidRDefault="0040202C" w:rsidP="0040202C">
      <w:pPr>
        <w:pStyle w:val="Step-BulletUnderStep"/>
        <w:numPr>
          <w:ilvl w:val="0"/>
          <w:numId w:val="0"/>
        </w:numPr>
        <w:ind w:left="1800" w:hanging="360"/>
        <w:rPr>
          <w:b/>
          <w:i/>
        </w:rPr>
      </w:pPr>
    </w:p>
    <w:p w14:paraId="1FEC2D7C" w14:textId="69112958" w:rsidR="0040202C" w:rsidRDefault="0040202C" w:rsidP="0040202C">
      <w:pPr>
        <w:pStyle w:val="Picture-AlignedwithBody"/>
        <w:rPr>
          <w:b/>
          <w:i/>
        </w:rPr>
      </w:pPr>
    </w:p>
    <w:p w14:paraId="4F652739" w14:textId="77777777" w:rsidR="003E6010" w:rsidRDefault="003E6010">
      <w:pPr>
        <w:rPr>
          <w:bCs w:val="0"/>
        </w:rPr>
      </w:pPr>
      <w:r>
        <w:br w:type="page"/>
      </w:r>
    </w:p>
    <w:p w14:paraId="4299C1F7" w14:textId="5321B68D" w:rsidR="0040202C" w:rsidRDefault="0040202C" w:rsidP="0040202C">
      <w:pPr>
        <w:pStyle w:val="Step"/>
      </w:pPr>
      <w:r>
        <w:lastRenderedPageBreak/>
        <w:t xml:space="preserve">Complete the </w:t>
      </w:r>
      <w:r w:rsidR="003E6010">
        <w:rPr>
          <w:b/>
          <w:i/>
        </w:rPr>
        <w:t>FERPA Release Form</w:t>
      </w:r>
      <w:r>
        <w:rPr>
          <w:b/>
          <w:i/>
        </w:rPr>
        <w:t xml:space="preserve"> </w:t>
      </w:r>
      <w:r>
        <w:t>as shown below:</w:t>
      </w:r>
    </w:p>
    <w:p w14:paraId="098A5DE0" w14:textId="283ADA83" w:rsidR="0040202C" w:rsidRDefault="00DC632A" w:rsidP="00DC632A">
      <w:pPr>
        <w:pStyle w:val="Picture-AlignedwithBody"/>
      </w:pPr>
      <w:r>
        <w:rPr>
          <w:noProof/>
        </w:rPr>
        <w:drawing>
          <wp:inline distT="0" distB="0" distL="0" distR="0" wp14:anchorId="78FC223F" wp14:editId="2D98AC15">
            <wp:extent cx="5943600" cy="1586230"/>
            <wp:effectExtent l="0" t="0" r="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586230"/>
                    </a:xfrm>
                    <a:prstGeom prst="rect">
                      <a:avLst/>
                    </a:prstGeom>
                  </pic:spPr>
                </pic:pic>
              </a:graphicData>
            </a:graphic>
          </wp:inline>
        </w:drawing>
      </w:r>
    </w:p>
    <w:p w14:paraId="74DDA0D7" w14:textId="27B4DFE5" w:rsidR="00DC632A" w:rsidRDefault="00DC632A" w:rsidP="00DC632A">
      <w:pPr>
        <w:pStyle w:val="Body"/>
      </w:pPr>
      <w:r>
        <w:rPr>
          <w:noProof/>
        </w:rPr>
        <w:drawing>
          <wp:inline distT="0" distB="0" distL="0" distR="0" wp14:anchorId="2C0755EC" wp14:editId="6B216932">
            <wp:extent cx="5943600" cy="2075180"/>
            <wp:effectExtent l="0" t="0" r="0" b="127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075180"/>
                    </a:xfrm>
                    <a:prstGeom prst="rect">
                      <a:avLst/>
                    </a:prstGeom>
                  </pic:spPr>
                </pic:pic>
              </a:graphicData>
            </a:graphic>
          </wp:inline>
        </w:drawing>
      </w:r>
    </w:p>
    <w:p w14:paraId="60FE2F3A" w14:textId="39CB50B0" w:rsidR="00DC632A" w:rsidRDefault="00DC632A" w:rsidP="00DC632A">
      <w:pPr>
        <w:pStyle w:val="Body"/>
      </w:pPr>
      <w:r>
        <w:rPr>
          <w:noProof/>
        </w:rPr>
        <w:drawing>
          <wp:inline distT="0" distB="0" distL="0" distR="0" wp14:anchorId="58377072" wp14:editId="5BAC9FE8">
            <wp:extent cx="5943600" cy="2695575"/>
            <wp:effectExtent l="0" t="0" r="0" b="9525"/>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95575"/>
                    </a:xfrm>
                    <a:prstGeom prst="rect">
                      <a:avLst/>
                    </a:prstGeom>
                  </pic:spPr>
                </pic:pic>
              </a:graphicData>
            </a:graphic>
          </wp:inline>
        </w:drawing>
      </w:r>
    </w:p>
    <w:p w14:paraId="47E352EB" w14:textId="36E6E736" w:rsidR="00DC632A" w:rsidRPr="00DC632A" w:rsidRDefault="00DC632A" w:rsidP="00DC632A">
      <w:pPr>
        <w:pStyle w:val="Body"/>
      </w:pPr>
      <w:r>
        <w:rPr>
          <w:noProof/>
        </w:rPr>
        <w:drawing>
          <wp:inline distT="0" distB="0" distL="0" distR="0" wp14:anchorId="5340D7E2" wp14:editId="5DC80BB5">
            <wp:extent cx="5943600" cy="333375"/>
            <wp:effectExtent l="0" t="0" r="0" b="952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3375"/>
                    </a:xfrm>
                    <a:prstGeom prst="rect">
                      <a:avLst/>
                    </a:prstGeom>
                  </pic:spPr>
                </pic:pic>
              </a:graphicData>
            </a:graphic>
          </wp:inline>
        </w:drawing>
      </w:r>
    </w:p>
    <w:p w14:paraId="1C40108D" w14:textId="77777777" w:rsidR="0040202C" w:rsidRDefault="0040202C" w:rsidP="0040202C">
      <w:pPr>
        <w:rPr>
          <w:bCs w:val="0"/>
        </w:rPr>
      </w:pPr>
      <w:r>
        <w:br w:type="page"/>
      </w:r>
    </w:p>
    <w:p w14:paraId="60C7B136" w14:textId="79B0BACE" w:rsidR="0040202C" w:rsidRDefault="0040202C" w:rsidP="0040202C">
      <w:pPr>
        <w:pStyle w:val="Picture-AlignedwithBody"/>
      </w:pPr>
    </w:p>
    <w:p w14:paraId="67E6431A" w14:textId="338377AA" w:rsidR="0040202C" w:rsidRDefault="0040202C" w:rsidP="0040202C">
      <w:pPr>
        <w:pStyle w:val="Body"/>
      </w:pPr>
    </w:p>
    <w:p w14:paraId="07A91829" w14:textId="0EB44A03" w:rsidR="0040202C" w:rsidRDefault="00DC632A" w:rsidP="0040202C">
      <w:pPr>
        <w:pStyle w:val="Picture-AlignedwithBody"/>
      </w:pPr>
      <w:r>
        <w:rPr>
          <w:noProof/>
        </w:rPr>
        <w:drawing>
          <wp:inline distT="0" distB="0" distL="0" distR="0" wp14:anchorId="35881FCB" wp14:editId="093A7078">
            <wp:extent cx="5943600" cy="1237615"/>
            <wp:effectExtent l="0" t="0" r="0" b="635"/>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237615"/>
                    </a:xfrm>
                    <a:prstGeom prst="rect">
                      <a:avLst/>
                    </a:prstGeom>
                  </pic:spPr>
                </pic:pic>
              </a:graphicData>
            </a:graphic>
          </wp:inline>
        </w:drawing>
      </w:r>
    </w:p>
    <w:p w14:paraId="42470E58" w14:textId="13A20BB3" w:rsidR="0040202C" w:rsidRDefault="0040202C" w:rsidP="0040202C">
      <w:pPr>
        <w:rPr>
          <w:bCs w:val="0"/>
        </w:rPr>
      </w:pPr>
    </w:p>
    <w:p w14:paraId="3AFE1086" w14:textId="38EDB8D4" w:rsidR="0040202C" w:rsidRPr="00D84714" w:rsidRDefault="0040202C" w:rsidP="0040202C">
      <w:pPr>
        <w:pStyle w:val="Step"/>
      </w:pPr>
      <w:r>
        <w:t xml:space="preserve">Navigate back to </w:t>
      </w:r>
      <w:r>
        <w:rPr>
          <w:b/>
          <w:i/>
        </w:rPr>
        <w:t>CampusNexus Student</w:t>
      </w:r>
      <w:r w:rsidR="00BA03A6">
        <w:rPr>
          <w:b/>
          <w:i/>
        </w:rPr>
        <w:t xml:space="preserve"> </w:t>
      </w:r>
      <w:r w:rsidR="00BA03A6">
        <w:t>and v</w:t>
      </w:r>
      <w:r>
        <w:t xml:space="preserve">erify the </w:t>
      </w:r>
      <w:r w:rsidR="00BA03A6">
        <w:rPr>
          <w:b/>
          <w:i/>
        </w:rPr>
        <w:t>Data Block Indicator (FERPA) is now checked and the FERPA icon is displayed on the student record.</w:t>
      </w:r>
    </w:p>
    <w:p w14:paraId="3FCCB441" w14:textId="77777777" w:rsidR="0040202C" w:rsidRDefault="0040202C" w:rsidP="0040202C">
      <w:pPr>
        <w:pStyle w:val="Step"/>
        <w:numPr>
          <w:ilvl w:val="0"/>
          <w:numId w:val="0"/>
        </w:numPr>
        <w:ind w:left="1080"/>
      </w:pPr>
    </w:p>
    <w:p w14:paraId="2B2BF7B5" w14:textId="449EE893" w:rsidR="0040202C" w:rsidRDefault="0040202C" w:rsidP="0040202C">
      <w:pPr>
        <w:pStyle w:val="Picture-AlignedwithBody"/>
      </w:pPr>
    </w:p>
    <w:p w14:paraId="50CAA947" w14:textId="3200A0C8" w:rsidR="0040202C" w:rsidRDefault="001D3D73" w:rsidP="0040202C">
      <w:pPr>
        <w:pStyle w:val="Picture-AlignedwithBody"/>
      </w:pPr>
      <w:r>
        <w:rPr>
          <w:noProof/>
        </w:rPr>
        <w:drawing>
          <wp:inline distT="0" distB="0" distL="0" distR="0" wp14:anchorId="5D24E814" wp14:editId="672030D5">
            <wp:extent cx="5943600" cy="2998470"/>
            <wp:effectExtent l="0" t="0" r="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98470"/>
                    </a:xfrm>
                    <a:prstGeom prst="rect">
                      <a:avLst/>
                    </a:prstGeom>
                  </pic:spPr>
                </pic:pic>
              </a:graphicData>
            </a:graphic>
          </wp:inline>
        </w:drawing>
      </w:r>
    </w:p>
    <w:p w14:paraId="09CCF06C" w14:textId="7FC2BA21" w:rsidR="0040202C" w:rsidRDefault="0040202C" w:rsidP="0040202C">
      <w:pPr>
        <w:pStyle w:val="Picture-AlignedwithBody"/>
      </w:pPr>
    </w:p>
    <w:p w14:paraId="16301ABB" w14:textId="3ACF739C" w:rsidR="0040202C" w:rsidRDefault="0040202C" w:rsidP="0040202C">
      <w:pPr>
        <w:pStyle w:val="Picture-AlignedwithBody"/>
      </w:pPr>
    </w:p>
    <w:p w14:paraId="4E7E33F3" w14:textId="77777777" w:rsidR="0040202C" w:rsidRDefault="0040202C" w:rsidP="0040202C">
      <w:pPr>
        <w:pStyle w:val="Body"/>
      </w:pPr>
    </w:p>
    <w:p w14:paraId="5A9BDE12" w14:textId="77777777" w:rsidR="0040202C" w:rsidRDefault="0040202C" w:rsidP="0040202C">
      <w:pPr>
        <w:rPr>
          <w:bCs w:val="0"/>
        </w:rPr>
      </w:pPr>
      <w:r>
        <w:br w:type="page"/>
      </w:r>
    </w:p>
    <w:p w14:paraId="5FB0E504" w14:textId="1386AA18" w:rsidR="00BA03A6" w:rsidRPr="002745EA" w:rsidRDefault="00BA03A6" w:rsidP="00BA03A6">
      <w:pPr>
        <w:pStyle w:val="Step"/>
      </w:pPr>
      <w:r>
        <w:lastRenderedPageBreak/>
        <w:t xml:space="preserve">Navigate to </w:t>
      </w:r>
      <w:r w:rsidRPr="00BA03A6">
        <w:rPr>
          <w:b/>
          <w:i/>
        </w:rPr>
        <w:t xml:space="preserve">FERPA </w:t>
      </w:r>
      <w:r>
        <w:t xml:space="preserve">under </w:t>
      </w:r>
      <w:r w:rsidRPr="00BA03A6">
        <w:rPr>
          <w:b/>
          <w:i/>
        </w:rPr>
        <w:t xml:space="preserve">Contact Manager.  </w:t>
      </w:r>
      <w:r>
        <w:t>Validate FERPA information is added for the student.</w:t>
      </w:r>
    </w:p>
    <w:p w14:paraId="20066564" w14:textId="3E99FD98" w:rsidR="0040202C" w:rsidRPr="003043E9" w:rsidRDefault="0040202C" w:rsidP="0040202C">
      <w:pPr>
        <w:pStyle w:val="Picture-AlignedwithBody"/>
      </w:pPr>
    </w:p>
    <w:p w14:paraId="306C7483" w14:textId="36C3CDC5" w:rsidR="0040202C" w:rsidRDefault="00BA03A6" w:rsidP="00BA03A6">
      <w:pPr>
        <w:pStyle w:val="Picture-AlignedwithBody"/>
      </w:pPr>
      <w:r>
        <w:rPr>
          <w:noProof/>
        </w:rPr>
        <w:drawing>
          <wp:inline distT="0" distB="0" distL="0" distR="0" wp14:anchorId="1A4FF058" wp14:editId="68ED1AFB">
            <wp:extent cx="5943600" cy="2785110"/>
            <wp:effectExtent l="0" t="0" r="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5110"/>
                    </a:xfrm>
                    <a:prstGeom prst="rect">
                      <a:avLst/>
                    </a:prstGeom>
                  </pic:spPr>
                </pic:pic>
              </a:graphicData>
            </a:graphic>
          </wp:inline>
        </w:drawing>
      </w:r>
    </w:p>
    <w:p w14:paraId="10B9D855" w14:textId="7BB8899B" w:rsidR="00BA03A6" w:rsidRDefault="00BA03A6" w:rsidP="00BA03A6">
      <w:pPr>
        <w:pStyle w:val="Picture-AlignedwithBody"/>
      </w:pPr>
      <w:r>
        <w:rPr>
          <w:noProof/>
        </w:rPr>
        <w:drawing>
          <wp:inline distT="0" distB="0" distL="0" distR="0" wp14:anchorId="6C1A178E" wp14:editId="68746DDE">
            <wp:extent cx="5943600" cy="2177415"/>
            <wp:effectExtent l="0" t="0" r="0" b="0"/>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177415"/>
                    </a:xfrm>
                    <a:prstGeom prst="rect">
                      <a:avLst/>
                    </a:prstGeom>
                  </pic:spPr>
                </pic:pic>
              </a:graphicData>
            </a:graphic>
          </wp:inline>
        </w:drawing>
      </w:r>
    </w:p>
    <w:p w14:paraId="718406B4" w14:textId="7B3930A1" w:rsidR="00BA03A6" w:rsidRPr="00BA03A6" w:rsidRDefault="00BA03A6" w:rsidP="00BA03A6">
      <w:pPr>
        <w:pStyle w:val="Picture-AlignedwithBody"/>
      </w:pPr>
      <w:r>
        <w:rPr>
          <w:noProof/>
        </w:rPr>
        <w:lastRenderedPageBreak/>
        <w:drawing>
          <wp:inline distT="0" distB="0" distL="0" distR="0" wp14:anchorId="5C0B82DD" wp14:editId="71A3E6EC">
            <wp:extent cx="5943600" cy="4081145"/>
            <wp:effectExtent l="0" t="0" r="0"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081145"/>
                    </a:xfrm>
                    <a:prstGeom prst="rect">
                      <a:avLst/>
                    </a:prstGeom>
                  </pic:spPr>
                </pic:pic>
              </a:graphicData>
            </a:graphic>
          </wp:inline>
        </w:drawing>
      </w:r>
    </w:p>
    <w:p w14:paraId="4BBE8E7F" w14:textId="77777777" w:rsidR="0040202C" w:rsidRDefault="0040202C" w:rsidP="0040202C">
      <w:pPr>
        <w:pStyle w:val="Body"/>
      </w:pPr>
    </w:p>
    <w:p w14:paraId="686D6DDC" w14:textId="77777777" w:rsidR="0040202C" w:rsidRPr="005B0FAC" w:rsidRDefault="0040202C" w:rsidP="0040202C">
      <w:pPr>
        <w:pStyle w:val="Body"/>
      </w:pPr>
    </w:p>
    <w:p w14:paraId="491C74F3" w14:textId="77777777" w:rsidR="0040202C" w:rsidRPr="005B0FAC" w:rsidRDefault="0040202C" w:rsidP="0040202C">
      <w:pPr>
        <w:pStyle w:val="Body"/>
      </w:pPr>
    </w:p>
    <w:p w14:paraId="63BF7AEC" w14:textId="40519BEF" w:rsidR="0040202C" w:rsidRPr="00D84714" w:rsidRDefault="0040202C" w:rsidP="0040202C">
      <w:pPr>
        <w:pStyle w:val="Body"/>
      </w:pPr>
    </w:p>
    <w:sectPr w:rsidR="0040202C" w:rsidRPr="00D84714" w:rsidSect="00F27341">
      <w:headerReference w:type="first" r:id="rId173"/>
      <w:pgSz w:w="12240" w:h="15840" w:code="1"/>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D5ECD" w14:textId="77777777" w:rsidR="00DE688C" w:rsidRDefault="00DE688C" w:rsidP="00F27341">
      <w:r>
        <w:separator/>
      </w:r>
    </w:p>
    <w:p w14:paraId="182AAF66" w14:textId="77777777" w:rsidR="00DE688C" w:rsidRDefault="00DE688C" w:rsidP="00F27341"/>
  </w:endnote>
  <w:endnote w:type="continuationSeparator" w:id="0">
    <w:p w14:paraId="2A671AB3" w14:textId="77777777" w:rsidR="00DE688C" w:rsidRDefault="00DE688C" w:rsidP="00F27341">
      <w:r>
        <w:continuationSeparator/>
      </w:r>
    </w:p>
    <w:p w14:paraId="50780D08" w14:textId="77777777" w:rsidR="00DE688C" w:rsidRDefault="00DE688C" w:rsidP="00F27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77257" w14:textId="30B349E6" w:rsidR="00B138CE" w:rsidRDefault="00B138CE" w:rsidP="00F27341">
    <w:pPr>
      <w:pStyle w:val="Footer"/>
    </w:pPr>
    <w:r>
      <w:rPr>
        <w:noProof/>
      </w:rPr>
      <w:fldChar w:fldCharType="begin"/>
    </w:r>
    <w:r>
      <w:rPr>
        <w:noProof/>
      </w:rPr>
      <w:instrText xml:space="preserve"> STYLEREF  "Heading 2 long"  \* MERGEFORMAT </w:instrText>
    </w:r>
    <w:r>
      <w:rPr>
        <w:noProof/>
      </w:rPr>
      <w:fldChar w:fldCharType="separate"/>
    </w:r>
    <w:r>
      <w:rPr>
        <w:noProof/>
      </w:rPr>
      <w:t>Class Name</w:t>
    </w:r>
    <w:r>
      <w:rPr>
        <w:noProof/>
      </w:rPr>
      <w:fldChar w:fldCharType="end"/>
    </w:r>
    <w:r>
      <w:tab/>
    </w:r>
    <w:r>
      <w:tab/>
    </w:r>
    <w:r>
      <w:tab/>
    </w:r>
    <w:r>
      <w:tab/>
    </w:r>
    <w:r>
      <w:tab/>
    </w:r>
    <w:r>
      <w:tab/>
    </w:r>
    <w:r>
      <w:tab/>
    </w:r>
    <w:r>
      <w:tab/>
    </w:r>
    <w:r>
      <w:tab/>
    </w:r>
    <w:r>
      <w:tab/>
    </w:r>
    <w:r>
      <w:tab/>
    </w:r>
    <w:r>
      <w:fldChar w:fldCharType="begin"/>
    </w:r>
    <w:r>
      <w:instrText xml:space="preserve"> PAGE  \* roman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5EA4A" w14:textId="77777777" w:rsidR="00B138CE" w:rsidRDefault="00B138CE" w:rsidP="00F27341">
    <w:pPr>
      <w:pStyle w:val="Body"/>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F3DBF" w14:textId="7ADA47FD" w:rsidR="00B138CE" w:rsidRDefault="00B138CE"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F26252">
      <w:rPr>
        <w:noProof/>
      </w:rPr>
      <w:t>Student Self-Service Admissions: Build a FERPA Process Using Forms Builder and Workflow</w:t>
    </w:r>
    <w:r>
      <w:rPr>
        <w:noProof/>
      </w:rPr>
      <w:fldChar w:fldCharType="end"/>
    </w:r>
    <w:r>
      <w:tab/>
    </w:r>
    <w:r>
      <w:fldChar w:fldCharType="begin"/>
    </w:r>
    <w:r>
      <w:instrText xml:space="preserve"> PAGE  \* roman  \* MERGEFORMAT </w:instrText>
    </w:r>
    <w:r>
      <w:fldChar w:fldCharType="separate"/>
    </w:r>
    <w:r>
      <w:rPr>
        <w:noProof/>
      </w:rPr>
      <w:t>iii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99368" w14:textId="26C7A59C" w:rsidR="00B138CE" w:rsidRDefault="00B138CE"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F26252">
      <w:rPr>
        <w:noProof/>
      </w:rPr>
      <w:t>Student Self-Service Admissions: Build a FERPA Process Using Forms Builder and Workflow</w:t>
    </w:r>
    <w:r>
      <w:rPr>
        <w:noProof/>
      </w:rPr>
      <w:fldChar w:fldCharType="end"/>
    </w:r>
    <w:r>
      <w:tab/>
    </w:r>
    <w:r>
      <w:fldChar w:fldCharType="begin"/>
    </w:r>
    <w:r>
      <w:instrText xml:space="preserve"> PAGE  \* Arabic  \* MERGEFORMAT </w:instrText>
    </w:r>
    <w:r>
      <w:fldChar w:fldCharType="separate"/>
    </w:r>
    <w:r>
      <w:rPr>
        <w:noProof/>
      </w:rP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5D1F" w14:textId="78310478" w:rsidR="00B138CE" w:rsidRDefault="00B138CE"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F26252">
      <w:rPr>
        <w:noProof/>
      </w:rPr>
      <w:t>Student Self-Service Admissions: Build a FERPA Process Using Forms Builder and Workflow</w:t>
    </w:r>
    <w:r>
      <w:rPr>
        <w:noProof/>
      </w:rPr>
      <w:fldChar w:fldCharType="end"/>
    </w:r>
    <w:r>
      <w:tab/>
    </w:r>
    <w:r>
      <w:fldChar w:fldCharType="begin"/>
    </w:r>
    <w:r>
      <w:instrText xml:space="preserve"> PAGE  \* Arabic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A4179B" w14:textId="77777777" w:rsidR="00DE688C" w:rsidRDefault="00DE688C" w:rsidP="00F27341">
      <w:r>
        <w:separator/>
      </w:r>
    </w:p>
    <w:p w14:paraId="522A469C" w14:textId="77777777" w:rsidR="00DE688C" w:rsidRDefault="00DE688C" w:rsidP="00F27341"/>
  </w:footnote>
  <w:footnote w:type="continuationSeparator" w:id="0">
    <w:p w14:paraId="4DC118DC" w14:textId="77777777" w:rsidR="00DE688C" w:rsidRDefault="00DE688C" w:rsidP="00F27341">
      <w:r>
        <w:continuationSeparator/>
      </w:r>
    </w:p>
    <w:p w14:paraId="03E399A6" w14:textId="77777777" w:rsidR="00DE688C" w:rsidRDefault="00DE688C" w:rsidP="00F273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E4BCC" w14:textId="77777777" w:rsidR="00B138CE" w:rsidRDefault="00B138CE" w:rsidP="00CE6153">
    <w:pPr>
      <w:jc w:val="right"/>
    </w:pPr>
    <w:r>
      <w:tab/>
    </w:r>
    <w:r>
      <w:rPr>
        <w:noProof/>
      </w:rPr>
      <w:drawing>
        <wp:inline distT="0" distB="0" distL="0" distR="0" wp14:anchorId="1837E4C1" wp14:editId="334F85DF">
          <wp:extent cx="1755648" cy="54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us_logopms296_100.gif"/>
                  <pic:cNvPicPr/>
                </pic:nvPicPr>
                <pic:blipFill>
                  <a:blip r:embed="rId1">
                    <a:extLst>
                      <a:ext uri="{28A0092B-C50C-407E-A947-70E740481C1C}">
                        <a14:useLocalDpi xmlns:a14="http://schemas.microsoft.com/office/drawing/2010/main" val="0"/>
                      </a:ext>
                    </a:extLst>
                  </a:blip>
                  <a:stretch>
                    <a:fillRect/>
                  </a:stretch>
                </pic:blipFill>
                <pic:spPr>
                  <a:xfrm>
                    <a:off x="0" y="0"/>
                    <a:ext cx="1755648"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093E" w14:textId="77777777" w:rsidR="00B138CE" w:rsidRDefault="00B138CE" w:rsidP="00CE6153">
    <w:pPr>
      <w:jc w:val="righ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2CFA4" w14:textId="77777777" w:rsidR="00B138CE" w:rsidRPr="007E1C87" w:rsidRDefault="00B138CE" w:rsidP="00CF3A71">
    <w:pPr>
      <w:pStyle w:val="Header"/>
    </w:pPr>
    <w:r>
      <w:t>Contents</w:t>
    </w:r>
    <w:r>
      <w:tab/>
    </w:r>
    <w:r>
      <w:rPr>
        <w:noProof/>
      </w:rPr>
      <w:fldChar w:fldCharType="begin"/>
    </w:r>
    <w:r>
      <w:rPr>
        <w:noProof/>
      </w:rPr>
      <w:instrText xml:space="preserve"> STYLEREF  "TOC 1"  \* MERGEFORMAT </w:instrText>
    </w:r>
    <w:r>
      <w:rPr>
        <w:noProof/>
      </w:rPr>
      <w:fldChar w:fldCharType="separate"/>
    </w:r>
    <w:r>
      <w:rPr>
        <w:noProof/>
      </w:rPr>
      <w:t xml:space="preserve">BIO </w:t>
    </w:r>
    <w:r>
      <w:rPr>
        <w:noProof/>
      </w:rPr>
      <w:tab/>
      <w:t>2</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B405" w14:textId="4BDD9967" w:rsidR="00B138CE" w:rsidRPr="00A923F2" w:rsidRDefault="00B138CE" w:rsidP="00B81FE7">
    <w:pPr>
      <w:pStyle w:val="Header"/>
      <w:tabs>
        <w:tab w:val="clear" w:pos="720"/>
        <w:tab w:val="clear" w:pos="4320"/>
        <w:tab w:val="left" w:pos="90"/>
        <w:tab w:val="right" w:pos="9270"/>
      </w:tabs>
    </w:pPr>
    <w:r>
      <w:rPr>
        <w:noProof/>
      </w:rPr>
      <w:fldChar w:fldCharType="begin"/>
    </w:r>
    <w:r>
      <w:rPr>
        <w:noProof/>
      </w:rPr>
      <w:instrText xml:space="preserve"> STYLEREF  Contents  \* MERGEFORMAT </w:instrText>
    </w:r>
    <w:r>
      <w:rPr>
        <w:noProof/>
      </w:rPr>
      <w:fldChar w:fldCharType="separate"/>
    </w:r>
    <w:r w:rsidR="00F26252">
      <w:rPr>
        <w:noProof/>
      </w:rPr>
      <w:t>Contents</w:t>
    </w:r>
    <w:r>
      <w:rPr>
        <w:noProof/>
      </w:rPr>
      <w:fldChar w:fldCharType="end"/>
    </w:r>
    <w:r>
      <w:rPr>
        <w:noProof/>
      </w:rPr>
      <w:tab/>
    </w:r>
    <w:r>
      <w:t>Campus Management Corp.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B8F7E" w14:textId="77777777" w:rsidR="00B138CE" w:rsidRDefault="00B138CE" w:rsidP="00F27341"/>
  <w:p w14:paraId="7D3CC443" w14:textId="77777777" w:rsidR="00B138CE" w:rsidRDefault="00B138CE" w:rsidP="00F2734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4199F" w14:textId="04CC00DD" w:rsidR="00B138CE" w:rsidRPr="007E1C87" w:rsidRDefault="00B138CE" w:rsidP="00B81FE7">
    <w:pPr>
      <w:pStyle w:val="Header"/>
      <w:tabs>
        <w:tab w:val="clear" w:pos="720"/>
        <w:tab w:val="clear" w:pos="4320"/>
        <w:tab w:val="left" w:pos="90"/>
        <w:tab w:val="right" w:pos="9270"/>
      </w:tabs>
    </w:pPr>
    <w:r>
      <w:rPr>
        <w:noProof/>
      </w:rPr>
      <w:fldChar w:fldCharType="begin"/>
    </w:r>
    <w:r>
      <w:rPr>
        <w:noProof/>
      </w:rPr>
      <w:instrText xml:space="preserve"> STYLEREF  "Heading 1" \l  \* MERGEFORMAT </w:instrText>
    </w:r>
    <w:r>
      <w:rPr>
        <w:noProof/>
      </w:rPr>
      <w:fldChar w:fldCharType="separate"/>
    </w:r>
    <w:r w:rsidR="00F26252">
      <w:rPr>
        <w:noProof/>
      </w:rPr>
      <w:t>Lesson 1:  Create a Student Self-Service Form and Supporting Workflow</w:t>
    </w:r>
    <w:r>
      <w:rPr>
        <w:noProof/>
      </w:rPr>
      <w:fldChar w:fldCharType="end"/>
    </w:r>
    <w:r>
      <w:tab/>
      <w:t>Campus Management Corp.</w:t>
    </w:r>
    <w:r>
      <w:fldChar w:fldCharType="begin"/>
    </w:r>
    <w:r>
      <w:instrText xml:space="preserve"> STYLEREF  "TOC 1"  \* MERGEFORMAT </w:instrTex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E6997" w14:textId="4F0A7358" w:rsidR="00B138CE" w:rsidRPr="00A923F2" w:rsidRDefault="00B138CE" w:rsidP="00B81FE7">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F26252">
      <w:rPr>
        <w:noProof/>
      </w:rPr>
      <w:t>Agenda</w:t>
    </w:r>
    <w:r>
      <w:rPr>
        <w:noProof/>
      </w:rPr>
      <w:fldChar w:fldCharType="end"/>
    </w:r>
    <w:r>
      <w:tab/>
      <w:t>Campus Management Corp.</w:t>
    </w:r>
  </w:p>
  <w:p w14:paraId="52656CF8" w14:textId="77777777" w:rsidR="00B138CE" w:rsidRDefault="00B138CE" w:rsidP="00F273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097B" w14:textId="3CEAA324" w:rsidR="00B138CE" w:rsidRDefault="00B138CE" w:rsidP="002472B8">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F26252">
      <w:rPr>
        <w:noProof/>
      </w:rPr>
      <w:t>Introduction</w:t>
    </w:r>
    <w:r>
      <w:rPr>
        <w:noProof/>
      </w:rPr>
      <w:fldChar w:fldCharType="end"/>
    </w:r>
    <w:r>
      <w:tab/>
      <w:t>Campus Management Corp.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pt;height:.6pt;visibility:visible;mso-wrap-style:square" o:bullet="t">
        <v:imagedata r:id="rId1" o:title=""/>
      </v:shape>
    </w:pict>
  </w:numPicBullet>
  <w:abstractNum w:abstractNumId="0" w15:restartNumberingAfterBreak="0">
    <w:nsid w:val="FFFFFFFB"/>
    <w:multiLevelType w:val="multilevel"/>
    <w:tmpl w:val="0E0AFF4C"/>
    <w:lvl w:ilvl="0">
      <w:start w:val="1"/>
      <w:numFmt w:val="decimal"/>
      <w:lvlText w:val="%1"/>
      <w:legacy w:legacy="1" w:legacySpace="144" w:legacyIndent="0"/>
      <w:lvlJc w:val="left"/>
      <w:rPr>
        <w:sz w:val="72"/>
      </w:r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suff w:val="nothing"/>
      <w:lvlText w:val=""/>
      <w:lvlJc w:val="left"/>
    </w:lvl>
  </w:abstractNum>
  <w:abstractNum w:abstractNumId="1" w15:restartNumberingAfterBreak="0">
    <w:nsid w:val="19092042"/>
    <w:multiLevelType w:val="hybridMultilevel"/>
    <w:tmpl w:val="9AD66846"/>
    <w:lvl w:ilvl="0" w:tplc="B404B05E">
      <w:start w:val="1"/>
      <w:numFmt w:val="bullet"/>
      <w:pStyle w:val="Step-BulletUnderStep"/>
      <w:lvlText w:val=""/>
      <w:lvlJc w:val="left"/>
      <w:pPr>
        <w:tabs>
          <w:tab w:val="num" w:pos="1080"/>
        </w:tabs>
        <w:ind w:left="1080" w:hanging="360"/>
      </w:pPr>
      <w:rPr>
        <w:rFonts w:ascii="Symbol" w:hAnsi="Symbol" w:hint="default"/>
      </w:rPr>
    </w:lvl>
    <w:lvl w:ilvl="1" w:tplc="A3CEC88C">
      <w:start w:val="1"/>
      <w:numFmt w:val="bullet"/>
      <w:lvlText w:val="o"/>
      <w:lvlJc w:val="left"/>
      <w:pPr>
        <w:tabs>
          <w:tab w:val="num" w:pos="1800"/>
        </w:tabs>
        <w:ind w:left="1800" w:hanging="360"/>
      </w:pPr>
      <w:rPr>
        <w:rFonts w:ascii="Courier New" w:hAnsi="Courier New" w:cs="Times New Roman" w:hint="default"/>
      </w:rPr>
    </w:lvl>
    <w:lvl w:ilvl="2" w:tplc="200E3CEA">
      <w:start w:val="1"/>
      <w:numFmt w:val="bullet"/>
      <w:lvlText w:val=""/>
      <w:lvlJc w:val="left"/>
      <w:pPr>
        <w:tabs>
          <w:tab w:val="num" w:pos="2520"/>
        </w:tabs>
        <w:ind w:left="2520" w:hanging="360"/>
      </w:pPr>
      <w:rPr>
        <w:rFonts w:ascii="Wingdings" w:hAnsi="Wingdings" w:hint="default"/>
      </w:rPr>
    </w:lvl>
    <w:lvl w:ilvl="3" w:tplc="64301A66">
      <w:start w:val="1"/>
      <w:numFmt w:val="bullet"/>
      <w:lvlText w:val=""/>
      <w:lvlJc w:val="left"/>
      <w:pPr>
        <w:tabs>
          <w:tab w:val="num" w:pos="3240"/>
        </w:tabs>
        <w:ind w:left="3240" w:hanging="360"/>
      </w:pPr>
      <w:rPr>
        <w:rFonts w:ascii="Symbol" w:hAnsi="Symbol" w:hint="default"/>
      </w:rPr>
    </w:lvl>
    <w:lvl w:ilvl="4" w:tplc="1F265E28">
      <w:start w:val="1"/>
      <w:numFmt w:val="bullet"/>
      <w:lvlText w:val="o"/>
      <w:lvlJc w:val="left"/>
      <w:pPr>
        <w:tabs>
          <w:tab w:val="num" w:pos="3960"/>
        </w:tabs>
        <w:ind w:left="3960" w:hanging="360"/>
      </w:pPr>
      <w:rPr>
        <w:rFonts w:ascii="Courier New" w:hAnsi="Courier New" w:cs="Times New Roman" w:hint="default"/>
      </w:rPr>
    </w:lvl>
    <w:lvl w:ilvl="5" w:tplc="9620AF4E">
      <w:start w:val="1"/>
      <w:numFmt w:val="bullet"/>
      <w:lvlText w:val=""/>
      <w:lvlJc w:val="left"/>
      <w:pPr>
        <w:tabs>
          <w:tab w:val="num" w:pos="4680"/>
        </w:tabs>
        <w:ind w:left="4680" w:hanging="360"/>
      </w:pPr>
      <w:rPr>
        <w:rFonts w:ascii="Wingdings" w:hAnsi="Wingdings" w:hint="default"/>
      </w:rPr>
    </w:lvl>
    <w:lvl w:ilvl="6" w:tplc="CCEAB38A">
      <w:start w:val="1"/>
      <w:numFmt w:val="bullet"/>
      <w:lvlText w:val=""/>
      <w:lvlJc w:val="left"/>
      <w:pPr>
        <w:tabs>
          <w:tab w:val="num" w:pos="5400"/>
        </w:tabs>
        <w:ind w:left="5400" w:hanging="360"/>
      </w:pPr>
      <w:rPr>
        <w:rFonts w:ascii="Symbol" w:hAnsi="Symbol" w:hint="default"/>
      </w:rPr>
    </w:lvl>
    <w:lvl w:ilvl="7" w:tplc="4E78B84E">
      <w:start w:val="1"/>
      <w:numFmt w:val="bullet"/>
      <w:lvlText w:val="o"/>
      <w:lvlJc w:val="left"/>
      <w:pPr>
        <w:tabs>
          <w:tab w:val="num" w:pos="6120"/>
        </w:tabs>
        <w:ind w:left="6120" w:hanging="360"/>
      </w:pPr>
      <w:rPr>
        <w:rFonts w:ascii="Courier New" w:hAnsi="Courier New" w:cs="Times New Roman" w:hint="default"/>
      </w:rPr>
    </w:lvl>
    <w:lvl w:ilvl="8" w:tplc="2BE456D4">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CAA6445"/>
    <w:multiLevelType w:val="hybridMultilevel"/>
    <w:tmpl w:val="727A153A"/>
    <w:lvl w:ilvl="0" w:tplc="AEBC04BC">
      <w:start w:val="1"/>
      <w:numFmt w:val="lowerLetter"/>
      <w:pStyle w:val="Step-listunderstep"/>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F215FC2"/>
    <w:multiLevelType w:val="hybridMultilevel"/>
    <w:tmpl w:val="C50ABB56"/>
    <w:lvl w:ilvl="0" w:tplc="17883BBE">
      <w:start w:val="1"/>
      <w:numFmt w:val="lowerLetter"/>
      <w:pStyle w:val="Step-substep"/>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58D5201"/>
    <w:multiLevelType w:val="hybridMultilevel"/>
    <w:tmpl w:val="4FC472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8F87F64"/>
    <w:multiLevelType w:val="hybridMultilevel"/>
    <w:tmpl w:val="0558413E"/>
    <w:lvl w:ilvl="0" w:tplc="9EA6F66C">
      <w:start w:val="1"/>
      <w:numFmt w:val="bullet"/>
      <w:pStyle w:val="Tablecell-bulletlevel1"/>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3F1248FE"/>
    <w:multiLevelType w:val="hybridMultilevel"/>
    <w:tmpl w:val="E86C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AB4A11"/>
    <w:multiLevelType w:val="hybridMultilevel"/>
    <w:tmpl w:val="B8AEA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D00DB8"/>
    <w:multiLevelType w:val="hybridMultilevel"/>
    <w:tmpl w:val="F048A4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93D16A9"/>
    <w:multiLevelType w:val="hybridMultilevel"/>
    <w:tmpl w:val="2E34EDC6"/>
    <w:lvl w:ilvl="0" w:tplc="559841C6">
      <w:start w:val="1"/>
      <w:numFmt w:val="lowerLetter"/>
      <w:pStyle w:val="Listabc"/>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6B9D2B51"/>
    <w:multiLevelType w:val="hybridMultilevel"/>
    <w:tmpl w:val="E780DF7C"/>
    <w:lvl w:ilvl="0" w:tplc="2E1A1872">
      <w:start w:val="1"/>
      <w:numFmt w:val="bullet"/>
      <w:lvlText w:val=""/>
      <w:lvlPicBulletId w:val="0"/>
      <w:lvlJc w:val="left"/>
      <w:pPr>
        <w:tabs>
          <w:tab w:val="num" w:pos="720"/>
        </w:tabs>
        <w:ind w:left="720" w:hanging="360"/>
      </w:pPr>
      <w:rPr>
        <w:rFonts w:ascii="Symbol" w:hAnsi="Symbol" w:hint="default"/>
      </w:rPr>
    </w:lvl>
    <w:lvl w:ilvl="1" w:tplc="1DE2F284" w:tentative="1">
      <w:start w:val="1"/>
      <w:numFmt w:val="bullet"/>
      <w:lvlText w:val=""/>
      <w:lvlJc w:val="left"/>
      <w:pPr>
        <w:tabs>
          <w:tab w:val="num" w:pos="1440"/>
        </w:tabs>
        <w:ind w:left="1440" w:hanging="360"/>
      </w:pPr>
      <w:rPr>
        <w:rFonts w:ascii="Symbol" w:hAnsi="Symbol" w:hint="default"/>
      </w:rPr>
    </w:lvl>
    <w:lvl w:ilvl="2" w:tplc="619AE7AE" w:tentative="1">
      <w:start w:val="1"/>
      <w:numFmt w:val="bullet"/>
      <w:lvlText w:val=""/>
      <w:lvlJc w:val="left"/>
      <w:pPr>
        <w:tabs>
          <w:tab w:val="num" w:pos="2160"/>
        </w:tabs>
        <w:ind w:left="2160" w:hanging="360"/>
      </w:pPr>
      <w:rPr>
        <w:rFonts w:ascii="Symbol" w:hAnsi="Symbol" w:hint="default"/>
      </w:rPr>
    </w:lvl>
    <w:lvl w:ilvl="3" w:tplc="966A0F0C" w:tentative="1">
      <w:start w:val="1"/>
      <w:numFmt w:val="bullet"/>
      <w:lvlText w:val=""/>
      <w:lvlJc w:val="left"/>
      <w:pPr>
        <w:tabs>
          <w:tab w:val="num" w:pos="2880"/>
        </w:tabs>
        <w:ind w:left="2880" w:hanging="360"/>
      </w:pPr>
      <w:rPr>
        <w:rFonts w:ascii="Symbol" w:hAnsi="Symbol" w:hint="default"/>
      </w:rPr>
    </w:lvl>
    <w:lvl w:ilvl="4" w:tplc="8542A97E" w:tentative="1">
      <w:start w:val="1"/>
      <w:numFmt w:val="bullet"/>
      <w:lvlText w:val=""/>
      <w:lvlJc w:val="left"/>
      <w:pPr>
        <w:tabs>
          <w:tab w:val="num" w:pos="3600"/>
        </w:tabs>
        <w:ind w:left="3600" w:hanging="360"/>
      </w:pPr>
      <w:rPr>
        <w:rFonts w:ascii="Symbol" w:hAnsi="Symbol" w:hint="default"/>
      </w:rPr>
    </w:lvl>
    <w:lvl w:ilvl="5" w:tplc="E6109E84" w:tentative="1">
      <w:start w:val="1"/>
      <w:numFmt w:val="bullet"/>
      <w:lvlText w:val=""/>
      <w:lvlJc w:val="left"/>
      <w:pPr>
        <w:tabs>
          <w:tab w:val="num" w:pos="4320"/>
        </w:tabs>
        <w:ind w:left="4320" w:hanging="360"/>
      </w:pPr>
      <w:rPr>
        <w:rFonts w:ascii="Symbol" w:hAnsi="Symbol" w:hint="default"/>
      </w:rPr>
    </w:lvl>
    <w:lvl w:ilvl="6" w:tplc="B5AAD45E" w:tentative="1">
      <w:start w:val="1"/>
      <w:numFmt w:val="bullet"/>
      <w:lvlText w:val=""/>
      <w:lvlJc w:val="left"/>
      <w:pPr>
        <w:tabs>
          <w:tab w:val="num" w:pos="5040"/>
        </w:tabs>
        <w:ind w:left="5040" w:hanging="360"/>
      </w:pPr>
      <w:rPr>
        <w:rFonts w:ascii="Symbol" w:hAnsi="Symbol" w:hint="default"/>
      </w:rPr>
    </w:lvl>
    <w:lvl w:ilvl="7" w:tplc="A6BAA048" w:tentative="1">
      <w:start w:val="1"/>
      <w:numFmt w:val="bullet"/>
      <w:lvlText w:val=""/>
      <w:lvlJc w:val="left"/>
      <w:pPr>
        <w:tabs>
          <w:tab w:val="num" w:pos="5760"/>
        </w:tabs>
        <w:ind w:left="5760" w:hanging="360"/>
      </w:pPr>
      <w:rPr>
        <w:rFonts w:ascii="Symbol" w:hAnsi="Symbol" w:hint="default"/>
      </w:rPr>
    </w:lvl>
    <w:lvl w:ilvl="8" w:tplc="900C884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74AD51A7"/>
    <w:multiLevelType w:val="hybridMultilevel"/>
    <w:tmpl w:val="6568A65C"/>
    <w:lvl w:ilvl="0" w:tplc="AAEC8DFA">
      <w:start w:val="1"/>
      <w:numFmt w:val="decimal"/>
      <w:pStyle w:val="List123"/>
      <w:lvlText w:val="%1."/>
      <w:lvlJc w:val="left"/>
      <w:pPr>
        <w:ind w:left="1800" w:hanging="360"/>
      </w:pPr>
      <w:rPr>
        <w:rFonts w:hint="default"/>
      </w:rPr>
    </w:lvl>
    <w:lvl w:ilvl="1" w:tplc="340C35A8">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89423A6"/>
    <w:multiLevelType w:val="hybridMultilevel"/>
    <w:tmpl w:val="E75EC202"/>
    <w:lvl w:ilvl="0" w:tplc="414A485A">
      <w:start w:val="1"/>
      <w:numFmt w:val="bullet"/>
      <w:pStyle w:val="Bullet-Level1"/>
      <w:lvlText w:val=""/>
      <w:lvlJc w:val="left"/>
      <w:pPr>
        <w:ind w:left="1440" w:hanging="360"/>
      </w:pPr>
      <w:rPr>
        <w:rFonts w:ascii="Symbol" w:hAnsi="Symbol" w:hint="default"/>
      </w:rPr>
    </w:lvl>
    <w:lvl w:ilvl="1" w:tplc="81F88562">
      <w:start w:val="1"/>
      <w:numFmt w:val="bullet"/>
      <w:pStyle w:val="Bullet-Level2"/>
      <w:lvlText w:val="o"/>
      <w:lvlJc w:val="left"/>
      <w:pPr>
        <w:ind w:left="2160" w:hanging="360"/>
      </w:pPr>
      <w:rPr>
        <w:rFonts w:ascii="Courier New" w:hAnsi="Courier New" w:cs="Courier New" w:hint="default"/>
      </w:rPr>
    </w:lvl>
    <w:lvl w:ilvl="2" w:tplc="4A027F96">
      <w:start w:val="1"/>
      <w:numFmt w:val="bullet"/>
      <w:pStyle w:val="Bullet-Level3"/>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F715FC5"/>
    <w:multiLevelType w:val="hybridMultilevel"/>
    <w:tmpl w:val="B6346D54"/>
    <w:lvl w:ilvl="0" w:tplc="A874145C">
      <w:start w:val="1"/>
      <w:numFmt w:val="decimal"/>
      <w:pStyle w:val="Step"/>
      <w:lvlText w:val="%1"/>
      <w:lvlJc w:val="left"/>
      <w:pPr>
        <w:tabs>
          <w:tab w:val="num" w:pos="1080"/>
        </w:tabs>
        <w:ind w:left="1080" w:hanging="360"/>
      </w:pPr>
      <w:rPr>
        <w:rFonts w:ascii="Arial" w:hAnsi="Arial" w:hint="default"/>
        <w:b/>
        <w:i w:val="0"/>
        <w:sz w:val="2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3"/>
  </w:num>
  <w:num w:numId="2">
    <w:abstractNumId w:val="0"/>
  </w:num>
  <w:num w:numId="3">
    <w:abstractNumId w:val="12"/>
  </w:num>
  <w:num w:numId="4">
    <w:abstractNumId w:val="11"/>
  </w:num>
  <w:num w:numId="5">
    <w:abstractNumId w:val="1"/>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5"/>
  </w:num>
  <w:num w:numId="9">
    <w:abstractNumId w:val="13"/>
    <w:lvlOverride w:ilvl="0">
      <w:startOverride w:val="1"/>
    </w:lvlOverride>
  </w:num>
  <w:num w:numId="10">
    <w:abstractNumId w:val="11"/>
    <w:lvlOverride w:ilvl="0">
      <w:startOverride w:val="1"/>
    </w:lvlOverride>
  </w:num>
  <w:num w:numId="11">
    <w:abstractNumId w:val="9"/>
  </w:num>
  <w:num w:numId="12">
    <w:abstractNumId w:val="6"/>
  </w:num>
  <w:num w:numId="13">
    <w:abstractNumId w:val="8"/>
  </w:num>
  <w:num w:numId="14">
    <w:abstractNumId w:val="2"/>
  </w:num>
  <w:num w:numId="15">
    <w:abstractNumId w:val="10"/>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7"/>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num>
  <w:num w:numId="41">
    <w:abstractNumId w:val="3"/>
    <w:lvlOverride w:ilvl="0">
      <w:startOverride w:val="1"/>
    </w:lvlOverride>
  </w:num>
  <w:num w:numId="42">
    <w:abstractNumId w:val="3"/>
    <w:lvlOverride w:ilvl="0">
      <w:startOverride w:val="1"/>
    </w:lvlOverride>
  </w:num>
  <w:num w:numId="43">
    <w:abstractNumId w:val="4"/>
  </w:num>
  <w:num w:numId="44">
    <w:abstractNumId w:val="3"/>
    <w:lvlOverride w:ilvl="0">
      <w:startOverride w:val="1"/>
    </w:lvlOverride>
  </w:num>
  <w:num w:numId="45">
    <w:abstractNumId w:val="3"/>
    <w:lvlOverride w:ilvl="0">
      <w:startOverride w:val="1"/>
    </w:lvlOverride>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13"/>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8" w:dllVersion="513" w:checkStyle="1"/>
  <w:proofState w:spelling="clean" w:grammar="clean"/>
  <w:attachedTemplate r:id="rId1"/>
  <w:stylePaneFormatFilter w:val="3721" w:allStyles="1" w:customStyles="0" w:latentStyles="0" w:stylesInUse="0" w:headingStyles="1" w:numberingStyles="0" w:tableStyles="0" w:directFormattingOnRuns="1" w:directFormattingOnParagraphs="1" w:directFormattingOnNumbering="1" w:directFormattingOnTables="0" w:clearFormatting="1" w:top3HeadingStyles="1" w:visibleStyles="0" w:alternateStyleNames="0"/>
  <w:stylePaneSortMethod w:val="0000"/>
  <w:defaultTabStop w:val="720"/>
  <w:clickAndTypeStyle w:val="Body"/>
  <w:drawingGridHorizontalSpacing w:val="100"/>
  <w:drawingGridVerticalSpacing w:val="187"/>
  <w:displayHorizontalDrawingGridEvery w:val="0"/>
  <w:displayVerticalDrawingGridEvery w:val="0"/>
  <w:noPunctuationKerning/>
  <w:characterSpacingControl w:val="doNotCompress"/>
  <w:hdrShapeDefaults>
    <o:shapedefaults v:ext="edit" spidmax="2049" fillcolor="white" strokecolor="#369">
      <v:fill color="white"/>
      <v:stroke startarrow="block" startarrowwidth="narrow" color="#369" weight="1.25pt"/>
      <o:colormru v:ext="edit" colors="#cde,#dcfaf0,#e8fcf5,#09c,#84a7ce,#5586bb,#87a9cf,#abc3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EA"/>
    <w:rsid w:val="00000495"/>
    <w:rsid w:val="00002B60"/>
    <w:rsid w:val="00012310"/>
    <w:rsid w:val="00022A76"/>
    <w:rsid w:val="000251BA"/>
    <w:rsid w:val="00032825"/>
    <w:rsid w:val="00033A9C"/>
    <w:rsid w:val="00045D8A"/>
    <w:rsid w:val="0004627C"/>
    <w:rsid w:val="00046D36"/>
    <w:rsid w:val="0005200E"/>
    <w:rsid w:val="000530D7"/>
    <w:rsid w:val="00056EDA"/>
    <w:rsid w:val="00065DA5"/>
    <w:rsid w:val="00066AC5"/>
    <w:rsid w:val="00077495"/>
    <w:rsid w:val="00077F50"/>
    <w:rsid w:val="00080C7F"/>
    <w:rsid w:val="000811A3"/>
    <w:rsid w:val="000832BF"/>
    <w:rsid w:val="0008553C"/>
    <w:rsid w:val="00086456"/>
    <w:rsid w:val="00086929"/>
    <w:rsid w:val="0008708A"/>
    <w:rsid w:val="00095AEB"/>
    <w:rsid w:val="000B0E3F"/>
    <w:rsid w:val="000D0ABF"/>
    <w:rsid w:val="000D0BA5"/>
    <w:rsid w:val="000E1B2A"/>
    <w:rsid w:val="000E52E1"/>
    <w:rsid w:val="000E5EA3"/>
    <w:rsid w:val="000F21F1"/>
    <w:rsid w:val="000F3CD1"/>
    <w:rsid w:val="000F6320"/>
    <w:rsid w:val="000F6C23"/>
    <w:rsid w:val="00103F2A"/>
    <w:rsid w:val="001040D4"/>
    <w:rsid w:val="00106FB3"/>
    <w:rsid w:val="00107A6E"/>
    <w:rsid w:val="001166A1"/>
    <w:rsid w:val="00125A92"/>
    <w:rsid w:val="0013474B"/>
    <w:rsid w:val="00141C22"/>
    <w:rsid w:val="00147705"/>
    <w:rsid w:val="00153225"/>
    <w:rsid w:val="0017324D"/>
    <w:rsid w:val="00176961"/>
    <w:rsid w:val="00185635"/>
    <w:rsid w:val="001864AB"/>
    <w:rsid w:val="001A11A8"/>
    <w:rsid w:val="001A56C7"/>
    <w:rsid w:val="001A7A90"/>
    <w:rsid w:val="001B3C82"/>
    <w:rsid w:val="001B5BCB"/>
    <w:rsid w:val="001C4259"/>
    <w:rsid w:val="001C739F"/>
    <w:rsid w:val="001C7F3F"/>
    <w:rsid w:val="001D3D73"/>
    <w:rsid w:val="001E17A2"/>
    <w:rsid w:val="001E2B36"/>
    <w:rsid w:val="001F555B"/>
    <w:rsid w:val="00202DF7"/>
    <w:rsid w:val="002030A9"/>
    <w:rsid w:val="00203E80"/>
    <w:rsid w:val="0021178B"/>
    <w:rsid w:val="00213E0E"/>
    <w:rsid w:val="00215190"/>
    <w:rsid w:val="0021675C"/>
    <w:rsid w:val="002216A0"/>
    <w:rsid w:val="002264DC"/>
    <w:rsid w:val="0022655F"/>
    <w:rsid w:val="00233374"/>
    <w:rsid w:val="00237AF7"/>
    <w:rsid w:val="002428A2"/>
    <w:rsid w:val="00244774"/>
    <w:rsid w:val="002472B8"/>
    <w:rsid w:val="00250266"/>
    <w:rsid w:val="0025110B"/>
    <w:rsid w:val="00256166"/>
    <w:rsid w:val="00256298"/>
    <w:rsid w:val="00256DF6"/>
    <w:rsid w:val="00257D8A"/>
    <w:rsid w:val="002629AE"/>
    <w:rsid w:val="00267684"/>
    <w:rsid w:val="00267953"/>
    <w:rsid w:val="00292278"/>
    <w:rsid w:val="002A470F"/>
    <w:rsid w:val="002A6F2A"/>
    <w:rsid w:val="002B5AD4"/>
    <w:rsid w:val="002C02A4"/>
    <w:rsid w:val="002C5F62"/>
    <w:rsid w:val="002C787F"/>
    <w:rsid w:val="002D08BB"/>
    <w:rsid w:val="002F2B0A"/>
    <w:rsid w:val="002F487C"/>
    <w:rsid w:val="003009A9"/>
    <w:rsid w:val="003010D8"/>
    <w:rsid w:val="00303186"/>
    <w:rsid w:val="0030745F"/>
    <w:rsid w:val="00312CD6"/>
    <w:rsid w:val="003131A6"/>
    <w:rsid w:val="00315380"/>
    <w:rsid w:val="00315F4C"/>
    <w:rsid w:val="00324F1B"/>
    <w:rsid w:val="003259A5"/>
    <w:rsid w:val="00332BAF"/>
    <w:rsid w:val="00334A6C"/>
    <w:rsid w:val="00340D23"/>
    <w:rsid w:val="00343DB6"/>
    <w:rsid w:val="00346F14"/>
    <w:rsid w:val="00354422"/>
    <w:rsid w:val="00363196"/>
    <w:rsid w:val="00371EE7"/>
    <w:rsid w:val="00376A6F"/>
    <w:rsid w:val="00377BA6"/>
    <w:rsid w:val="00384F59"/>
    <w:rsid w:val="003929A8"/>
    <w:rsid w:val="0039607A"/>
    <w:rsid w:val="00396BF3"/>
    <w:rsid w:val="003A4608"/>
    <w:rsid w:val="003A6E22"/>
    <w:rsid w:val="003A7814"/>
    <w:rsid w:val="003B060E"/>
    <w:rsid w:val="003B71BA"/>
    <w:rsid w:val="003B7E15"/>
    <w:rsid w:val="003C1A6A"/>
    <w:rsid w:val="003C1CE7"/>
    <w:rsid w:val="003C5CF0"/>
    <w:rsid w:val="003C7FA4"/>
    <w:rsid w:val="003D15D9"/>
    <w:rsid w:val="003E5CD2"/>
    <w:rsid w:val="003E6010"/>
    <w:rsid w:val="003E7A11"/>
    <w:rsid w:val="003F58CA"/>
    <w:rsid w:val="003F5C8D"/>
    <w:rsid w:val="0040202C"/>
    <w:rsid w:val="0041362C"/>
    <w:rsid w:val="00414110"/>
    <w:rsid w:val="00416E62"/>
    <w:rsid w:val="004176DA"/>
    <w:rsid w:val="00423B7E"/>
    <w:rsid w:val="004329EE"/>
    <w:rsid w:val="00433850"/>
    <w:rsid w:val="00436825"/>
    <w:rsid w:val="00437A8F"/>
    <w:rsid w:val="004412E7"/>
    <w:rsid w:val="00441CB6"/>
    <w:rsid w:val="00454042"/>
    <w:rsid w:val="00463B8B"/>
    <w:rsid w:val="00463C68"/>
    <w:rsid w:val="00466D84"/>
    <w:rsid w:val="0047328B"/>
    <w:rsid w:val="00474E35"/>
    <w:rsid w:val="00476625"/>
    <w:rsid w:val="00480111"/>
    <w:rsid w:val="00481485"/>
    <w:rsid w:val="00483697"/>
    <w:rsid w:val="0048398C"/>
    <w:rsid w:val="004842EB"/>
    <w:rsid w:val="0049158C"/>
    <w:rsid w:val="004915CF"/>
    <w:rsid w:val="004925A8"/>
    <w:rsid w:val="00492C26"/>
    <w:rsid w:val="00493DB0"/>
    <w:rsid w:val="00495B4D"/>
    <w:rsid w:val="004A1C1A"/>
    <w:rsid w:val="004A7D1B"/>
    <w:rsid w:val="004B18F2"/>
    <w:rsid w:val="004B2535"/>
    <w:rsid w:val="004C0FE5"/>
    <w:rsid w:val="004C5235"/>
    <w:rsid w:val="004D46C5"/>
    <w:rsid w:val="004F220A"/>
    <w:rsid w:val="004F3A79"/>
    <w:rsid w:val="00501FE7"/>
    <w:rsid w:val="00503634"/>
    <w:rsid w:val="00504A4F"/>
    <w:rsid w:val="005060FE"/>
    <w:rsid w:val="00511D48"/>
    <w:rsid w:val="00512C93"/>
    <w:rsid w:val="00514C3B"/>
    <w:rsid w:val="00515B99"/>
    <w:rsid w:val="00524289"/>
    <w:rsid w:val="00530B88"/>
    <w:rsid w:val="00532422"/>
    <w:rsid w:val="00534325"/>
    <w:rsid w:val="00547A39"/>
    <w:rsid w:val="0055058A"/>
    <w:rsid w:val="00555E0B"/>
    <w:rsid w:val="0057089D"/>
    <w:rsid w:val="0057640E"/>
    <w:rsid w:val="00593CA2"/>
    <w:rsid w:val="005A5C8A"/>
    <w:rsid w:val="005A6BF4"/>
    <w:rsid w:val="005B77B3"/>
    <w:rsid w:val="005C4A69"/>
    <w:rsid w:val="005C71E1"/>
    <w:rsid w:val="005D55C5"/>
    <w:rsid w:val="005E142B"/>
    <w:rsid w:val="005E23D7"/>
    <w:rsid w:val="005E2C11"/>
    <w:rsid w:val="005E3592"/>
    <w:rsid w:val="005F3023"/>
    <w:rsid w:val="005F4D71"/>
    <w:rsid w:val="005F7D5C"/>
    <w:rsid w:val="006025BF"/>
    <w:rsid w:val="006050CC"/>
    <w:rsid w:val="0060595D"/>
    <w:rsid w:val="00615A8F"/>
    <w:rsid w:val="006165F6"/>
    <w:rsid w:val="006175B5"/>
    <w:rsid w:val="00625FE2"/>
    <w:rsid w:val="00627F49"/>
    <w:rsid w:val="00637E00"/>
    <w:rsid w:val="00637EE9"/>
    <w:rsid w:val="0064004B"/>
    <w:rsid w:val="0064453C"/>
    <w:rsid w:val="00651957"/>
    <w:rsid w:val="00652531"/>
    <w:rsid w:val="006643D7"/>
    <w:rsid w:val="006656E7"/>
    <w:rsid w:val="00666C11"/>
    <w:rsid w:val="00670ECF"/>
    <w:rsid w:val="00673D95"/>
    <w:rsid w:val="006A1EE9"/>
    <w:rsid w:val="006B02D9"/>
    <w:rsid w:val="006B235D"/>
    <w:rsid w:val="006B2793"/>
    <w:rsid w:val="006B43CB"/>
    <w:rsid w:val="006B7691"/>
    <w:rsid w:val="006C496C"/>
    <w:rsid w:val="006D63EA"/>
    <w:rsid w:val="006F1F9C"/>
    <w:rsid w:val="00706F77"/>
    <w:rsid w:val="00711A74"/>
    <w:rsid w:val="0072369F"/>
    <w:rsid w:val="00724129"/>
    <w:rsid w:val="0072714D"/>
    <w:rsid w:val="007306CD"/>
    <w:rsid w:val="00736DC7"/>
    <w:rsid w:val="00742D10"/>
    <w:rsid w:val="00744523"/>
    <w:rsid w:val="0074496F"/>
    <w:rsid w:val="00746B80"/>
    <w:rsid w:val="00750FA0"/>
    <w:rsid w:val="00763DC7"/>
    <w:rsid w:val="0077151C"/>
    <w:rsid w:val="00772170"/>
    <w:rsid w:val="00776920"/>
    <w:rsid w:val="007807EE"/>
    <w:rsid w:val="00783685"/>
    <w:rsid w:val="007907DA"/>
    <w:rsid w:val="00794AEF"/>
    <w:rsid w:val="007A06D9"/>
    <w:rsid w:val="007B6F53"/>
    <w:rsid w:val="007C7754"/>
    <w:rsid w:val="007D6CBE"/>
    <w:rsid w:val="007E13A5"/>
    <w:rsid w:val="007E1C87"/>
    <w:rsid w:val="007F2F65"/>
    <w:rsid w:val="007F778E"/>
    <w:rsid w:val="00802B3C"/>
    <w:rsid w:val="00804A19"/>
    <w:rsid w:val="00807221"/>
    <w:rsid w:val="00815FB1"/>
    <w:rsid w:val="0082437C"/>
    <w:rsid w:val="0082572D"/>
    <w:rsid w:val="0082797D"/>
    <w:rsid w:val="00830EFA"/>
    <w:rsid w:val="00834094"/>
    <w:rsid w:val="00835858"/>
    <w:rsid w:val="0084010C"/>
    <w:rsid w:val="00840C56"/>
    <w:rsid w:val="00843920"/>
    <w:rsid w:val="00861D52"/>
    <w:rsid w:val="0086708F"/>
    <w:rsid w:val="00894474"/>
    <w:rsid w:val="008A0434"/>
    <w:rsid w:val="008A4EBC"/>
    <w:rsid w:val="008A5787"/>
    <w:rsid w:val="008A6E84"/>
    <w:rsid w:val="008B1165"/>
    <w:rsid w:val="008B2C7E"/>
    <w:rsid w:val="008B5749"/>
    <w:rsid w:val="008C1159"/>
    <w:rsid w:val="008C2997"/>
    <w:rsid w:val="008C6862"/>
    <w:rsid w:val="008D3D91"/>
    <w:rsid w:val="008D6279"/>
    <w:rsid w:val="008D6720"/>
    <w:rsid w:val="008E4E0C"/>
    <w:rsid w:val="008E5FD1"/>
    <w:rsid w:val="008F1E9D"/>
    <w:rsid w:val="008F34ED"/>
    <w:rsid w:val="008F5F7B"/>
    <w:rsid w:val="008F759F"/>
    <w:rsid w:val="0090550F"/>
    <w:rsid w:val="00913857"/>
    <w:rsid w:val="00914C35"/>
    <w:rsid w:val="009164E2"/>
    <w:rsid w:val="00931C62"/>
    <w:rsid w:val="009459F4"/>
    <w:rsid w:val="009557D6"/>
    <w:rsid w:val="00956EF8"/>
    <w:rsid w:val="0096379A"/>
    <w:rsid w:val="00965BCF"/>
    <w:rsid w:val="00967760"/>
    <w:rsid w:val="009735AD"/>
    <w:rsid w:val="00975D84"/>
    <w:rsid w:val="00982DF3"/>
    <w:rsid w:val="009905DF"/>
    <w:rsid w:val="00991697"/>
    <w:rsid w:val="0099340F"/>
    <w:rsid w:val="009A30F3"/>
    <w:rsid w:val="009A7B73"/>
    <w:rsid w:val="009B1D0F"/>
    <w:rsid w:val="009B4551"/>
    <w:rsid w:val="009B4CD2"/>
    <w:rsid w:val="009C17AD"/>
    <w:rsid w:val="009C1A85"/>
    <w:rsid w:val="009D1156"/>
    <w:rsid w:val="009D254E"/>
    <w:rsid w:val="009E0604"/>
    <w:rsid w:val="009E104D"/>
    <w:rsid w:val="00A050C3"/>
    <w:rsid w:val="00A05D8F"/>
    <w:rsid w:val="00A34017"/>
    <w:rsid w:val="00A34127"/>
    <w:rsid w:val="00A4464E"/>
    <w:rsid w:val="00A45B78"/>
    <w:rsid w:val="00A5535D"/>
    <w:rsid w:val="00A730EA"/>
    <w:rsid w:val="00A87E91"/>
    <w:rsid w:val="00A923F2"/>
    <w:rsid w:val="00A94D26"/>
    <w:rsid w:val="00A973E3"/>
    <w:rsid w:val="00A9781B"/>
    <w:rsid w:val="00AA25E4"/>
    <w:rsid w:val="00AB3F4C"/>
    <w:rsid w:val="00AB69B5"/>
    <w:rsid w:val="00AC39BA"/>
    <w:rsid w:val="00AD1C98"/>
    <w:rsid w:val="00AD4505"/>
    <w:rsid w:val="00AE23D3"/>
    <w:rsid w:val="00AE6771"/>
    <w:rsid w:val="00AF22D8"/>
    <w:rsid w:val="00AF6C37"/>
    <w:rsid w:val="00AF7CC2"/>
    <w:rsid w:val="00B03259"/>
    <w:rsid w:val="00B03516"/>
    <w:rsid w:val="00B0379D"/>
    <w:rsid w:val="00B03925"/>
    <w:rsid w:val="00B065D1"/>
    <w:rsid w:val="00B10D1D"/>
    <w:rsid w:val="00B138CE"/>
    <w:rsid w:val="00B14D86"/>
    <w:rsid w:val="00B17AE5"/>
    <w:rsid w:val="00B250CA"/>
    <w:rsid w:val="00B25140"/>
    <w:rsid w:val="00B25195"/>
    <w:rsid w:val="00B2687D"/>
    <w:rsid w:val="00B31C9A"/>
    <w:rsid w:val="00B32989"/>
    <w:rsid w:val="00B35796"/>
    <w:rsid w:val="00B42D18"/>
    <w:rsid w:val="00B44A4E"/>
    <w:rsid w:val="00B45696"/>
    <w:rsid w:val="00B5077D"/>
    <w:rsid w:val="00B528D7"/>
    <w:rsid w:val="00B55F19"/>
    <w:rsid w:val="00B67D05"/>
    <w:rsid w:val="00B76387"/>
    <w:rsid w:val="00B81FE7"/>
    <w:rsid w:val="00B87835"/>
    <w:rsid w:val="00B922D9"/>
    <w:rsid w:val="00B92F8F"/>
    <w:rsid w:val="00B93254"/>
    <w:rsid w:val="00BA02C6"/>
    <w:rsid w:val="00BA03A6"/>
    <w:rsid w:val="00BA0B79"/>
    <w:rsid w:val="00BA1DB6"/>
    <w:rsid w:val="00BB35B5"/>
    <w:rsid w:val="00BB633E"/>
    <w:rsid w:val="00BC0629"/>
    <w:rsid w:val="00BC19D8"/>
    <w:rsid w:val="00BD1CEA"/>
    <w:rsid w:val="00BD67DA"/>
    <w:rsid w:val="00BE18F6"/>
    <w:rsid w:val="00BE6625"/>
    <w:rsid w:val="00BF29CD"/>
    <w:rsid w:val="00BF2A72"/>
    <w:rsid w:val="00C03324"/>
    <w:rsid w:val="00C061A8"/>
    <w:rsid w:val="00C062CF"/>
    <w:rsid w:val="00C0774F"/>
    <w:rsid w:val="00C1073E"/>
    <w:rsid w:val="00C13F5F"/>
    <w:rsid w:val="00C15913"/>
    <w:rsid w:val="00C22573"/>
    <w:rsid w:val="00C23E28"/>
    <w:rsid w:val="00C31D2C"/>
    <w:rsid w:val="00C41515"/>
    <w:rsid w:val="00C42C9A"/>
    <w:rsid w:val="00C52B7F"/>
    <w:rsid w:val="00C72922"/>
    <w:rsid w:val="00C770EA"/>
    <w:rsid w:val="00C77355"/>
    <w:rsid w:val="00C87C1F"/>
    <w:rsid w:val="00CA0C4D"/>
    <w:rsid w:val="00CA13C4"/>
    <w:rsid w:val="00CA2498"/>
    <w:rsid w:val="00CB3F32"/>
    <w:rsid w:val="00CC131C"/>
    <w:rsid w:val="00CC1DA7"/>
    <w:rsid w:val="00CD0D7D"/>
    <w:rsid w:val="00CD52DA"/>
    <w:rsid w:val="00CD540A"/>
    <w:rsid w:val="00CD5E9F"/>
    <w:rsid w:val="00CE43D3"/>
    <w:rsid w:val="00CE6153"/>
    <w:rsid w:val="00CE6B63"/>
    <w:rsid w:val="00CE74BB"/>
    <w:rsid w:val="00CF3A71"/>
    <w:rsid w:val="00D013FF"/>
    <w:rsid w:val="00D038E2"/>
    <w:rsid w:val="00D041F1"/>
    <w:rsid w:val="00D17D08"/>
    <w:rsid w:val="00D17EEA"/>
    <w:rsid w:val="00D2453A"/>
    <w:rsid w:val="00D271B0"/>
    <w:rsid w:val="00D4474C"/>
    <w:rsid w:val="00D5794F"/>
    <w:rsid w:val="00D6539C"/>
    <w:rsid w:val="00D81926"/>
    <w:rsid w:val="00D85560"/>
    <w:rsid w:val="00D857D1"/>
    <w:rsid w:val="00D87CD8"/>
    <w:rsid w:val="00D90124"/>
    <w:rsid w:val="00D95A31"/>
    <w:rsid w:val="00D97E4A"/>
    <w:rsid w:val="00DA17D1"/>
    <w:rsid w:val="00DA4C5F"/>
    <w:rsid w:val="00DC01F3"/>
    <w:rsid w:val="00DC1186"/>
    <w:rsid w:val="00DC22F3"/>
    <w:rsid w:val="00DC28C2"/>
    <w:rsid w:val="00DC2A04"/>
    <w:rsid w:val="00DC3DB9"/>
    <w:rsid w:val="00DC5B28"/>
    <w:rsid w:val="00DC632A"/>
    <w:rsid w:val="00DC7500"/>
    <w:rsid w:val="00DD4E87"/>
    <w:rsid w:val="00DD72BD"/>
    <w:rsid w:val="00DE1431"/>
    <w:rsid w:val="00DE585C"/>
    <w:rsid w:val="00DE688C"/>
    <w:rsid w:val="00DF2630"/>
    <w:rsid w:val="00E116D7"/>
    <w:rsid w:val="00E1183E"/>
    <w:rsid w:val="00E11861"/>
    <w:rsid w:val="00E24A54"/>
    <w:rsid w:val="00E25048"/>
    <w:rsid w:val="00E3091E"/>
    <w:rsid w:val="00E3382F"/>
    <w:rsid w:val="00E36BAF"/>
    <w:rsid w:val="00E401A5"/>
    <w:rsid w:val="00E539BE"/>
    <w:rsid w:val="00E57261"/>
    <w:rsid w:val="00E62BFB"/>
    <w:rsid w:val="00E879C4"/>
    <w:rsid w:val="00E914E1"/>
    <w:rsid w:val="00E93A58"/>
    <w:rsid w:val="00EB4DFE"/>
    <w:rsid w:val="00EC2CE2"/>
    <w:rsid w:val="00EC3EA1"/>
    <w:rsid w:val="00ED0C94"/>
    <w:rsid w:val="00ED2503"/>
    <w:rsid w:val="00ED4D6B"/>
    <w:rsid w:val="00EE2AD3"/>
    <w:rsid w:val="00EE53CC"/>
    <w:rsid w:val="00F005F4"/>
    <w:rsid w:val="00F12788"/>
    <w:rsid w:val="00F14088"/>
    <w:rsid w:val="00F26252"/>
    <w:rsid w:val="00F27341"/>
    <w:rsid w:val="00F33A4D"/>
    <w:rsid w:val="00F3516D"/>
    <w:rsid w:val="00F35E13"/>
    <w:rsid w:val="00F36F9F"/>
    <w:rsid w:val="00F415B8"/>
    <w:rsid w:val="00F53804"/>
    <w:rsid w:val="00F552E8"/>
    <w:rsid w:val="00F55331"/>
    <w:rsid w:val="00F639ED"/>
    <w:rsid w:val="00F73973"/>
    <w:rsid w:val="00F73B0F"/>
    <w:rsid w:val="00F83538"/>
    <w:rsid w:val="00F92E81"/>
    <w:rsid w:val="00F9541C"/>
    <w:rsid w:val="00FA2AD5"/>
    <w:rsid w:val="00FB1471"/>
    <w:rsid w:val="00FB5456"/>
    <w:rsid w:val="00FB6ADC"/>
    <w:rsid w:val="00FB7D17"/>
    <w:rsid w:val="00FC2248"/>
    <w:rsid w:val="00FC37C0"/>
    <w:rsid w:val="00FD1FC8"/>
    <w:rsid w:val="00FE0396"/>
    <w:rsid w:val="00FE70B8"/>
    <w:rsid w:val="00FF3EEF"/>
    <w:rsid w:val="00FF4C53"/>
    <w:rsid w:val="00FF5C02"/>
    <w:rsid w:val="00FF6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color="#369">
      <v:fill color="white"/>
      <v:stroke startarrow="block" startarrowwidth="narrow" color="#369" weight="1.25pt"/>
      <o:colormru v:ext="edit" colors="#cde,#dcfaf0,#e8fcf5,#09c,#84a7ce,#5586bb,#87a9cf,#abc3dd"/>
    </o:shapedefaults>
    <o:shapelayout v:ext="edit">
      <o:idmap v:ext="edit" data="1"/>
    </o:shapelayout>
  </w:shapeDefaults>
  <w:decimalSymbol w:val="."/>
  <w:listSeparator w:val=","/>
  <w14:docId w14:val="1352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81FE7"/>
    <w:rPr>
      <w:rFonts w:ascii="Trebuchet MS" w:hAnsi="Trebuchet MS"/>
      <w:bCs/>
    </w:rPr>
  </w:style>
  <w:style w:type="paragraph" w:styleId="Heading1">
    <w:name w:val="heading 1"/>
    <w:next w:val="Normal"/>
    <w:link w:val="Heading1Char"/>
    <w:qFormat/>
    <w:rsid w:val="007E13A5"/>
    <w:pPr>
      <w:keepNext/>
      <w:spacing w:before="240" w:after="240"/>
      <w:outlineLvl w:val="0"/>
    </w:pPr>
    <w:rPr>
      <w:rFonts w:ascii="Trebuchet MS" w:hAnsi="Trebuchet MS" w:cs="Arial"/>
      <w:b/>
      <w:color w:val="002D56"/>
      <w:sz w:val="32"/>
    </w:rPr>
  </w:style>
  <w:style w:type="paragraph" w:styleId="Heading2">
    <w:name w:val="heading 2"/>
    <w:next w:val="Heading1"/>
    <w:link w:val="Heading2Char"/>
    <w:qFormat/>
    <w:rsid w:val="007E13A5"/>
    <w:pPr>
      <w:tabs>
        <w:tab w:val="right" w:pos="9360"/>
      </w:tabs>
      <w:spacing w:before="240" w:after="240"/>
      <w:outlineLvl w:val="1"/>
    </w:pPr>
    <w:rPr>
      <w:rFonts w:ascii="Trebuchet MS" w:hAnsi="Trebuchet MS"/>
      <w:b/>
      <w:color w:val="002D56"/>
      <w:sz w:val="28"/>
      <w:szCs w:val="24"/>
    </w:rPr>
  </w:style>
  <w:style w:type="paragraph" w:styleId="Heading3">
    <w:name w:val="heading 3"/>
    <w:basedOn w:val="Heading1"/>
    <w:next w:val="Normal"/>
    <w:qFormat/>
    <w:rsid w:val="00627F49"/>
    <w:pPr>
      <w:outlineLvl w:val="2"/>
    </w:pPr>
    <w:rPr>
      <w:sz w:val="24"/>
      <w:szCs w:val="24"/>
    </w:rPr>
  </w:style>
  <w:style w:type="paragraph" w:styleId="Heading4">
    <w:name w:val="heading 4"/>
    <w:basedOn w:val="Heading1"/>
    <w:next w:val="Body"/>
    <w:link w:val="Heading4Char"/>
    <w:rsid w:val="004B18F2"/>
    <w:pPr>
      <w:spacing w:after="0"/>
      <w:ind w:left="1440"/>
      <w:outlineLvl w:val="3"/>
    </w:pPr>
    <w:rPr>
      <w:sz w:val="24"/>
    </w:rPr>
  </w:style>
  <w:style w:type="paragraph" w:styleId="Heading5">
    <w:name w:val="heading 5"/>
    <w:basedOn w:val="Heading1"/>
    <w:next w:val="Body"/>
    <w:rsid w:val="004B18F2"/>
    <w:pPr>
      <w:spacing w:after="0"/>
      <w:ind w:left="1440"/>
      <w:outlineLvl w:val="4"/>
    </w:pPr>
    <w:rPr>
      <w:sz w:val="24"/>
    </w:rPr>
  </w:style>
  <w:style w:type="paragraph" w:styleId="Heading6">
    <w:name w:val="heading 6"/>
    <w:basedOn w:val="Heading1"/>
    <w:next w:val="Body"/>
    <w:rsid w:val="00D041F1"/>
    <w:pPr>
      <w:numPr>
        <w:ilvl w:val="5"/>
        <w:numId w:val="2"/>
      </w:numPr>
      <w:tabs>
        <w:tab w:val="num" w:pos="360"/>
      </w:tabs>
      <w:spacing w:before="120" w:after="60"/>
      <w:ind w:left="1440"/>
      <w:outlineLvl w:val="5"/>
    </w:pPr>
    <w:rPr>
      <w:i/>
      <w:iCs/>
      <w:sz w:val="24"/>
    </w:rPr>
  </w:style>
  <w:style w:type="paragraph" w:styleId="Heading7">
    <w:name w:val="heading 7"/>
    <w:basedOn w:val="Normal"/>
    <w:next w:val="Normal"/>
    <w:rsid w:val="00DC1186"/>
    <w:pPr>
      <w:numPr>
        <w:ilvl w:val="6"/>
        <w:numId w:val="2"/>
      </w:numPr>
      <w:tabs>
        <w:tab w:val="num" w:pos="360"/>
      </w:tabs>
      <w:spacing w:after="60"/>
      <w:outlineLvl w:val="6"/>
    </w:pPr>
    <w:rPr>
      <w:rFonts w:ascii="Arial" w:hAnsi="Arial"/>
    </w:rPr>
  </w:style>
  <w:style w:type="paragraph" w:styleId="Heading8">
    <w:name w:val="heading 8"/>
    <w:basedOn w:val="Normal"/>
    <w:next w:val="Normal"/>
    <w:rsid w:val="00DC1186"/>
    <w:pPr>
      <w:numPr>
        <w:ilvl w:val="7"/>
        <w:numId w:val="2"/>
      </w:numPr>
      <w:tabs>
        <w:tab w:val="num" w:pos="360"/>
      </w:tabs>
      <w:spacing w:after="60"/>
      <w:outlineLvl w:val="7"/>
    </w:pPr>
    <w:rPr>
      <w:rFonts w:ascii="Arial" w:hAnsi="Arial"/>
      <w:i/>
    </w:rPr>
  </w:style>
  <w:style w:type="paragraph" w:styleId="Heading9">
    <w:name w:val="heading 9"/>
    <w:qFormat/>
    <w:rsid w:val="001E17A2"/>
    <w:pPr>
      <w:spacing w:after="120"/>
      <w:outlineLvl w:val="8"/>
    </w:pPr>
    <w:rPr>
      <w:rFonts w:ascii="Verdana" w:hAnsi="Verdana"/>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qFormat/>
    <w:rsid w:val="00332BAF"/>
    <w:pPr>
      <w:widowControl w:val="0"/>
      <w:spacing w:before="120" w:after="240"/>
      <w:ind w:left="720"/>
    </w:pPr>
    <w:rPr>
      <w:rFonts w:ascii="Trebuchet MS" w:hAnsi="Trebuchet MS"/>
    </w:rPr>
  </w:style>
  <w:style w:type="paragraph" w:styleId="BalloonText">
    <w:name w:val="Balloon Text"/>
    <w:basedOn w:val="Normal"/>
    <w:link w:val="BalloonTextChar"/>
    <w:semiHidden/>
    <w:unhideWhenUsed/>
    <w:rsid w:val="006D63EA"/>
    <w:rPr>
      <w:rFonts w:ascii="Segoe UI" w:hAnsi="Segoe UI" w:cs="Segoe UI"/>
      <w:sz w:val="18"/>
      <w:szCs w:val="18"/>
    </w:rPr>
  </w:style>
  <w:style w:type="paragraph" w:customStyle="1" w:styleId="Step">
    <w:name w:val="Step"/>
    <w:basedOn w:val="Body"/>
    <w:qFormat/>
    <w:rsid w:val="00532422"/>
    <w:pPr>
      <w:keepLines/>
      <w:numPr>
        <w:numId w:val="1"/>
      </w:numPr>
      <w:suppressAutoHyphens/>
      <w:spacing w:after="120"/>
    </w:pPr>
  </w:style>
  <w:style w:type="paragraph" w:customStyle="1" w:styleId="Contents">
    <w:name w:val="Contents"/>
    <w:basedOn w:val="Heading1"/>
    <w:rsid w:val="00CC1DA7"/>
    <w:pPr>
      <w:spacing w:before="120"/>
    </w:pPr>
    <w:rPr>
      <w:b w:val="0"/>
    </w:rPr>
  </w:style>
  <w:style w:type="paragraph" w:customStyle="1" w:styleId="Copyrighttext">
    <w:name w:val="Copyright text"/>
    <w:basedOn w:val="Normal"/>
    <w:rsid w:val="00F639ED"/>
    <w:pPr>
      <w:suppressAutoHyphens/>
      <w:ind w:left="1440"/>
    </w:pPr>
  </w:style>
  <w:style w:type="paragraph" w:customStyle="1" w:styleId="CopyrightHeadings">
    <w:name w:val="Copyright Headings"/>
    <w:basedOn w:val="Copyrighttext"/>
    <w:rsid w:val="00CC1DA7"/>
    <w:pPr>
      <w:widowControl w:val="0"/>
      <w:suppressAutoHyphens w:val="0"/>
      <w:spacing w:before="120" w:after="120"/>
      <w:ind w:left="0"/>
      <w:outlineLvl w:val="1"/>
    </w:pPr>
    <w:rPr>
      <w:b/>
      <w:bCs w:val="0"/>
      <w:color w:val="002D56"/>
      <w:sz w:val="32"/>
      <w:szCs w:val="28"/>
    </w:rPr>
  </w:style>
  <w:style w:type="paragraph" w:customStyle="1" w:styleId="CopyrightSubHeadings">
    <w:name w:val="Copyright SubHeadings"/>
    <w:basedOn w:val="CopyrightHeadings"/>
    <w:next w:val="Copyrighttext"/>
    <w:rsid w:val="00CC1DA7"/>
    <w:pPr>
      <w:spacing w:before="240"/>
      <w:ind w:left="720"/>
    </w:pPr>
    <w:rPr>
      <w:sz w:val="24"/>
    </w:rPr>
  </w:style>
  <w:style w:type="paragraph" w:styleId="Footer">
    <w:name w:val="footer"/>
    <w:basedOn w:val="Normal"/>
    <w:rsid w:val="00FE70B8"/>
    <w:pPr>
      <w:pBdr>
        <w:top w:val="thinThickSmallGap" w:sz="12" w:space="1" w:color="auto"/>
      </w:pBdr>
      <w:tabs>
        <w:tab w:val="left" w:pos="720"/>
      </w:tabs>
    </w:pPr>
  </w:style>
  <w:style w:type="paragraph" w:styleId="Header">
    <w:name w:val="header"/>
    <w:rsid w:val="00CF3A71"/>
    <w:pPr>
      <w:pBdr>
        <w:bottom w:val="thickThinSmallGap" w:sz="12" w:space="1" w:color="auto"/>
      </w:pBdr>
      <w:tabs>
        <w:tab w:val="center" w:pos="720"/>
        <w:tab w:val="center" w:pos="4320"/>
      </w:tabs>
      <w:spacing w:after="120"/>
    </w:pPr>
    <w:rPr>
      <w:rFonts w:ascii="Trebuchet MS" w:hAnsi="Trebuchet MS"/>
    </w:rPr>
  </w:style>
  <w:style w:type="character" w:styleId="Hyperlink">
    <w:name w:val="Hyperlink"/>
    <w:basedOn w:val="DefaultParagraphFont"/>
    <w:uiPriority w:val="99"/>
    <w:rsid w:val="00CC1DA7"/>
    <w:rPr>
      <w:rFonts w:ascii="Trebuchet MS" w:hAnsi="Trebuchet MS"/>
      <w:color w:val="0000FF"/>
      <w:sz w:val="20"/>
      <w:u w:val="single"/>
    </w:rPr>
  </w:style>
  <w:style w:type="paragraph" w:customStyle="1" w:styleId="Note">
    <w:name w:val="Note"/>
    <w:basedOn w:val="Body"/>
    <w:qFormat/>
    <w:rsid w:val="002264DC"/>
    <w:pPr>
      <w:keepLines/>
      <w:shd w:val="clear" w:color="auto" w:fill="E6E6E6"/>
      <w:tabs>
        <w:tab w:val="left" w:pos="720"/>
      </w:tabs>
      <w:spacing w:before="240"/>
      <w:ind w:left="648" w:hanging="648"/>
    </w:pPr>
  </w:style>
  <w:style w:type="character" w:customStyle="1" w:styleId="NoteBold">
    <w:name w:val="Note Bold"/>
    <w:basedOn w:val="DefaultParagraphFont"/>
    <w:rsid w:val="00CC131C"/>
    <w:rPr>
      <w:rFonts w:ascii="Arial" w:hAnsi="Arial"/>
      <w:b/>
      <w:color w:val="auto"/>
      <w:sz w:val="20"/>
    </w:rPr>
  </w:style>
  <w:style w:type="paragraph" w:customStyle="1" w:styleId="TableCell">
    <w:name w:val="Table Cell"/>
    <w:link w:val="TableCellChar"/>
    <w:qFormat/>
    <w:rsid w:val="00F9541C"/>
    <w:pPr>
      <w:keepNext/>
      <w:widowControl w:val="0"/>
      <w:spacing w:before="60" w:after="60"/>
    </w:pPr>
    <w:rPr>
      <w:rFonts w:ascii="Trebuchet MS" w:hAnsi="Trebuchet MS"/>
      <w:color w:val="000000"/>
      <w:szCs w:val="22"/>
    </w:rPr>
  </w:style>
  <w:style w:type="paragraph" w:customStyle="1" w:styleId="TableCellHeading">
    <w:name w:val="Table Cell Heading"/>
    <w:basedOn w:val="TableCell"/>
    <w:rsid w:val="00532422"/>
    <w:pPr>
      <w:keepLines/>
    </w:pPr>
    <w:rPr>
      <w:b/>
      <w:color w:val="F2F2F2" w:themeColor="background1" w:themeShade="F2"/>
    </w:rPr>
  </w:style>
  <w:style w:type="paragraph" w:styleId="Title">
    <w:name w:val="Title"/>
    <w:basedOn w:val="Heading1"/>
    <w:rsid w:val="00BB35B5"/>
    <w:pPr>
      <w:tabs>
        <w:tab w:val="right" w:pos="9000"/>
      </w:tabs>
      <w:spacing w:after="0"/>
    </w:pPr>
    <w:rPr>
      <w:b w:val="0"/>
      <w:bCs/>
      <w:sz w:val="44"/>
      <w:szCs w:val="32"/>
    </w:rPr>
  </w:style>
  <w:style w:type="paragraph" w:styleId="TOC1">
    <w:name w:val="toc 1"/>
    <w:basedOn w:val="Body"/>
    <w:uiPriority w:val="39"/>
    <w:rsid w:val="00B10D1D"/>
    <w:pPr>
      <w:widowControl/>
      <w:ind w:left="0"/>
    </w:pPr>
    <w:rPr>
      <w:rFonts w:cstheme="minorHAnsi"/>
      <w:b/>
      <w:bCs/>
      <w:caps/>
    </w:rPr>
  </w:style>
  <w:style w:type="paragraph" w:styleId="TOC2">
    <w:name w:val="toc 2"/>
    <w:basedOn w:val="Normal"/>
    <w:next w:val="Normal"/>
    <w:uiPriority w:val="39"/>
    <w:rsid w:val="00B10D1D"/>
    <w:pPr>
      <w:ind w:left="200"/>
    </w:pPr>
    <w:rPr>
      <w:rFonts w:cstheme="minorHAnsi"/>
      <w:smallCaps/>
    </w:rPr>
  </w:style>
  <w:style w:type="paragraph" w:styleId="TOC3">
    <w:name w:val="toc 3"/>
    <w:basedOn w:val="Normal"/>
    <w:next w:val="Normal"/>
    <w:uiPriority w:val="39"/>
    <w:rsid w:val="004F220A"/>
    <w:pPr>
      <w:ind w:left="400"/>
    </w:pPr>
    <w:rPr>
      <w:rFonts w:cstheme="minorHAnsi"/>
      <w:iCs/>
    </w:rPr>
  </w:style>
  <w:style w:type="paragraph" w:customStyle="1" w:styleId="Heading2long">
    <w:name w:val="Heading 2 long"/>
    <w:basedOn w:val="Normal"/>
    <w:rsid w:val="00B76387"/>
    <w:pPr>
      <w:pBdr>
        <w:top w:val="threeDEngrave" w:sz="24" w:space="1" w:color="78A22F"/>
      </w:pBdr>
    </w:pPr>
    <w:rPr>
      <w:color w:val="002D56"/>
      <w:sz w:val="28"/>
      <w:szCs w:val="28"/>
    </w:rPr>
  </w:style>
  <w:style w:type="paragraph" w:customStyle="1" w:styleId="Bullet-Level1">
    <w:name w:val="Bullet - Level 1"/>
    <w:basedOn w:val="Body"/>
    <w:link w:val="Bullet-Level1Char"/>
    <w:qFormat/>
    <w:rsid w:val="008F759F"/>
    <w:pPr>
      <w:numPr>
        <w:numId w:val="3"/>
      </w:numPr>
      <w:spacing w:after="120"/>
    </w:pPr>
  </w:style>
  <w:style w:type="paragraph" w:customStyle="1" w:styleId="Bullet-Level2">
    <w:name w:val="Bullet - Level 2"/>
    <w:basedOn w:val="Bullet-Level1"/>
    <w:link w:val="Bullet-Level2Char"/>
    <w:rsid w:val="000811A3"/>
    <w:pPr>
      <w:numPr>
        <w:ilvl w:val="1"/>
      </w:numPr>
    </w:pPr>
  </w:style>
  <w:style w:type="character" w:customStyle="1" w:styleId="BodyChar">
    <w:name w:val="Body Char"/>
    <w:basedOn w:val="DefaultParagraphFont"/>
    <w:link w:val="Body"/>
    <w:rsid w:val="00332BAF"/>
    <w:rPr>
      <w:rFonts w:ascii="Trebuchet MS" w:hAnsi="Trebuchet MS"/>
    </w:rPr>
  </w:style>
  <w:style w:type="character" w:customStyle="1" w:styleId="Bullet-Level1Char">
    <w:name w:val="Bullet - Level 1 Char"/>
    <w:basedOn w:val="BodyChar"/>
    <w:link w:val="Bullet-Level1"/>
    <w:rsid w:val="008F759F"/>
    <w:rPr>
      <w:rFonts w:ascii="Trebuchet MS" w:hAnsi="Trebuchet MS"/>
    </w:rPr>
  </w:style>
  <w:style w:type="paragraph" w:customStyle="1" w:styleId="Bullet-Level3">
    <w:name w:val="Bullet - Level 3"/>
    <w:basedOn w:val="Bullet-Level2"/>
    <w:link w:val="Bullet-Level3Char"/>
    <w:rsid w:val="00033A9C"/>
    <w:pPr>
      <w:numPr>
        <w:ilvl w:val="2"/>
      </w:numPr>
    </w:pPr>
  </w:style>
  <w:style w:type="character" w:customStyle="1" w:styleId="Bullet-Level2Char">
    <w:name w:val="Bullet - Level 2 Char"/>
    <w:basedOn w:val="Bullet-Level1Char"/>
    <w:link w:val="Bullet-Level2"/>
    <w:rsid w:val="000811A3"/>
    <w:rPr>
      <w:rFonts w:ascii="Trebuchet MS" w:hAnsi="Trebuchet MS"/>
    </w:rPr>
  </w:style>
  <w:style w:type="character" w:customStyle="1" w:styleId="Bullet-Level3Char">
    <w:name w:val="Bullet - Level 3 Char"/>
    <w:basedOn w:val="Bullet-Level2Char"/>
    <w:link w:val="Bullet-Level3"/>
    <w:rsid w:val="00033A9C"/>
    <w:rPr>
      <w:rFonts w:ascii="Trebuchet MS" w:hAnsi="Trebuchet MS"/>
    </w:rPr>
  </w:style>
  <w:style w:type="paragraph" w:customStyle="1" w:styleId="List123">
    <w:name w:val="List 123"/>
    <w:basedOn w:val="Body"/>
    <w:link w:val="List123Char"/>
    <w:qFormat/>
    <w:rsid w:val="00AF22D8"/>
    <w:pPr>
      <w:numPr>
        <w:numId w:val="4"/>
      </w:numPr>
      <w:spacing w:after="120"/>
      <w:ind w:left="1440"/>
    </w:pPr>
  </w:style>
  <w:style w:type="paragraph" w:customStyle="1" w:styleId="Listabc">
    <w:name w:val="List abc"/>
    <w:basedOn w:val="List123"/>
    <w:link w:val="ListabcChar"/>
    <w:qFormat/>
    <w:rsid w:val="00AF22D8"/>
    <w:pPr>
      <w:numPr>
        <w:numId w:val="11"/>
      </w:numPr>
      <w:ind w:left="1800"/>
    </w:pPr>
  </w:style>
  <w:style w:type="character" w:customStyle="1" w:styleId="List123Char">
    <w:name w:val="List 123 Char"/>
    <w:basedOn w:val="BodyChar"/>
    <w:link w:val="List123"/>
    <w:rsid w:val="00AF22D8"/>
    <w:rPr>
      <w:rFonts w:ascii="Trebuchet MS" w:hAnsi="Trebuchet MS"/>
    </w:rPr>
  </w:style>
  <w:style w:type="table" w:styleId="TableGrid">
    <w:name w:val="Table Grid"/>
    <w:basedOn w:val="TableNormal"/>
    <w:rsid w:val="00081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abcChar">
    <w:name w:val="List abc Char"/>
    <w:basedOn w:val="List123Char"/>
    <w:link w:val="Listabc"/>
    <w:rsid w:val="00AF22D8"/>
    <w:rPr>
      <w:rFonts w:ascii="Trebuchet MS" w:hAnsi="Trebuchet MS"/>
    </w:rPr>
  </w:style>
  <w:style w:type="paragraph" w:customStyle="1" w:styleId="Tablecell-bulletlevel1">
    <w:name w:val="Table cell - bullet level 1"/>
    <w:basedOn w:val="Bullet-Level1"/>
    <w:link w:val="Tablecell-bulletlevel1Char"/>
    <w:rsid w:val="00033A9C"/>
    <w:pPr>
      <w:numPr>
        <w:numId w:val="8"/>
      </w:numPr>
      <w:spacing w:before="60" w:after="60"/>
      <w:ind w:left="432" w:hanging="216"/>
    </w:pPr>
  </w:style>
  <w:style w:type="paragraph" w:customStyle="1" w:styleId="Tablecell-bulletlevel2">
    <w:name w:val="Table cell - bullet level 2"/>
    <w:basedOn w:val="Bullet-Level2"/>
    <w:link w:val="Tablecell-bulletlevel2Char"/>
    <w:rsid w:val="00033A9C"/>
    <w:pPr>
      <w:spacing w:before="60" w:after="60"/>
      <w:ind w:left="792"/>
    </w:pPr>
  </w:style>
  <w:style w:type="character" w:customStyle="1" w:styleId="Tablecell-bulletlevel1Char">
    <w:name w:val="Table cell - bullet level 1 Char"/>
    <w:basedOn w:val="Bullet-Level1Char"/>
    <w:link w:val="Tablecell-bulletlevel1"/>
    <w:rsid w:val="00033A9C"/>
    <w:rPr>
      <w:rFonts w:ascii="Trebuchet MS" w:hAnsi="Trebuchet MS"/>
    </w:rPr>
  </w:style>
  <w:style w:type="paragraph" w:customStyle="1" w:styleId="Tablecell-bulletlevel3">
    <w:name w:val="Table cell - bullet level 3"/>
    <w:basedOn w:val="Bullet-Level3"/>
    <w:link w:val="Tablecell-bulletlevel3Char"/>
    <w:rsid w:val="00033A9C"/>
    <w:pPr>
      <w:spacing w:before="60" w:after="60"/>
      <w:ind w:left="1080"/>
    </w:pPr>
  </w:style>
  <w:style w:type="character" w:customStyle="1" w:styleId="Tablecell-bulletlevel2Char">
    <w:name w:val="Table cell - bullet level 2 Char"/>
    <w:basedOn w:val="Bullet-Level2Char"/>
    <w:link w:val="Tablecell-bulletlevel2"/>
    <w:rsid w:val="00033A9C"/>
    <w:rPr>
      <w:rFonts w:ascii="Trebuchet MS" w:hAnsi="Trebuchet MS"/>
    </w:rPr>
  </w:style>
  <w:style w:type="character" w:customStyle="1" w:styleId="Tablecell-bulletlevel3Char">
    <w:name w:val="Table cell - bullet level 3 Char"/>
    <w:basedOn w:val="Bullet-Level3Char"/>
    <w:link w:val="Tablecell-bulletlevel3"/>
    <w:rsid w:val="00033A9C"/>
    <w:rPr>
      <w:rFonts w:ascii="Trebuchet MS" w:hAnsi="Trebuchet MS"/>
    </w:rPr>
  </w:style>
  <w:style w:type="paragraph" w:customStyle="1" w:styleId="Boldbold">
    <w:name w:val="Bold bold"/>
    <w:basedOn w:val="Body"/>
    <w:link w:val="BoldboldChar"/>
    <w:autoRedefine/>
    <w:rsid w:val="002216A0"/>
    <w:rPr>
      <w:b/>
    </w:rPr>
  </w:style>
  <w:style w:type="paragraph" w:customStyle="1" w:styleId="Body-Underlinetext">
    <w:name w:val="Body - Underline text"/>
    <w:basedOn w:val="Body"/>
    <w:link w:val="Body-UnderlinetextChar"/>
    <w:rsid w:val="00ED4D6B"/>
    <w:rPr>
      <w:u w:val="single"/>
    </w:rPr>
  </w:style>
  <w:style w:type="paragraph" w:customStyle="1" w:styleId="Body-UnderlinetextBold">
    <w:name w:val="Body - Underline text Bold"/>
    <w:basedOn w:val="Body"/>
    <w:link w:val="Body-UnderlinetextBoldChar"/>
    <w:rsid w:val="00F9541C"/>
    <w:rPr>
      <w:b/>
      <w:u w:val="single"/>
    </w:rPr>
  </w:style>
  <w:style w:type="character" w:customStyle="1" w:styleId="Body-UnderlinetextChar">
    <w:name w:val="Body - Underline text Char"/>
    <w:basedOn w:val="BodyChar"/>
    <w:link w:val="Body-Underlinetext"/>
    <w:rsid w:val="00ED4D6B"/>
    <w:rPr>
      <w:rFonts w:ascii="Trebuchet MS" w:hAnsi="Trebuchet MS"/>
      <w:u w:val="single"/>
    </w:rPr>
  </w:style>
  <w:style w:type="paragraph" w:customStyle="1" w:styleId="TableCellBoldtext">
    <w:name w:val="Table Cell Bold text"/>
    <w:basedOn w:val="TableCell"/>
    <w:link w:val="TableCellBoldtextChar"/>
    <w:rsid w:val="00ED4D6B"/>
    <w:rPr>
      <w:b/>
    </w:rPr>
  </w:style>
  <w:style w:type="character" w:customStyle="1" w:styleId="Body-UnderlinetextBoldChar">
    <w:name w:val="Body - Underline text Bold Char"/>
    <w:basedOn w:val="BodyChar"/>
    <w:link w:val="Body-UnderlinetextBold"/>
    <w:rsid w:val="00F9541C"/>
    <w:rPr>
      <w:rFonts w:ascii="Trebuchet MS" w:hAnsi="Trebuchet MS"/>
      <w:b/>
      <w:u w:val="single"/>
    </w:rPr>
  </w:style>
  <w:style w:type="paragraph" w:customStyle="1" w:styleId="TableCellUnderlinetext">
    <w:name w:val="Table Cell Underline text"/>
    <w:basedOn w:val="TableCell"/>
    <w:link w:val="TableCellUnderlinetextChar"/>
    <w:rsid w:val="002216A0"/>
    <w:rPr>
      <w:u w:val="single"/>
    </w:rPr>
  </w:style>
  <w:style w:type="character" w:customStyle="1" w:styleId="TableCellChar">
    <w:name w:val="Table Cell Char"/>
    <w:basedOn w:val="DefaultParagraphFont"/>
    <w:link w:val="TableCell"/>
    <w:rsid w:val="00F9541C"/>
    <w:rPr>
      <w:rFonts w:ascii="Trebuchet MS" w:hAnsi="Trebuchet MS"/>
      <w:color w:val="000000"/>
      <w:szCs w:val="22"/>
    </w:rPr>
  </w:style>
  <w:style w:type="character" w:customStyle="1" w:styleId="TableCellBoldtextChar">
    <w:name w:val="Table Cell Bold text Char"/>
    <w:basedOn w:val="TableCellChar"/>
    <w:link w:val="TableCellBoldtext"/>
    <w:rsid w:val="00ED4D6B"/>
    <w:rPr>
      <w:rFonts w:ascii="Trebuchet MS" w:hAnsi="Trebuchet MS"/>
      <w:b/>
      <w:color w:val="000000"/>
      <w:szCs w:val="18"/>
    </w:rPr>
  </w:style>
  <w:style w:type="paragraph" w:customStyle="1" w:styleId="TableCellitalicstext">
    <w:name w:val="Table Cell italics text"/>
    <w:basedOn w:val="TableCell"/>
    <w:link w:val="TableCellitalicstextChar"/>
    <w:rsid w:val="002216A0"/>
    <w:rPr>
      <w:i/>
    </w:rPr>
  </w:style>
  <w:style w:type="character" w:customStyle="1" w:styleId="TableCellUnderlinetextChar">
    <w:name w:val="Table Cell Underline text Char"/>
    <w:basedOn w:val="TableCellChar"/>
    <w:link w:val="TableCellUnderlinetext"/>
    <w:rsid w:val="002216A0"/>
    <w:rPr>
      <w:rFonts w:ascii="Trebuchet MS" w:hAnsi="Trebuchet MS"/>
      <w:color w:val="000000"/>
      <w:szCs w:val="18"/>
      <w:u w:val="single"/>
    </w:rPr>
  </w:style>
  <w:style w:type="paragraph" w:customStyle="1" w:styleId="Body-Italicstext">
    <w:name w:val="Body - Italics text"/>
    <w:basedOn w:val="Body"/>
    <w:link w:val="Body-ItalicstextChar"/>
    <w:rsid w:val="002216A0"/>
    <w:rPr>
      <w:i/>
    </w:rPr>
  </w:style>
  <w:style w:type="character" w:customStyle="1" w:styleId="TableCellitalicstextChar">
    <w:name w:val="Table Cell italics text Char"/>
    <w:basedOn w:val="TableCellChar"/>
    <w:link w:val="TableCellitalicstext"/>
    <w:rsid w:val="002216A0"/>
    <w:rPr>
      <w:rFonts w:ascii="Trebuchet MS" w:hAnsi="Trebuchet MS"/>
      <w:i/>
      <w:color w:val="000000"/>
      <w:szCs w:val="18"/>
    </w:rPr>
  </w:style>
  <w:style w:type="paragraph" w:customStyle="1" w:styleId="Body-Italicsboldtext">
    <w:name w:val="Body - Italics bold text"/>
    <w:basedOn w:val="Body"/>
    <w:link w:val="Body-ItalicsboldtextChar"/>
    <w:rsid w:val="002216A0"/>
    <w:rPr>
      <w:b/>
      <w:i/>
    </w:rPr>
  </w:style>
  <w:style w:type="character" w:customStyle="1" w:styleId="Body-ItalicstextChar">
    <w:name w:val="Body - Italics text Char"/>
    <w:basedOn w:val="BodyChar"/>
    <w:link w:val="Body-Italicstext"/>
    <w:rsid w:val="002216A0"/>
    <w:rPr>
      <w:rFonts w:ascii="Trebuchet MS" w:hAnsi="Trebuchet MS"/>
      <w:i/>
    </w:rPr>
  </w:style>
  <w:style w:type="character" w:customStyle="1" w:styleId="Body-ItalicsboldtextChar">
    <w:name w:val="Body - Italics bold text Char"/>
    <w:basedOn w:val="BodyChar"/>
    <w:link w:val="Body-Italicsboldtext"/>
    <w:rsid w:val="002216A0"/>
    <w:rPr>
      <w:rFonts w:ascii="Trebuchet MS" w:hAnsi="Trebuchet MS"/>
      <w:b/>
      <w:i/>
    </w:rPr>
  </w:style>
  <w:style w:type="character" w:customStyle="1" w:styleId="BoldboldChar">
    <w:name w:val="Bold bold Char"/>
    <w:basedOn w:val="BodyChar"/>
    <w:link w:val="Boldbold"/>
    <w:rsid w:val="002216A0"/>
    <w:rPr>
      <w:rFonts w:ascii="Trebuchet MS" w:hAnsi="Trebuchet MS"/>
      <w:b/>
    </w:rPr>
  </w:style>
  <w:style w:type="paragraph" w:customStyle="1" w:styleId="Step-BulletUnderStep">
    <w:name w:val="Step - Bullet Under Step"/>
    <w:basedOn w:val="Normal"/>
    <w:qFormat/>
    <w:rsid w:val="00203E80"/>
    <w:pPr>
      <w:numPr>
        <w:numId w:val="5"/>
      </w:numPr>
      <w:spacing w:before="60" w:after="60"/>
      <w:ind w:left="1800"/>
    </w:pPr>
    <w:rPr>
      <w:rFonts w:cs="Arial"/>
      <w:color w:val="000000"/>
      <w:szCs w:val="22"/>
    </w:rPr>
  </w:style>
  <w:style w:type="paragraph" w:customStyle="1" w:styleId="Step-substep">
    <w:name w:val="Step - substep"/>
    <w:basedOn w:val="Step"/>
    <w:qFormat/>
    <w:rsid w:val="00033A9C"/>
    <w:pPr>
      <w:numPr>
        <w:numId w:val="40"/>
      </w:numPr>
      <w:tabs>
        <w:tab w:val="num" w:pos="360"/>
      </w:tabs>
      <w:ind w:left="1080"/>
    </w:p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rPr>
      <w:rFonts w:ascii="Trebuchet MS" w:hAnsi="Trebuchet MS"/>
    </w:rPr>
  </w:style>
  <w:style w:type="character" w:styleId="CommentReference">
    <w:name w:val="annotation reference"/>
    <w:basedOn w:val="DefaultParagraphFont"/>
    <w:uiPriority w:val="99"/>
    <w:semiHidden/>
    <w:unhideWhenUsed/>
    <w:rPr>
      <w:sz w:val="16"/>
      <w:szCs w:val="16"/>
    </w:rPr>
  </w:style>
  <w:style w:type="character" w:customStyle="1" w:styleId="BalloonTextChar">
    <w:name w:val="Balloon Text Char"/>
    <w:basedOn w:val="DefaultParagraphFont"/>
    <w:link w:val="BalloonText"/>
    <w:semiHidden/>
    <w:rsid w:val="006D63EA"/>
    <w:rPr>
      <w:rFonts w:ascii="Segoe UI" w:hAnsi="Segoe UI" w:cs="Segoe UI"/>
      <w:sz w:val="18"/>
      <w:szCs w:val="18"/>
    </w:rPr>
  </w:style>
  <w:style w:type="paragraph" w:customStyle="1" w:styleId="StepBold">
    <w:name w:val="Step Bold"/>
    <w:basedOn w:val="Step"/>
    <w:next w:val="Step"/>
    <w:rsid w:val="00BB35B5"/>
    <w:rPr>
      <w:b/>
    </w:rPr>
  </w:style>
  <w:style w:type="paragraph" w:customStyle="1" w:styleId="StyleStep-BulletUnderStepBold">
    <w:name w:val="Style Step - Bullet Under Step + Bold"/>
    <w:basedOn w:val="Step-BulletUnderStep"/>
    <w:rsid w:val="00B44A4E"/>
    <w:rPr>
      <w:b/>
    </w:rPr>
  </w:style>
  <w:style w:type="paragraph" w:customStyle="1" w:styleId="Picture-AlignedwithBody">
    <w:name w:val="Picture - Aligned with Body"/>
    <w:basedOn w:val="Normal"/>
    <w:next w:val="Body"/>
    <w:qFormat/>
    <w:rsid w:val="00B81FE7"/>
    <w:pPr>
      <w:spacing w:before="240" w:after="240"/>
      <w:ind w:left="720"/>
    </w:pPr>
    <w:rPr>
      <w:snapToGrid w:val="0"/>
    </w:rPr>
  </w:style>
  <w:style w:type="paragraph" w:customStyle="1" w:styleId="Picture-Centered">
    <w:name w:val="Picture - Centered"/>
    <w:basedOn w:val="Normal"/>
    <w:next w:val="Body"/>
    <w:qFormat/>
    <w:rsid w:val="00B81FE7"/>
    <w:pPr>
      <w:spacing w:before="240" w:after="240"/>
      <w:jc w:val="center"/>
    </w:pPr>
    <w:rPr>
      <w:snapToGrid w:val="0"/>
    </w:rPr>
  </w:style>
  <w:style w:type="paragraph" w:styleId="CommentSubject">
    <w:name w:val="annotation subject"/>
    <w:basedOn w:val="CommentText"/>
    <w:next w:val="CommentText"/>
    <w:link w:val="CommentSubjectChar"/>
    <w:semiHidden/>
    <w:unhideWhenUsed/>
    <w:rsid w:val="00532422"/>
    <w:rPr>
      <w:b/>
    </w:rPr>
  </w:style>
  <w:style w:type="character" w:customStyle="1" w:styleId="CommentSubjectChar">
    <w:name w:val="Comment Subject Char"/>
    <w:basedOn w:val="CommentTextChar"/>
    <w:link w:val="CommentSubject"/>
    <w:semiHidden/>
    <w:rsid w:val="00532422"/>
    <w:rPr>
      <w:rFonts w:ascii="Trebuchet MS" w:hAnsi="Trebuchet MS"/>
      <w:b/>
      <w:bCs/>
    </w:rPr>
  </w:style>
  <w:style w:type="table" w:customStyle="1" w:styleId="TableGrid1">
    <w:name w:val="Table Grid1"/>
    <w:basedOn w:val="TableNormal"/>
    <w:next w:val="TableGrid"/>
    <w:rsid w:val="00C10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F14088"/>
    <w:rPr>
      <w:rFonts w:ascii="Trebuchet MS" w:hAnsi="Trebuchet MS" w:cs="Arial"/>
      <w:b/>
      <w:color w:val="002D56"/>
      <w:sz w:val="24"/>
    </w:rPr>
  </w:style>
  <w:style w:type="paragraph" w:customStyle="1" w:styleId="Step-listunderstep">
    <w:name w:val="Step - list under step"/>
    <w:basedOn w:val="Normal"/>
    <w:autoRedefine/>
    <w:rsid w:val="00F14088"/>
    <w:pPr>
      <w:keepLines/>
      <w:numPr>
        <w:numId w:val="14"/>
      </w:numPr>
      <w:spacing w:before="60" w:after="60"/>
    </w:pPr>
    <w:rPr>
      <w:rFonts w:cs="Arial"/>
      <w:bCs w:val="0"/>
      <w:color w:val="000000"/>
      <w:szCs w:val="22"/>
    </w:rPr>
  </w:style>
  <w:style w:type="table" w:customStyle="1" w:styleId="TableGrid2">
    <w:name w:val="Table Grid2"/>
    <w:basedOn w:val="TableNormal"/>
    <w:next w:val="TableGrid"/>
    <w:rsid w:val="00F14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0202C"/>
    <w:rPr>
      <w:rFonts w:ascii="Trebuchet MS" w:hAnsi="Trebuchet MS" w:cs="Arial"/>
      <w:b/>
      <w:color w:val="002D56"/>
      <w:sz w:val="32"/>
    </w:rPr>
  </w:style>
  <w:style w:type="character" w:customStyle="1" w:styleId="Heading2Char">
    <w:name w:val="Heading 2 Char"/>
    <w:basedOn w:val="DefaultParagraphFont"/>
    <w:link w:val="Heading2"/>
    <w:rsid w:val="0040202C"/>
    <w:rPr>
      <w:rFonts w:ascii="Trebuchet MS" w:hAnsi="Trebuchet MS"/>
      <w:b/>
      <w:color w:val="002D56"/>
      <w:sz w:val="28"/>
      <w:szCs w:val="24"/>
    </w:rPr>
  </w:style>
  <w:style w:type="character" w:customStyle="1" w:styleId="apple-converted-space">
    <w:name w:val="apple-converted-space"/>
    <w:basedOn w:val="DefaultParagraphFont"/>
    <w:rsid w:val="0040202C"/>
  </w:style>
  <w:style w:type="character" w:styleId="Emphasis">
    <w:name w:val="Emphasis"/>
    <w:basedOn w:val="DefaultParagraphFont"/>
    <w:uiPriority w:val="20"/>
    <w:qFormat/>
    <w:rsid w:val="0040202C"/>
    <w:rPr>
      <w:i/>
      <w:iCs/>
    </w:rPr>
  </w:style>
  <w:style w:type="character" w:styleId="Strong">
    <w:name w:val="Strong"/>
    <w:basedOn w:val="DefaultParagraphFont"/>
    <w:uiPriority w:val="22"/>
    <w:qFormat/>
    <w:rsid w:val="0040202C"/>
    <w:rPr>
      <w:b/>
      <w:bCs/>
    </w:rPr>
  </w:style>
  <w:style w:type="character" w:customStyle="1" w:styleId="pln">
    <w:name w:val="pln"/>
    <w:basedOn w:val="DefaultParagraphFont"/>
    <w:rsid w:val="0040202C"/>
  </w:style>
  <w:style w:type="character" w:customStyle="1" w:styleId="pun">
    <w:name w:val="pun"/>
    <w:basedOn w:val="DefaultParagraphFont"/>
    <w:rsid w:val="0040202C"/>
  </w:style>
  <w:style w:type="character" w:customStyle="1" w:styleId="searchhighlight">
    <w:name w:val="searchhighlight"/>
    <w:basedOn w:val="DefaultParagraphFont"/>
    <w:rsid w:val="0040202C"/>
  </w:style>
  <w:style w:type="character" w:styleId="HTMLCode">
    <w:name w:val="HTML Code"/>
    <w:basedOn w:val="DefaultParagraphFont"/>
    <w:uiPriority w:val="99"/>
    <w:semiHidden/>
    <w:unhideWhenUsed/>
    <w:rsid w:val="0040202C"/>
    <w:rPr>
      <w:rFonts w:ascii="Courier New" w:eastAsia="Times New Roman" w:hAnsi="Courier New" w:cs="Courier New"/>
      <w:sz w:val="20"/>
      <w:szCs w:val="20"/>
    </w:rPr>
  </w:style>
  <w:style w:type="table" w:customStyle="1" w:styleId="TableGrid3">
    <w:name w:val="Table Grid3"/>
    <w:basedOn w:val="TableNormal"/>
    <w:next w:val="TableGrid"/>
    <w:rsid w:val="004020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202C"/>
    <w:pPr>
      <w:spacing w:after="160" w:line="259" w:lineRule="auto"/>
      <w:ind w:left="720"/>
      <w:contextualSpacing/>
    </w:pPr>
    <w:rPr>
      <w:rFonts w:asciiTheme="minorHAnsi" w:eastAsiaTheme="minorHAnsi" w:hAnsiTheme="minorHAnsi" w:cstheme="minorBidi"/>
      <w:bCs w:val="0"/>
      <w:sz w:val="22"/>
      <w:szCs w:val="22"/>
    </w:rPr>
  </w:style>
  <w:style w:type="paragraph" w:styleId="NormalWeb">
    <w:name w:val="Normal (Web)"/>
    <w:basedOn w:val="Normal"/>
    <w:uiPriority w:val="99"/>
    <w:semiHidden/>
    <w:unhideWhenUsed/>
    <w:rsid w:val="0055058A"/>
    <w:rPr>
      <w:rFonts w:ascii="Calibri" w:eastAsiaTheme="minorHAnsi" w:hAnsi="Calibri" w:cs="Calibri"/>
      <w:bCs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84100">
      <w:bodyDiv w:val="1"/>
      <w:marLeft w:val="0"/>
      <w:marRight w:val="0"/>
      <w:marTop w:val="0"/>
      <w:marBottom w:val="0"/>
      <w:divBdr>
        <w:top w:val="none" w:sz="0" w:space="0" w:color="auto"/>
        <w:left w:val="none" w:sz="0" w:space="0" w:color="auto"/>
        <w:bottom w:val="none" w:sz="0" w:space="0" w:color="auto"/>
        <w:right w:val="none" w:sz="0" w:space="0" w:color="auto"/>
      </w:divBdr>
    </w:div>
    <w:div w:id="296692486">
      <w:bodyDiv w:val="1"/>
      <w:marLeft w:val="0"/>
      <w:marRight w:val="0"/>
      <w:marTop w:val="0"/>
      <w:marBottom w:val="0"/>
      <w:divBdr>
        <w:top w:val="none" w:sz="0" w:space="0" w:color="auto"/>
        <w:left w:val="none" w:sz="0" w:space="0" w:color="auto"/>
        <w:bottom w:val="none" w:sz="0" w:space="0" w:color="auto"/>
        <w:right w:val="none" w:sz="0" w:space="0" w:color="auto"/>
      </w:divBdr>
    </w:div>
    <w:div w:id="304622027">
      <w:bodyDiv w:val="1"/>
      <w:marLeft w:val="0"/>
      <w:marRight w:val="0"/>
      <w:marTop w:val="0"/>
      <w:marBottom w:val="0"/>
      <w:divBdr>
        <w:top w:val="none" w:sz="0" w:space="0" w:color="auto"/>
        <w:left w:val="none" w:sz="0" w:space="0" w:color="auto"/>
        <w:bottom w:val="none" w:sz="0" w:space="0" w:color="auto"/>
        <w:right w:val="none" w:sz="0" w:space="0" w:color="auto"/>
      </w:divBdr>
    </w:div>
    <w:div w:id="610432221">
      <w:bodyDiv w:val="1"/>
      <w:marLeft w:val="0"/>
      <w:marRight w:val="0"/>
      <w:marTop w:val="0"/>
      <w:marBottom w:val="0"/>
      <w:divBdr>
        <w:top w:val="none" w:sz="0" w:space="0" w:color="auto"/>
        <w:left w:val="none" w:sz="0" w:space="0" w:color="auto"/>
        <w:bottom w:val="none" w:sz="0" w:space="0" w:color="auto"/>
        <w:right w:val="none" w:sz="0" w:space="0" w:color="auto"/>
      </w:divBdr>
    </w:div>
    <w:div w:id="668481138">
      <w:bodyDiv w:val="1"/>
      <w:marLeft w:val="0"/>
      <w:marRight w:val="0"/>
      <w:marTop w:val="0"/>
      <w:marBottom w:val="0"/>
      <w:divBdr>
        <w:top w:val="none" w:sz="0" w:space="0" w:color="auto"/>
        <w:left w:val="none" w:sz="0" w:space="0" w:color="auto"/>
        <w:bottom w:val="none" w:sz="0" w:space="0" w:color="auto"/>
        <w:right w:val="none" w:sz="0" w:space="0" w:color="auto"/>
      </w:divBdr>
    </w:div>
    <w:div w:id="846478641">
      <w:bodyDiv w:val="1"/>
      <w:marLeft w:val="0"/>
      <w:marRight w:val="0"/>
      <w:marTop w:val="0"/>
      <w:marBottom w:val="0"/>
      <w:divBdr>
        <w:top w:val="none" w:sz="0" w:space="0" w:color="auto"/>
        <w:left w:val="none" w:sz="0" w:space="0" w:color="auto"/>
        <w:bottom w:val="none" w:sz="0" w:space="0" w:color="auto"/>
        <w:right w:val="none" w:sz="0" w:space="0" w:color="auto"/>
      </w:divBdr>
    </w:div>
    <w:div w:id="971399368">
      <w:bodyDiv w:val="1"/>
      <w:marLeft w:val="0"/>
      <w:marRight w:val="0"/>
      <w:marTop w:val="0"/>
      <w:marBottom w:val="0"/>
      <w:divBdr>
        <w:top w:val="none" w:sz="0" w:space="0" w:color="auto"/>
        <w:left w:val="none" w:sz="0" w:space="0" w:color="auto"/>
        <w:bottom w:val="none" w:sz="0" w:space="0" w:color="auto"/>
        <w:right w:val="none" w:sz="0" w:space="0" w:color="auto"/>
      </w:divBdr>
    </w:div>
    <w:div w:id="1203982935">
      <w:bodyDiv w:val="1"/>
      <w:marLeft w:val="0"/>
      <w:marRight w:val="0"/>
      <w:marTop w:val="0"/>
      <w:marBottom w:val="0"/>
      <w:divBdr>
        <w:top w:val="none" w:sz="0" w:space="0" w:color="auto"/>
        <w:left w:val="none" w:sz="0" w:space="0" w:color="auto"/>
        <w:bottom w:val="none" w:sz="0" w:space="0" w:color="auto"/>
        <w:right w:val="none" w:sz="0" w:space="0" w:color="auto"/>
      </w:divBdr>
    </w:div>
    <w:div w:id="1294752779">
      <w:bodyDiv w:val="1"/>
      <w:marLeft w:val="0"/>
      <w:marRight w:val="0"/>
      <w:marTop w:val="0"/>
      <w:marBottom w:val="0"/>
      <w:divBdr>
        <w:top w:val="none" w:sz="0" w:space="0" w:color="auto"/>
        <w:left w:val="none" w:sz="0" w:space="0" w:color="auto"/>
        <w:bottom w:val="none" w:sz="0" w:space="0" w:color="auto"/>
        <w:right w:val="none" w:sz="0" w:space="0" w:color="auto"/>
      </w:divBdr>
    </w:div>
    <w:div w:id="1325158040">
      <w:bodyDiv w:val="1"/>
      <w:marLeft w:val="0"/>
      <w:marRight w:val="0"/>
      <w:marTop w:val="0"/>
      <w:marBottom w:val="0"/>
      <w:divBdr>
        <w:top w:val="none" w:sz="0" w:space="0" w:color="auto"/>
        <w:left w:val="none" w:sz="0" w:space="0" w:color="auto"/>
        <w:bottom w:val="none" w:sz="0" w:space="0" w:color="auto"/>
        <w:right w:val="none" w:sz="0" w:space="0" w:color="auto"/>
      </w:divBdr>
    </w:div>
    <w:div w:id="1498882388">
      <w:bodyDiv w:val="1"/>
      <w:marLeft w:val="0"/>
      <w:marRight w:val="0"/>
      <w:marTop w:val="0"/>
      <w:marBottom w:val="0"/>
      <w:divBdr>
        <w:top w:val="none" w:sz="0" w:space="0" w:color="auto"/>
        <w:left w:val="none" w:sz="0" w:space="0" w:color="auto"/>
        <w:bottom w:val="none" w:sz="0" w:space="0" w:color="auto"/>
        <w:right w:val="none" w:sz="0" w:space="0" w:color="auto"/>
      </w:divBdr>
    </w:div>
    <w:div w:id="1572084238">
      <w:bodyDiv w:val="1"/>
      <w:marLeft w:val="0"/>
      <w:marRight w:val="0"/>
      <w:marTop w:val="0"/>
      <w:marBottom w:val="0"/>
      <w:divBdr>
        <w:top w:val="none" w:sz="0" w:space="0" w:color="auto"/>
        <w:left w:val="none" w:sz="0" w:space="0" w:color="auto"/>
        <w:bottom w:val="none" w:sz="0" w:space="0" w:color="auto"/>
        <w:right w:val="none" w:sz="0" w:space="0" w:color="auto"/>
      </w:divBdr>
    </w:div>
    <w:div w:id="1623728200">
      <w:bodyDiv w:val="1"/>
      <w:marLeft w:val="0"/>
      <w:marRight w:val="0"/>
      <w:marTop w:val="0"/>
      <w:marBottom w:val="0"/>
      <w:divBdr>
        <w:top w:val="none" w:sz="0" w:space="0" w:color="auto"/>
        <w:left w:val="none" w:sz="0" w:space="0" w:color="auto"/>
        <w:bottom w:val="none" w:sz="0" w:space="0" w:color="auto"/>
        <w:right w:val="none" w:sz="0" w:space="0" w:color="auto"/>
      </w:divBdr>
    </w:div>
    <w:div w:id="2011715632">
      <w:bodyDiv w:val="1"/>
      <w:marLeft w:val="0"/>
      <w:marRight w:val="0"/>
      <w:marTop w:val="0"/>
      <w:marBottom w:val="0"/>
      <w:divBdr>
        <w:top w:val="none" w:sz="0" w:space="0" w:color="auto"/>
        <w:left w:val="none" w:sz="0" w:space="0" w:color="auto"/>
        <w:bottom w:val="none" w:sz="0" w:space="0" w:color="auto"/>
        <w:right w:val="none" w:sz="0" w:space="0" w:color="auto"/>
      </w:divBdr>
    </w:div>
    <w:div w:id="214296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deproject.com/Articles/3669/Expresso-A-Tool-for-Building-and-Testing-Regular-E" TargetMode="External"/><Relationship Id="rId117" Type="http://schemas.openxmlformats.org/officeDocument/2006/relationships/image" Target="media/image85.png"/><Relationship Id="rId21" Type="http://schemas.openxmlformats.org/officeDocument/2006/relationships/hyperlink" Target="https://teropa.info/images/angular_expressions_cheatsheet.pdf"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png"/><Relationship Id="rId175" Type="http://schemas.openxmlformats.org/officeDocument/2006/relationships/theme" Target="theme/theme1.xml"/><Relationship Id="rId170" Type="http://schemas.openxmlformats.org/officeDocument/2006/relationships/image" Target="media/image138.png"/><Relationship Id="rId16" Type="http://schemas.openxmlformats.org/officeDocument/2006/relationships/hyperlink" Target="http://www.mycampusinsight.com" TargetMode="External"/><Relationship Id="rId107" Type="http://schemas.openxmlformats.org/officeDocument/2006/relationships/image" Target="media/image75.png"/><Relationship Id="rId11" Type="http://schemas.openxmlformats.org/officeDocument/2006/relationships/hyperlink" Target="http://www.campusmanagement.com/" TargetMode="External"/><Relationship Id="rId32" Type="http://schemas.openxmlformats.org/officeDocument/2006/relationships/footer" Target="footer4.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image" Target="media/image128.png"/><Relationship Id="rId165" Type="http://schemas.openxmlformats.org/officeDocument/2006/relationships/image" Target="media/image133.png"/><Relationship Id="rId22" Type="http://schemas.openxmlformats.org/officeDocument/2006/relationships/hyperlink" Target="https://docs.angularjs.org/guide/expression" TargetMode="External"/><Relationship Id="rId27" Type="http://schemas.openxmlformats.org/officeDocument/2006/relationships/hyperlink" Target="file://server/c$/logs"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image" Target="media/image139.png"/><Relationship Id="rId12" Type="http://schemas.openxmlformats.org/officeDocument/2006/relationships/header" Target="header2.xml"/><Relationship Id="rId17" Type="http://schemas.openxmlformats.org/officeDocument/2006/relationships/hyperlink" Target="https://github.com/campusmanagement" TargetMode="External"/><Relationship Id="rId33" Type="http://schemas.openxmlformats.org/officeDocument/2006/relationships/header" Target="header7.xm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pn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data.org/getting-started/understand-odata-in-6-steps/" TargetMode="External"/><Relationship Id="rId28" Type="http://schemas.openxmlformats.org/officeDocument/2006/relationships/hyperlink" Target="file://server/c$/logs"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header" Target="header6.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1.png"/><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image" Target="media/image124.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0.png"/><Relationship Id="rId13" Type="http://schemas.openxmlformats.org/officeDocument/2006/relationships/header" Target="header3.xml"/><Relationship Id="rId18" Type="http://schemas.openxmlformats.org/officeDocument/2006/relationships/hyperlink" Target="http://community.campusmgmt.com"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5.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hyperlink" Target="file://server/c$/logs" TargetMode="External"/><Relationship Id="rId24" Type="http://schemas.openxmlformats.org/officeDocument/2006/relationships/hyperlink" Target="http://www.odata.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20.png"/><Relationship Id="rId173" Type="http://schemas.openxmlformats.org/officeDocument/2006/relationships/header" Target="header8.xml"/><Relationship Id="rId19" Type="http://schemas.openxmlformats.org/officeDocument/2006/relationships/hyperlink" Target="https://docs.angularjs.org/guide/introduction" TargetMode="External"/><Relationship Id="rId14" Type="http://schemas.openxmlformats.org/officeDocument/2006/relationships/header" Target="header4.xml"/><Relationship Id="rId30" Type="http://schemas.openxmlformats.org/officeDocument/2006/relationships/header" Target="header5.xm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RegExLib.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hyperlink" Target="https://www.w3schools.com/js/js_comparisons.asp"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4.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_2018%20Users%20Conference%20-%20Insight\06_2018%20Training%20Materials\Templates%20and%20Logos\2018_PG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7B281-BB9F-4ACA-AB54-1B89DA46F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2018_PG_Template</Template>
  <TotalTime>0</TotalTime>
  <Pages>86</Pages>
  <Words>4311</Words>
  <Characters>24573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28827</CharactersWithSpaces>
  <SharedDoc>false</SharedDoc>
  <HLinks>
    <vt:vector size="102" baseType="variant">
      <vt:variant>
        <vt:i4>5701648</vt:i4>
      </vt:variant>
      <vt:variant>
        <vt:i4>81</vt:i4>
      </vt:variant>
      <vt:variant>
        <vt:i4>0</vt:i4>
      </vt:variant>
      <vt:variant>
        <vt:i4>5</vt:i4>
      </vt:variant>
      <vt:variant>
        <vt:lpwstr>http://www.twiki.org/</vt:lpwstr>
      </vt:variant>
      <vt:variant>
        <vt:lpwstr/>
      </vt:variant>
      <vt:variant>
        <vt:i4>5832776</vt:i4>
      </vt:variant>
      <vt:variant>
        <vt:i4>78</vt:i4>
      </vt:variant>
      <vt:variant>
        <vt:i4>0</vt:i4>
      </vt:variant>
      <vt:variant>
        <vt:i4>5</vt:i4>
      </vt:variant>
      <vt:variant>
        <vt:lpwstr>http://www.campusmanagement.com/</vt:lpwstr>
      </vt:variant>
      <vt:variant>
        <vt:lpwstr/>
      </vt:variant>
      <vt:variant>
        <vt:i4>983095</vt:i4>
      </vt:variant>
      <vt:variant>
        <vt:i4>75</vt:i4>
      </vt:variant>
      <vt:variant>
        <vt:i4>0</vt:i4>
      </vt:variant>
      <vt:variant>
        <vt:i4>5</vt:i4>
      </vt:variant>
      <vt:variant>
        <vt:lpwstr>C:\Docs\templates\library.pdf</vt:lpwstr>
      </vt:variant>
      <vt:variant>
        <vt:lpwstr/>
      </vt:variant>
      <vt:variant>
        <vt:i4>3604499</vt:i4>
      </vt:variant>
      <vt:variant>
        <vt:i4>72</vt:i4>
      </vt:variant>
      <vt:variant>
        <vt:i4>0</vt:i4>
      </vt:variant>
      <vt:variant>
        <vt:i4>5</vt:i4>
      </vt:variant>
      <vt:variant>
        <vt:lpwstr>C:\Docs\templates\help.chm</vt:lpwstr>
      </vt:variant>
      <vt:variant>
        <vt:lpwstr/>
      </vt:variant>
      <vt:variant>
        <vt:i4>1507385</vt:i4>
      </vt:variant>
      <vt:variant>
        <vt:i4>62</vt:i4>
      </vt:variant>
      <vt:variant>
        <vt:i4>0</vt:i4>
      </vt:variant>
      <vt:variant>
        <vt:i4>5</vt:i4>
      </vt:variant>
      <vt:variant>
        <vt:lpwstr/>
      </vt:variant>
      <vt:variant>
        <vt:lpwstr>_Toc131414830</vt:lpwstr>
      </vt:variant>
      <vt:variant>
        <vt:i4>1441849</vt:i4>
      </vt:variant>
      <vt:variant>
        <vt:i4>56</vt:i4>
      </vt:variant>
      <vt:variant>
        <vt:i4>0</vt:i4>
      </vt:variant>
      <vt:variant>
        <vt:i4>5</vt:i4>
      </vt:variant>
      <vt:variant>
        <vt:lpwstr/>
      </vt:variant>
      <vt:variant>
        <vt:lpwstr>_Toc131414829</vt:lpwstr>
      </vt:variant>
      <vt:variant>
        <vt:i4>1441849</vt:i4>
      </vt:variant>
      <vt:variant>
        <vt:i4>50</vt:i4>
      </vt:variant>
      <vt:variant>
        <vt:i4>0</vt:i4>
      </vt:variant>
      <vt:variant>
        <vt:i4>5</vt:i4>
      </vt:variant>
      <vt:variant>
        <vt:lpwstr/>
      </vt:variant>
      <vt:variant>
        <vt:lpwstr>_Toc131414828</vt:lpwstr>
      </vt:variant>
      <vt:variant>
        <vt:i4>1441849</vt:i4>
      </vt:variant>
      <vt:variant>
        <vt:i4>44</vt:i4>
      </vt:variant>
      <vt:variant>
        <vt:i4>0</vt:i4>
      </vt:variant>
      <vt:variant>
        <vt:i4>5</vt:i4>
      </vt:variant>
      <vt:variant>
        <vt:lpwstr/>
      </vt:variant>
      <vt:variant>
        <vt:lpwstr>_Toc131414827</vt:lpwstr>
      </vt:variant>
      <vt:variant>
        <vt:i4>1441849</vt:i4>
      </vt:variant>
      <vt:variant>
        <vt:i4>38</vt:i4>
      </vt:variant>
      <vt:variant>
        <vt:i4>0</vt:i4>
      </vt:variant>
      <vt:variant>
        <vt:i4>5</vt:i4>
      </vt:variant>
      <vt:variant>
        <vt:lpwstr/>
      </vt:variant>
      <vt:variant>
        <vt:lpwstr>_Toc131414826</vt:lpwstr>
      </vt:variant>
      <vt:variant>
        <vt:i4>1441849</vt:i4>
      </vt:variant>
      <vt:variant>
        <vt:i4>32</vt:i4>
      </vt:variant>
      <vt:variant>
        <vt:i4>0</vt:i4>
      </vt:variant>
      <vt:variant>
        <vt:i4>5</vt:i4>
      </vt:variant>
      <vt:variant>
        <vt:lpwstr/>
      </vt:variant>
      <vt:variant>
        <vt:lpwstr>_Toc131414825</vt:lpwstr>
      </vt:variant>
      <vt:variant>
        <vt:i4>1441849</vt:i4>
      </vt:variant>
      <vt:variant>
        <vt:i4>26</vt:i4>
      </vt:variant>
      <vt:variant>
        <vt:i4>0</vt:i4>
      </vt:variant>
      <vt:variant>
        <vt:i4>5</vt:i4>
      </vt:variant>
      <vt:variant>
        <vt:lpwstr/>
      </vt:variant>
      <vt:variant>
        <vt:lpwstr>_Toc131414824</vt:lpwstr>
      </vt:variant>
      <vt:variant>
        <vt:i4>1441849</vt:i4>
      </vt:variant>
      <vt:variant>
        <vt:i4>20</vt:i4>
      </vt:variant>
      <vt:variant>
        <vt:i4>0</vt:i4>
      </vt:variant>
      <vt:variant>
        <vt:i4>5</vt:i4>
      </vt:variant>
      <vt:variant>
        <vt:lpwstr/>
      </vt:variant>
      <vt:variant>
        <vt:lpwstr>_Toc131414823</vt:lpwstr>
      </vt:variant>
      <vt:variant>
        <vt:i4>4194415</vt:i4>
      </vt:variant>
      <vt:variant>
        <vt:i4>15</vt:i4>
      </vt:variant>
      <vt:variant>
        <vt:i4>0</vt:i4>
      </vt:variant>
      <vt:variant>
        <vt:i4>5</vt:i4>
      </vt:variant>
      <vt:variant>
        <vt:lpwstr>mailto:support@campusmgmt.com</vt:lpwstr>
      </vt:variant>
      <vt:variant>
        <vt:lpwstr/>
      </vt:variant>
      <vt:variant>
        <vt:i4>5832776</vt:i4>
      </vt:variant>
      <vt:variant>
        <vt:i4>12</vt:i4>
      </vt:variant>
      <vt:variant>
        <vt:i4>0</vt:i4>
      </vt:variant>
      <vt:variant>
        <vt:i4>5</vt:i4>
      </vt:variant>
      <vt:variant>
        <vt:lpwstr>http://www.campusmanagement.com/</vt:lpwstr>
      </vt:variant>
      <vt:variant>
        <vt:lpwstr/>
      </vt:variant>
      <vt:variant>
        <vt:i4>983095</vt:i4>
      </vt:variant>
      <vt:variant>
        <vt:i4>9</vt:i4>
      </vt:variant>
      <vt:variant>
        <vt:i4>0</vt:i4>
      </vt:variant>
      <vt:variant>
        <vt:i4>5</vt:i4>
      </vt:variant>
      <vt:variant>
        <vt:lpwstr>C:\Docs\templates\library.pdf</vt:lpwstr>
      </vt:variant>
      <vt:variant>
        <vt:lpwstr/>
      </vt:variant>
      <vt:variant>
        <vt:i4>3604499</vt:i4>
      </vt:variant>
      <vt:variant>
        <vt:i4>6</vt:i4>
      </vt:variant>
      <vt:variant>
        <vt:i4>0</vt:i4>
      </vt:variant>
      <vt:variant>
        <vt:i4>5</vt:i4>
      </vt:variant>
      <vt:variant>
        <vt:lpwstr>C:\Docs\templates\help.chm</vt:lpwstr>
      </vt:variant>
      <vt:variant>
        <vt:lpwstr/>
      </vt:variant>
      <vt:variant>
        <vt:i4>393244</vt:i4>
      </vt:variant>
      <vt:variant>
        <vt:i4>3</vt:i4>
      </vt:variant>
      <vt:variant>
        <vt:i4>0</vt:i4>
      </vt:variant>
      <vt:variant>
        <vt:i4>5</vt:i4>
      </vt:variant>
      <vt:variant>
        <vt:lpwstr/>
      </vt:variant>
      <vt:variant>
        <vt:lpwstr>contents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2019-01-04T15:51:00Z</dcterms:created>
  <dcterms:modified xsi:type="dcterms:W3CDTF">2019-03-18T12:55:00Z</dcterms:modified>
</cp:coreProperties>
</file>